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51"/>
        <w:gridCol w:w="2651"/>
        <w:gridCol w:w="2652"/>
        <w:gridCol w:w="2652"/>
      </w:tblGrid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.85pt;margin-top:8.65pt;width:115pt;height:172.5pt;z-index:251159552">
                  <v:textbox style="mso-next-textbox:#_x0000_s10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8E1AA8">
                          <w:rPr>
                            <w:sz w:val="26"/>
                            <w:szCs w:val="26"/>
                          </w:rPr>
                          <w:t>NAVIDAD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Diciembre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Papa Noel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Villancicos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Arbolito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Nacimiento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27" type="#_x0000_t202" style="position:absolute;left:0;text-align:left;margin-left:3.4pt;margin-top:8.65pt;width:115pt;height:172.5pt;z-index:251158528;mso-position-horizontal-relative:text;mso-position-vertical-relative:text">
                  <v:textbox style="mso-next-textbox:#_x0000_s10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PICTIONARY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Dibujar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Lápiz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Tablero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28" type="#_x0000_t202" style="position:absolute;left:0;text-align:left;margin-left:2.65pt;margin-top:8.65pt;width:115pt;height:172.5pt;z-index:251160576;mso-position-horizontal-relative:text;mso-position-vertical-relative:text">
                  <v:textbox style="mso-next-textbox:#_x0000_s10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GUARDAPOLVO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Escuela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Primaria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Maestra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Alumno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29" type="#_x0000_t202" style="position:absolute;left:0;text-align:left;margin-left:3.15pt;margin-top:8.65pt;width:115pt;height:172.5pt;z-index:2511616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PALMERA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Datil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Coco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Mono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Trópico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0" type="#_x0000_t202" style="position:absolute;left:0;text-align:left;margin-left:2.85pt;margin-top:8.65pt;width:115pt;height:172.5pt;z-index:251163648;mso-position-horizontal-relative:text;mso-position-vertical-relative:text">
                  <v:textbox style="mso-next-textbox:#_x0000_s10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MOSQUITO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Picadura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Rascarse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Raid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Espiral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1" type="#_x0000_t202" style="position:absolute;left:0;text-align:left;margin-left:3.4pt;margin-top:8.65pt;width:115pt;height:172.5pt;z-index:251162624;mso-position-horizontal-relative:text;mso-position-vertical-relative:text">
                  <v:textbox style="mso-next-textbox:#_x0000_s10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CARGA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Bultos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Pesada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Camión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Tren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2" type="#_x0000_t202" style="position:absolute;left:0;text-align:left;margin-left:2.65pt;margin-top:8.65pt;width:115pt;height:172.5pt;z-index:251164672;mso-position-horizontal-relative:text;mso-position-vertical-relative:text">
                  <v:textbox style="mso-next-textbox:#_x0000_s10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CUNA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Bebe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Canción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Barrotes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Muebles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3" type="#_x0000_t202" style="position:absolute;left:0;text-align:left;margin-left:3.15pt;margin-top:8.65pt;width:115pt;height:172.5pt;z-index:2511656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RONCAR</w:t>
                        </w:r>
                      </w:p>
                      <w:p w:rsidR="00CA638F" w:rsidRPr="003B7F60" w:rsidRDefault="00CA638F" w:rsidP="008E1AA8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t>Noche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Ruido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Molestar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4" type="#_x0000_t202" style="position:absolute;left:0;text-align:left;margin-left:2.85pt;margin-top:8.65pt;width:115pt;height:172.5pt;z-index:251167744;mso-position-horizontal-relative:text;mso-position-vertical-relative:text">
                  <v:textbox style="mso-next-textbox:#_x0000_s10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CASTIGO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Diciembre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Papa Noel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Villancicos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Arbolito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Nacimiento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5" type="#_x0000_t202" style="position:absolute;left:0;text-align:left;margin-left:3.4pt;margin-top:8.65pt;width:115pt;height:172.5pt;z-index:251166720;mso-position-horizontal-relative:text;mso-position-vertical-relative:text">
                  <v:textbox style="mso-next-textbox:#_x0000_s10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MICRO ESCOLAR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Niño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Vehiculo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Chicos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Naranja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6" type="#_x0000_t202" style="position:absolute;left:0;text-align:left;margin-left:2.65pt;margin-top:8.65pt;width:115pt;height:172.5pt;z-index:251168768;mso-position-horizontal-relative:text;mso-position-vertical-relative:text">
                  <v:textbox style="mso-next-textbox:#_x0000_s10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TENIS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Cancha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Raqueta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Red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7" type="#_x0000_t202" style="position:absolute;left:0;text-align:left;margin-left:3.15pt;margin-top:8.65pt;width:115pt;height:172.5pt;z-index:2511697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ANGEL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Paraíso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Diablo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Demonio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Cielo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8" type="#_x0000_t202" style="position:absolute;left:0;text-align:left;margin-left:2.85pt;margin-top:8.65pt;width:115pt;height:172.5pt;z-index:251171840;mso-position-horizontal-relative:text;mso-position-vertical-relative:text">
                  <v:textbox style="mso-next-textbox:#_x0000_s10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CORPIÑO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Sostén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Pechos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Bombacha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39" type="#_x0000_t202" style="position:absolute;left:0;text-align:left;margin-left:3.4pt;margin-top:8.65pt;width:115pt;height:172.5pt;z-index:251170816;mso-position-horizontal-relative:text;mso-position-vertical-relative:text">
                  <v:textbox style="mso-next-textbox:#_x0000_s10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CINE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Pantalla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Filmar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Proyectar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Cámara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0" type="#_x0000_t202" style="position:absolute;left:0;text-align:left;margin-left:2.65pt;margin-top:8.65pt;width:115pt;height:172.5pt;z-index:251172864;mso-position-horizontal-relative:text;mso-position-vertical-relative:text">
                  <v:textbox style="mso-next-textbox:#_x0000_s10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NIDO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Pichones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Huevos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1" type="#_x0000_t202" style="position:absolute;left:0;text-align:left;margin-left:3.15pt;margin-top:8.65pt;width:115pt;height:172.5pt;z-index:2511738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BANDONEON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Acordeón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Tango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  <w:r>
                          <w:t>Piazzola</w:t>
                        </w:r>
                      </w:p>
                      <w:p w:rsidR="00CA638F" w:rsidRDefault="00CA638F" w:rsidP="008E1AA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2" type="#_x0000_t202" style="position:absolute;left:0;text-align:left;margin-left:2.85pt;margin-top:8.65pt;width:115pt;height:172.5pt;z-index:251175936;mso-position-horizontal-relative:text;mso-position-vertical-relative:text">
                  <v:textbox style="mso-next-textbox:#_x0000_s10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RISA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Ridículo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Cómico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Carcajada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Chiste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Broma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3" type="#_x0000_t202" style="position:absolute;left:0;text-align:left;margin-left:3.4pt;margin-top:8.65pt;width:115pt;height:172.5pt;z-index:251174912;mso-position-horizontal-relative:text;mso-position-vertical-relative:text">
                  <v:textbox style="mso-next-textbox:#_x0000_s10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ESPOSAS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Arresto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Policía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Preso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Muñeca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4" type="#_x0000_t202" style="position:absolute;left:0;text-align:left;margin-left:2.65pt;margin-top:8.65pt;width:115pt;height:172.5pt;z-index:251176960;mso-position-horizontal-relative:text;mso-position-vertical-relative:text">
                  <v:textbox style="mso-next-textbox:#_x0000_s10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CENIZAS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Fumar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Polvo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Quemar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Cigarrillo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5" type="#_x0000_t202" style="position:absolute;left:0;text-align:left;margin-left:3.15pt;margin-top:8.65pt;width:115pt;height:172.5pt;z-index:2511779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BOTIQUIN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Espejo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Remedios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Armario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6" type="#_x0000_t202" style="position:absolute;left:0;text-align:left;margin-left:2.85pt;margin-top:8.65pt;width:115pt;height:172.5pt;z-index:251180032;mso-position-horizontal-relative:text;mso-position-vertical-relative:text">
                  <v:textbox style="mso-next-textbox:#_x0000_s10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PASAPORTE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Documento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Extranjero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Viajar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Aduana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Visa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7" type="#_x0000_t202" style="position:absolute;left:0;text-align:left;margin-left:3.4pt;margin-top:8.65pt;width:115pt;height:172.5pt;z-index:251179008;mso-position-horizontal-relative:text;mso-position-vertical-relative:text">
                  <v:textbox style="mso-next-textbox:#_x0000_s10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ANTIFAZ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Ojos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Tapar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Mascara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Carnaval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8" type="#_x0000_t202" style="position:absolute;left:0;text-align:left;margin-left:2.65pt;margin-top:8.65pt;width:115pt;height:172.5pt;z-index:251181056;mso-position-horizontal-relative:text;mso-position-vertical-relative:text">
                  <v:textbox style="mso-next-textbox:#_x0000_s10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RADIADOR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Anticongelante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Enfriar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Motor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49" type="#_x0000_t202" style="position:absolute;left:0;text-align:left;margin-left:3.15pt;margin-top:8.65pt;width:115pt;height:172.5pt;z-index:2511820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PINOCHO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Mentira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Gepetto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Muñeco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0" type="#_x0000_t202" style="position:absolute;left:0;text-align:left;margin-left:2.85pt;margin-top:8.65pt;width:115pt;height:172.5pt;z-index:251184128;mso-position-horizontal-relative:text;mso-position-vertical-relative:text">
                  <v:textbox style="mso-next-textbox:#_x0000_s10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LAGRIMA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Ojos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Llorar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Gotas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Triste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1" type="#_x0000_t202" style="position:absolute;left:0;text-align:left;margin-left:3.4pt;margin-top:8.65pt;width:115pt;height:172.5pt;z-index:251183104;mso-position-horizontal-relative:text;mso-position-vertical-relative:text">
                  <v:textbox style="mso-next-textbox:#_x0000_s10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GRUA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Levantar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Avería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Estacionamiento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Auxilio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2" type="#_x0000_t202" style="position:absolute;left:0;text-align:left;margin-left:2.65pt;margin-top:8.65pt;width:115pt;height:172.5pt;z-index:251185152;mso-position-horizontal-relative:text;mso-position-vertical-relative:text">
                  <v:textbox style="mso-next-textbox:#_x0000_s10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PAIS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Estado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Nación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Gobierno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Frontera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Bandera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3" type="#_x0000_t202" style="position:absolute;left:0;text-align:left;margin-left:3.15pt;margin-top:8.65pt;width:115pt;height:172.5pt;z-index:2511861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BILLIKEN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Anteojito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Revista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Infantil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Quiosco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Niños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4" type="#_x0000_t202" style="position:absolute;left:0;text-align:left;margin-left:2.85pt;margin-top:8.65pt;width:115pt;height:172.5pt;z-index:251188224;mso-position-horizontal-relative:text;mso-position-vertical-relative:text">
                  <v:textbox style="mso-next-textbox:#_x0000_s10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CONVENTO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Iglesia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Habito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Religión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Monja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5" type="#_x0000_t202" style="position:absolute;left:0;text-align:left;margin-left:3.4pt;margin-top:8.65pt;width:115pt;height:172.5pt;z-index:251187200;mso-position-horizontal-relative:text;mso-position-vertical-relative:text">
                  <v:textbox style="mso-next-textbox:#_x0000_s10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NUBE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Cielo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Despejado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Trueno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6" type="#_x0000_t202" style="position:absolute;left:0;text-align:left;margin-left:2.65pt;margin-top:8.65pt;width:115pt;height:172.5pt;z-index:251189248;mso-position-horizontal-relative:text;mso-position-vertical-relative:text">
                  <v:textbox style="mso-next-textbox:#_x0000_s10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CARPA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Campamento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Tienda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Camping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Circo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7" type="#_x0000_t202" style="position:absolute;left:0;text-align:left;margin-left:3.15pt;margin-top:8.65pt;width:115pt;height:172.5pt;z-index:2511902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UNIFORME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Igual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Ejercito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Policía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8" type="#_x0000_t202" style="position:absolute;left:0;text-align:left;margin-left:2.85pt;margin-top:8.65pt;width:115pt;height:172.5pt;z-index:251192320;mso-position-horizontal-relative:text;mso-position-vertical-relative:text">
                  <v:textbox style="mso-next-textbox:#_x0000_s10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PIMPOLLO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Capullo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Botón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Flor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Cerrado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59" type="#_x0000_t202" style="position:absolute;left:0;text-align:left;margin-left:3.4pt;margin-top:8.65pt;width:115pt;height:172.5pt;z-index:251191296;mso-position-horizontal-relative:text;mso-position-vertical-relative:text">
                  <v:textbox style="mso-next-textbox:#_x0000_s10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MONJA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Habito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Religión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Hermana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Convento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Novicia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0" type="#_x0000_t202" style="position:absolute;left:0;text-align:left;margin-left:2.65pt;margin-top:8.65pt;width:115pt;height:172.5pt;z-index:251193344;mso-position-horizontal-relative:text;mso-position-vertical-relative:text">
                  <v:textbox style="mso-next-textbox:#_x0000_s10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LAVARROPAS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Maquina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Electrodoméstico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Tambor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Centrifugar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Jabón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1" type="#_x0000_t202" style="position:absolute;left:0;text-align:left;margin-left:3.15pt;margin-top:8.65pt;width:115pt;height:172.5pt;z-index:2511943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TERREMOTO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Derrumbe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Sismo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Temblor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Movimiento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2" type="#_x0000_t202" style="position:absolute;left:0;text-align:left;margin-left:2.85pt;margin-top:8.65pt;width:115pt;height:172.5pt;z-index:251196416;mso-position-horizontal-relative:text;mso-position-vertical-relative:text">
                  <v:textbox style="mso-next-textbox:#_x0000_s10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KREMLIN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Moscu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URSS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Palacio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Rusia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Plaza Roja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3" type="#_x0000_t202" style="position:absolute;left:0;text-align:left;margin-left:3.4pt;margin-top:8.65pt;width:115pt;height:172.5pt;z-index:251195392;mso-position-horizontal-relative:text;mso-position-vertical-relative:text">
                  <v:textbox style="mso-next-textbox:#_x0000_s10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Horas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Semana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Despierto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4" type="#_x0000_t202" style="position:absolute;left:0;text-align:left;margin-left:2.65pt;margin-top:8.65pt;width:115pt;height:172.5pt;z-index:251197440;mso-position-horizontal-relative:text;mso-position-vertical-relative:text">
                  <v:textbox style="mso-next-textbox:#_x0000_s10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RELOJ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Hora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Despertador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Muñeca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Agujas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5" type="#_x0000_t202" style="position:absolute;left:0;text-align:left;margin-left:3.15pt;margin-top:8.65pt;width:115pt;height:172.5pt;z-index:2511984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CONFUCIO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Filosofo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Chino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Proverbio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Religión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Sabio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6" type="#_x0000_t202" style="position:absolute;left:0;text-align:left;margin-left:2.85pt;margin-top:8.65pt;width:115pt;height:172.5pt;z-index:251200512;mso-position-horizontal-relative:text;mso-position-vertical-relative:text">
                  <v:textbox style="mso-next-textbox:#_x0000_s10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HIPNOTIZAR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Mirada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Mago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Despertar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Sueño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7" type="#_x0000_t202" style="position:absolute;left:0;text-align:left;margin-left:3.4pt;margin-top:8.65pt;width:115pt;height:172.5pt;z-index:251199488;mso-position-horizontal-relative:text;mso-position-vertical-relative:text">
                  <v:textbox style="mso-next-textbox:#_x0000_s10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INCENDIO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Quemar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Apagar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Llama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Bomberos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8" type="#_x0000_t202" style="position:absolute;left:0;text-align:left;margin-left:2.65pt;margin-top:8.65pt;width:115pt;height:172.5pt;z-index:251201536;mso-position-horizontal-relative:text;mso-position-vertical-relative:text">
                  <v:textbox style="mso-next-textbox:#_x0000_s10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QUIOSCO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Golosinas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Negocio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Caramelos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Cigarrillos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Vender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69" type="#_x0000_t202" style="position:absolute;left:0;text-align:left;margin-left:3.15pt;margin-top:8.65pt;width:115pt;height:172.5pt;z-index:2512025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SUERTE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Buena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Yeta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Amuleto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0" type="#_x0000_t202" style="position:absolute;left:0;text-align:left;margin-left:2.85pt;margin-top:8.65pt;width:115pt;height:172.5pt;z-index:251204608;mso-position-horizontal-relative:text;mso-position-vertical-relative:text">
                  <v:textbox style="mso-next-textbox:#_x0000_s10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ROSA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Espinas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Flor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Pantera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Color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1" type="#_x0000_t202" style="position:absolute;left:0;text-align:left;margin-left:3.4pt;margin-top:8.65pt;width:115pt;height:172.5pt;z-index:251203584;mso-position-horizontal-relative:text;mso-position-vertical-relative:text">
                  <v:textbox style="mso-next-textbox:#_x0000_s10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ARQUITECTO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Obra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Planos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Dibujo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Diseño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Construcción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2" type="#_x0000_t202" style="position:absolute;left:0;text-align:left;margin-left:2.65pt;margin-top:8.65pt;width:115pt;height:172.5pt;z-index:251205632;mso-position-horizontal-relative:text;mso-position-vertical-relative:text">
                  <v:textbox style="mso-next-textbox:#_x0000_s10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ESTOMAGO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Panza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Tripa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Digestión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3" type="#_x0000_t202" style="position:absolute;left:0;text-align:left;margin-left:3.15pt;margin-top:8.65pt;width:115pt;height:172.5pt;z-index:2512066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PLOMERO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Gotera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Caños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Arreglar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Canillas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4" type="#_x0000_t202" style="position:absolute;left:0;text-align:left;margin-left:2.85pt;margin-top:8.65pt;width:115pt;height:172.5pt;z-index:251208704;mso-position-horizontal-relative:text;mso-position-vertical-relative:text">
                  <v:textbox style="mso-next-textbox:#_x0000_s10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POLVO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Limpio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Sucio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Plumero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Muebles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5" type="#_x0000_t202" style="position:absolute;left:0;text-align:left;margin-left:3.4pt;margin-top:8.65pt;width:115pt;height:172.5pt;z-index:251207680;mso-position-horizontal-relative:text;mso-position-vertical-relative:text">
                  <v:textbox style="mso-next-textbox:#_x0000_s10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MUSEO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Pinturas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Exhibición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Colecciones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6" type="#_x0000_t202" style="position:absolute;left:0;text-align:left;margin-left:2.65pt;margin-top:8.65pt;width:115pt;height:172.5pt;z-index:251209728;mso-position-horizontal-relative:text;mso-position-vertical-relative:text">
                  <v:textbox style="mso-next-textbox:#_x0000_s10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Lodo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Fango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7" type="#_x0000_t202" style="position:absolute;left:0;text-align:left;margin-left:3.15pt;margin-top:8.65pt;width:115pt;height:172.5pt;z-index:2512107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PIMIENTA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Cocina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Picante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Sabor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Condimento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8" type="#_x0000_t202" style="position:absolute;left:0;text-align:left;margin-left:2.85pt;margin-top:8.65pt;width:115pt;height:172.5pt;z-index:251212800;mso-position-horizontal-relative:text;mso-position-vertical-relative:text">
                  <v:textbox style="mso-next-textbox:#_x0000_s10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MANEJAR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Volante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Conductor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Vehiculo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79" type="#_x0000_t202" style="position:absolute;left:0;text-align:left;margin-left:3.4pt;margin-top:8.65pt;width:115pt;height:172.5pt;z-index:251211776;mso-position-horizontal-relative:text;mso-position-vertical-relative:text">
                  <v:textbox style="mso-next-textbox:#_x0000_s10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CUCHILLO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Cuchara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Tenedor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Cortar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Cubierto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Afilado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0" type="#_x0000_t202" style="position:absolute;left:0;text-align:left;margin-left:2.65pt;margin-top:8.65pt;width:115pt;height:172.5pt;z-index:251213824;mso-position-horizontal-relative:text;mso-position-vertical-relative:text">
                  <v:textbox style="mso-next-textbox:#_x0000_s10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COWBOY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Pistola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Sombrero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Indios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Oeste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1" type="#_x0000_t202" style="position:absolute;left:0;text-align:left;margin-left:3.15pt;margin-top:8.65pt;width:115pt;height:172.5pt;z-index:2512148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CERDO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Embutido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Jamón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Chancho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Fiambre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2" type="#_x0000_t202" style="position:absolute;left:0;text-align:left;margin-left:2.85pt;margin-top:8.65pt;width:115pt;height:172.5pt;z-index:251216896;mso-position-horizontal-relative:text;mso-position-vertical-relative:text">
                  <v:textbox style="mso-next-textbox:#_x0000_s10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FECHA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Año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Almanaque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Calendario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3" type="#_x0000_t202" style="position:absolute;left:0;text-align:left;margin-left:3.4pt;margin-top:8.65pt;width:115pt;height:172.5pt;z-index:251215872;mso-position-horizontal-relative:text;mso-position-vertical-relative:text">
                  <v:textbox style="mso-next-textbox:#_x0000_s10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PONCHO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Gaucho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Cubrir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Capa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4" type="#_x0000_t202" style="position:absolute;left:0;text-align:left;margin-left:2.65pt;margin-top:8.65pt;width:115pt;height:172.5pt;z-index:251217920;mso-position-horizontal-relative:text;mso-position-vertical-relative:text">
                  <v:textbox style="mso-next-textbox:#_x0000_s10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ARENA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Piedra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Rocas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Erosión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5" type="#_x0000_t202" style="position:absolute;left:0;text-align:left;margin-left:3.15pt;margin-top:8.65pt;width:115pt;height:172.5pt;z-index:2512189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FUTBOL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Maradona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6" type="#_x0000_t202" style="position:absolute;left:0;text-align:left;margin-left:2.85pt;margin-top:8.65pt;width:115pt;height:172.5pt;z-index:251220992;mso-position-horizontal-relative:text;mso-position-vertical-relative:text">
                  <v:textbox style="mso-next-textbox:#_x0000_s10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ALBAÑIL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Construcción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Ladrillo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Obra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Cemento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7" type="#_x0000_t202" style="position:absolute;left:0;text-align:left;margin-left:3.4pt;margin-top:8.65pt;width:115pt;height:172.5pt;z-index:251219968;mso-position-horizontal-relative:text;mso-position-vertical-relative:text">
                  <v:textbox style="mso-next-textbox:#_x0000_s10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CALENDARIO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Almanaque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Fecha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Días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Año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8" type="#_x0000_t202" style="position:absolute;left:0;text-align:left;margin-left:2.65pt;margin-top:8.65pt;width:115pt;height:172.5pt;z-index:251222016;mso-position-horizontal-relative:text;mso-position-vertical-relative:text">
                  <v:textbox style="mso-next-textbox:#_x0000_s10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PODIO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Campeón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Ganador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Pedestal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Triunfador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Subir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89" type="#_x0000_t202" style="position:absolute;left:0;text-align:left;margin-left:3.15pt;margin-top:8.65pt;width:115pt;height:172.5pt;z-index:2512230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DEDAL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Pinchar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Metal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Protección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Coser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0" type="#_x0000_t202" style="position:absolute;left:0;text-align:left;margin-left:2.85pt;margin-top:8.65pt;width:115pt;height:172.5pt;z-index:251225088;mso-position-horizontal-relative:text;mso-position-vertical-relative:text">
                  <v:textbox style="mso-next-textbox:#_x0000_s10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CIRCULO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Anillo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Redondo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Compás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Línea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Curva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1" type="#_x0000_t202" style="position:absolute;left:0;text-align:left;margin-left:3.4pt;margin-top:8.65pt;width:115pt;height:172.5pt;z-index:251224064;mso-position-horizontal-relative:text;mso-position-vertical-relative:text">
                  <v:textbox style="mso-next-textbox:#_x0000_s10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PESCADOR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Pez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Caña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Anzuelo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Carnada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Lombriz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2" type="#_x0000_t202" style="position:absolute;left:0;text-align:left;margin-left:2.65pt;margin-top:8.65pt;width:115pt;height:172.5pt;z-index:251226112;mso-position-horizontal-relative:text;mso-position-vertical-relative:text">
                  <v:textbox style="mso-next-textbox:#_x0000_s10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FLAN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Leche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Molde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Postre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Huevos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Caramelo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3" type="#_x0000_t202" style="position:absolute;left:0;text-align:left;margin-left:3.15pt;margin-top:8.65pt;width:115pt;height:172.5pt;z-index:2512271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SKATE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Patineta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Monopatín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Cuatro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Ruedas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Tabla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4" type="#_x0000_t202" style="position:absolute;left:0;text-align:left;margin-left:2.85pt;margin-top:8.65pt;width:115pt;height:172.5pt;z-index:251229184;mso-position-horizontal-relative:text;mso-position-vertical-relative:text">
                  <v:textbox style="mso-next-textbox:#_x0000_s10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IZQUIERDA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Derecha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Zurdo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Comunista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Dirección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5" type="#_x0000_t202" style="position:absolute;left:0;text-align:left;margin-left:3.4pt;margin-top:8.65pt;width:115pt;height:172.5pt;z-index:251228160;mso-position-horizontal-relative:text;mso-position-vertical-relative:text">
                  <v:textbox style="mso-next-textbox:#_x0000_s10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Estufa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Envasado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Calefón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Termotanque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6" type="#_x0000_t202" style="position:absolute;left:0;text-align:left;margin-left:2.65pt;margin-top:8.65pt;width:115pt;height:172.5pt;z-index:251230208;mso-position-horizontal-relative:text;mso-position-vertical-relative:text">
                  <v:textbox style="mso-next-textbox:#_x0000_s10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CAMELLO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Desierto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Joroba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Arena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Dromedario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7" type="#_x0000_t202" style="position:absolute;left:0;text-align:left;margin-left:3.15pt;margin-top:8.65pt;width:115pt;height:172.5pt;z-index:2512312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COMPACT DISC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Escuchar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Láser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Canción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Casette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8" type="#_x0000_t202" style="position:absolute;left:0;text-align:left;margin-left:2.85pt;margin-top:8.65pt;width:115pt;height:172.5pt;z-index:251233280;mso-position-horizontal-relative:text;mso-position-vertical-relative:text">
                  <v:textbox style="mso-next-textbox:#_x0000_s10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CARREFOUR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Supermercado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Carrito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Góndolas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099" type="#_x0000_t202" style="position:absolute;left:0;text-align:left;margin-left:3.4pt;margin-top:8.65pt;width:115pt;height:172.5pt;z-index:251232256;mso-position-horizontal-relative:text;mso-position-vertical-relative:text">
                  <v:textbox style="mso-next-textbox:#_x0000_s10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POCHOCLO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Maíz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Salado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Cine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0" type="#_x0000_t202" style="position:absolute;left:0;text-align:left;margin-left:2.65pt;margin-top:8.65pt;width:115pt;height:172.5pt;z-index:251234304;mso-position-horizontal-relative:text;mso-position-vertical-relative:text">
                  <v:textbox style="mso-next-textbox:#_x0000_s11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ALUMINIO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Metal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Cacerola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Avión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Acero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Liviano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1" type="#_x0000_t202" style="position:absolute;left:0;text-align:left;margin-left:3.15pt;margin-top:8.65pt;width:115pt;height:172.5pt;z-index:2512353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Ave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Gallina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Pavo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2" type="#_x0000_t202" style="position:absolute;left:0;text-align:left;margin-left:2.85pt;margin-top:8.65pt;width:115pt;height:172.5pt;z-index:251237376;mso-position-horizontal-relative:text;mso-position-vertical-relative:text">
                  <v:textbox style="mso-next-textbox:#_x0000_s11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CONTRATO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Firmar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Acuerdo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Alquiler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Escritorio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3" type="#_x0000_t202" style="position:absolute;left:0;text-align:left;margin-left:3.4pt;margin-top:8.65pt;width:115pt;height:172.5pt;z-index:251236352;mso-position-horizontal-relative:text;mso-position-vertical-relative:text">
                  <v:textbox style="mso-next-textbox:#_x0000_s11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MUÑECO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Niñas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Bebote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Juguete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Regalo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4" type="#_x0000_t202" style="position:absolute;left:0;text-align:left;margin-left:2.65pt;margin-top:8.65pt;width:115pt;height:172.5pt;z-index:251238400;mso-position-horizontal-relative:text;mso-position-vertical-relative:text">
                  <v:textbox style="mso-next-textbox:#_x0000_s11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AGENDA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Abecedario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Días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Direcciones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Teléfonos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Morgan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5" type="#_x0000_t202" style="position:absolute;left:0;text-align:left;margin-left:3.15pt;margin-top:8.65pt;width:115pt;height:172.5pt;z-index:2512394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FARMACIA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Inyección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Remedios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Receta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Turno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6" type="#_x0000_t202" style="position:absolute;left:0;text-align:left;margin-left:2.85pt;margin-top:8.65pt;width:115pt;height:172.5pt;z-index:251241472;mso-position-horizontal-relative:text;mso-position-vertical-relative:text">
                  <v:textbox style="mso-next-textbox:#_x0000_s11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ESTACION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Terminal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Tren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Parada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Anden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Bonetería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7" type="#_x0000_t202" style="position:absolute;left:0;text-align:left;margin-left:3.4pt;margin-top:8.65pt;width:115pt;height:172.5pt;z-index:251240448;mso-position-horizontal-relative:text;mso-position-vertical-relative:text">
                  <v:textbox style="mso-next-textbox:#_x0000_s11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CARNE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Vaca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Asado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Milanesa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Hamburguesa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8" type="#_x0000_t202" style="position:absolute;left:0;text-align:left;margin-left:2.65pt;margin-top:8.65pt;width:115pt;height:172.5pt;z-index:251242496;mso-position-horizontal-relative:text;mso-position-vertical-relative:text">
                  <v:textbox style="mso-next-textbox:#_x0000_s11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COSQUILLAS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Dedos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Hacer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Sensación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Risa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09" type="#_x0000_t202" style="position:absolute;left:0;text-align:left;margin-left:3.15pt;margin-top:8.65pt;width:115pt;height:172.5pt;z-index:2512435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FUEGO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Fósforo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Llamas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Hoguera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Quemar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Leña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0" type="#_x0000_t202" style="position:absolute;left:0;text-align:left;margin-left:2.85pt;margin-top:8.65pt;width:115pt;height:172.5pt;z-index:251245568;mso-position-horizontal-relative:text;mso-position-vertical-relative:text">
                  <v:textbox style="mso-next-textbox:#_x0000_s11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OFICIAL DE POLICIA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Esposas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Agente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Patrullero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Comisaría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Arrestar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1" type="#_x0000_t202" style="position:absolute;left:0;text-align:left;margin-left:3.4pt;margin-top:8.65pt;width:115pt;height:172.5pt;z-index:251244544;mso-position-horizontal-relative:text;mso-position-vertical-relative:text">
                  <v:textbox style="mso-next-textbox:#_x0000_s11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IDIOMA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Lengua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Diccionario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Traducir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Estudiar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2" type="#_x0000_t202" style="position:absolute;left:0;text-align:left;margin-left:2.65pt;margin-top:8.65pt;width:115pt;height:172.5pt;z-index:251246592;mso-position-horizontal-relative:text;mso-position-vertical-relative:text">
                  <v:textbox style="mso-next-textbox:#_x0000_s11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HERIDA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Curita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Coser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Puntos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3" type="#_x0000_t202" style="position:absolute;left:0;text-align:left;margin-left:3.15pt;margin-top:8.65pt;width:115pt;height:172.5pt;z-index:2512476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ARROZ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Cereal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Grano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Chino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Integral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4" type="#_x0000_t202" style="position:absolute;left:0;text-align:left;margin-left:2.85pt;margin-top:8.65pt;width:115pt;height:172.5pt;z-index:251249664;mso-position-horizontal-relative:text;mso-position-vertical-relative:text">
                  <v:textbox style="mso-next-textbox:#_x0000_s11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LEVADURA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Harina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Royal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5" type="#_x0000_t202" style="position:absolute;left:0;text-align:left;margin-left:3.4pt;margin-top:8.65pt;width:115pt;height:172.5pt;z-index:251248640;mso-position-horizontal-relative:text;mso-position-vertical-relative:text">
                  <v:textbox style="mso-next-textbox:#_x0000_s11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HUMOR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Alegría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Animo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Broma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Risa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Comedia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6" type="#_x0000_t202" style="position:absolute;left:0;text-align:left;margin-left:2.65pt;margin-top:8.65pt;width:115pt;height:172.5pt;z-index:251250688;mso-position-horizontal-relative:text;mso-position-vertical-relative:text">
                  <v:textbox style="mso-next-textbox:#_x0000_s11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COSTILLAS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Esqueleto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Espalda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Huesos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Pecho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7" type="#_x0000_t202" style="position:absolute;left:0;text-align:left;margin-left:3.15pt;margin-top:8.65pt;width:115pt;height:172.5pt;z-index:2512517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Rama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8" type="#_x0000_t202" style="position:absolute;left:0;text-align:left;margin-left:2.85pt;margin-top:8.65pt;width:115pt;height:172.5pt;z-index:251253760;mso-position-horizontal-relative:text;mso-position-vertical-relative:text">
                  <v:textbox style="mso-next-textbox:#_x0000_s11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BASQUET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Equipo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Cancha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19" type="#_x0000_t202" style="position:absolute;left:0;text-align:left;margin-left:3.4pt;margin-top:8.65pt;width:115pt;height:172.5pt;z-index:251252736;mso-position-horizontal-relative:text;mso-position-vertical-relative:text">
                  <v:textbox style="mso-next-textbox:#_x0000_s11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TELEFONO PUBLICO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Llamar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Cospeles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Fichas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0" type="#_x0000_t202" style="position:absolute;left:0;text-align:left;margin-left:2.65pt;margin-top:8.65pt;width:115pt;height:172.5pt;z-index:251254784;mso-position-horizontal-relative:text;mso-position-vertical-relative:text">
                  <v:textbox style="mso-next-textbox:#_x0000_s1120">
                    <w:txbxContent>
                      <w:p w:rsidR="00CA638F" w:rsidRPr="000003C9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003C9">
                          <w:rPr>
                            <w:sz w:val="26"/>
                            <w:szCs w:val="26"/>
                          </w:rPr>
                          <w:t>PIZZA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Napolitana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Mozzarella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Queso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Faina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Fugaza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1" type="#_x0000_t202" style="position:absolute;left:0;text-align:left;margin-left:3.15pt;margin-top:8.65pt;width:115pt;height:172.5pt;z-index:2512558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ALGODÓN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Herida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Rama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Farmacia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2" type="#_x0000_t202" style="position:absolute;left:0;text-align:left;margin-left:2.85pt;margin-top:8.65pt;width:115pt;height:172.5pt;z-index:251257856;mso-position-horizontal-relative:text;mso-position-vertical-relative:text">
                  <v:textbox style="mso-next-textbox:#_x0000_s11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OSTRA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Perla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Bivalvo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Marisco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Comer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3" type="#_x0000_t202" style="position:absolute;left:0;text-align:left;margin-left:3.4pt;margin-top:8.65pt;width:115pt;height:172.5pt;z-index:251256832;mso-position-horizontal-relative:text;mso-position-vertical-relative:text">
                  <v:textbox style="mso-next-textbox:#_x0000_s11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RECREO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Patio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Escuela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Jugar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Campana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Tiempo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4" type="#_x0000_t202" style="position:absolute;left:0;text-align:left;margin-left:2.65pt;margin-top:8.65pt;width:115pt;height:172.5pt;z-index:251258880;mso-position-horizontal-relative:text;mso-position-vertical-relative:text">
                  <v:textbox style="mso-next-textbox:#_x0000_s11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ANCHOA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Sardina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Pescado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Lata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Salado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5" type="#_x0000_t202" style="position:absolute;left:0;text-align:left;margin-left:3.15pt;margin-top:8.65pt;width:115pt;height:172.5pt;z-index:2512599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FANTASMA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Sabana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Miedo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Cadenas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Castillo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Espíritu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6" type="#_x0000_t202" style="position:absolute;left:0;text-align:left;margin-left:2.85pt;margin-top:8.65pt;width:115pt;height:172.5pt;z-index:251261952;mso-position-horizontal-relative:text;mso-position-vertical-relative:text">
                  <v:textbox style="mso-next-textbox:#_x0000_s11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CUADRO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Museo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Pintor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Óleo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Caballete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Tela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7" type="#_x0000_t202" style="position:absolute;left:0;text-align:left;margin-left:3.4pt;margin-top:8.65pt;width:115pt;height:172.5pt;z-index:251260928;mso-position-horizontal-relative:text;mso-position-vertical-relative:text">
                  <v:textbox style="mso-next-textbox:#_x0000_s11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Hacer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Puntuación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Futbol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8" type="#_x0000_t202" style="position:absolute;left:0;text-align:left;margin-left:2.65pt;margin-top:8.65pt;width:115pt;height:172.5pt;z-index:251262976;mso-position-horizontal-relative:text;mso-position-vertical-relative:text">
                  <v:textbox style="mso-next-textbox:#_x0000_s11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CIRCO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Pista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Carpa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Payasos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Trapecista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Domador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29" type="#_x0000_t202" style="position:absolute;left:0;text-align:left;margin-left:3.15pt;margin-top:8.65pt;width:115pt;height:172.5pt;z-index:2512640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PINTAR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Artista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Cuadro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Colores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Pincel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Pared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0" type="#_x0000_t202" style="position:absolute;left:0;text-align:left;margin-left:2.85pt;margin-top:8.65pt;width:115pt;height:172.5pt;z-index:251266048;mso-position-horizontal-relative:text;mso-position-vertical-relative:text">
                  <v:textbox style="mso-next-textbox:#_x0000_s11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NOCHE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Día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Oscuridad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Luna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Estrellas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1" type="#_x0000_t202" style="position:absolute;left:0;text-align:left;margin-left:3.4pt;margin-top:8.65pt;width:115pt;height:172.5pt;z-index:251265024;mso-position-horizontal-relative:text;mso-position-vertical-relative:text">
                  <v:textbox style="mso-next-textbox:#_x0000_s11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HAMSTER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Jaula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Mascota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Rata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Roedor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2" type="#_x0000_t202" style="position:absolute;left:0;text-align:left;margin-left:2.65pt;margin-top:8.65pt;width:115pt;height:172.5pt;z-index:251267072;mso-position-horizontal-relative:text;mso-position-vertical-relative:text">
                  <v:textbox style="mso-next-textbox:#_x0000_s11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COLCHON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Cama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Almohada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 xml:space="preserve">Acostarse 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Sabanas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3" type="#_x0000_t202" style="position:absolute;left:0;text-align:left;margin-left:3.15pt;margin-top:8.65pt;width:115pt;height:172.5pt;z-index:2512680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SALA DE ESPERA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Consultorio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Revistas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Paciente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Asientos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4" type="#_x0000_t202" style="position:absolute;left:0;text-align:left;margin-left:2.85pt;margin-top:8.65pt;width:115pt;height:172.5pt;z-index:251270144;mso-position-horizontal-relative:text;mso-position-vertical-relative:text">
                  <v:textbox style="mso-next-textbox:#_x0000_s11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CHINA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Oriental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Amarillo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Asia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Muralla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5" type="#_x0000_t202" style="position:absolute;left:0;text-align:left;margin-left:3.4pt;margin-top:8.65pt;width:115pt;height:172.5pt;z-index:251269120;mso-position-horizontal-relative:text;mso-position-vertical-relative:text">
                  <v:textbox style="mso-next-textbox:#_x0000_s11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FOTOGRAFIA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Revelar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Rollo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Film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Álbum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Cámara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6" type="#_x0000_t202" style="position:absolute;left:0;text-align:left;margin-left:2.65pt;margin-top:8.65pt;width:115pt;height:172.5pt;z-index:251271168;mso-position-horizontal-relative:text;mso-position-vertical-relative:text">
                  <v:textbox style="mso-next-textbox:#_x0000_s11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CIA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Side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Traidor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Secreto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James Bond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7" type="#_x0000_t202" style="position:absolute;left:0;text-align:left;margin-left:3.15pt;margin-top:8.65pt;width:115pt;height:172.5pt;z-index:2512721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BRUJULA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Orientarse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Norte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Aguja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Imantada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  <w:r>
                          <w:t>Cardinales</w:t>
                        </w: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  <w:p w:rsidR="00CA638F" w:rsidRDefault="00CA638F" w:rsidP="001F06E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8" type="#_x0000_t202" style="position:absolute;left:0;text-align:left;margin-left:2.85pt;margin-top:8.65pt;width:115pt;height:172.5pt;z-index:251274240;mso-position-horizontal-relative:text;mso-position-vertical-relative:text">
                  <v:textbox style="mso-next-textbox:#_x0000_s11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CALEFACCION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Invierno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Estufa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Caldera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39" type="#_x0000_t202" style="position:absolute;left:0;text-align:left;margin-left:3.4pt;margin-top:8.65pt;width:115pt;height:172.5pt;z-index:251273216;mso-position-horizontal-relative:text;mso-position-vertical-relative:text">
                  <v:textbox style="mso-next-textbox:#_x0000_s11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RIMMEL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Ojos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Maquillaje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Cepillo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Cosmético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Pestaña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0" type="#_x0000_t202" style="position:absolute;left:0;text-align:left;margin-left:2.65pt;margin-top:8.65pt;width:115pt;height:172.5pt;z-index:251275264;mso-position-horizontal-relative:text;mso-position-vertical-relative:text">
                  <v:textbox style="mso-next-textbox:#_x0000_s11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GIRASOL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Semillas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Aceite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Flor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Amarillo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1" type="#_x0000_t202" style="position:absolute;left:0;text-align:left;margin-left:3.15pt;margin-top:8.65pt;width:115pt;height:172.5pt;z-index:2512762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NASHUA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Japonesa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Fotocopiadora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Librería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Maquina</w:t>
                        </w:r>
                      </w:p>
                      <w:p w:rsidR="00CA638F" w:rsidRPr="0028550D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2" type="#_x0000_t202" style="position:absolute;left:0;text-align:left;margin-left:2.85pt;margin-top:8.65pt;width:115pt;height:172.5pt;z-index:251278336;mso-position-horizontal-relative:text;mso-position-vertical-relative:text">
                  <v:textbox style="mso-next-textbox:#_x0000_s11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LENTES DE CONTACTO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Duras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Blandas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Anteojos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Colores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Vista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3" type="#_x0000_t202" style="position:absolute;left:0;text-align:left;margin-left:3.4pt;margin-top:8.65pt;width:115pt;height:172.5pt;z-index:251277312;mso-position-horizontal-relative:text;mso-position-vertical-relative:text">
                  <v:textbox style="mso-next-textbox:#_x0000_s11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GRANERO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Trigo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Silo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Cereales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Campo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4" type="#_x0000_t202" style="position:absolute;left:0;text-align:left;margin-left:2.65pt;margin-top:8.65pt;width:115pt;height:172.5pt;z-index:251279360;mso-position-horizontal-relative:text;mso-position-vertical-relative:text">
                  <v:textbox style="mso-next-textbox:#_x0000_s11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BEBIDA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Liquido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Tomar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Sed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Brindar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5" type="#_x0000_t202" style="position:absolute;left:0;text-align:left;margin-left:3.15pt;margin-top:8.65pt;width:115pt;height:172.5pt;z-index:2512803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CIUDAD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Municipio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Capital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Población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Edificios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Intendente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6" type="#_x0000_t202" style="position:absolute;left:0;text-align:left;margin-left:2.85pt;margin-top:8.65pt;width:115pt;height:172.5pt;z-index:251282432;mso-position-horizontal-relative:text;mso-position-vertical-relative:text">
                  <v:textbox style="mso-next-textbox:#_x0000_s11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DINERO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Plata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Moneda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Billetes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Guita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7" type="#_x0000_t202" style="position:absolute;left:0;text-align:left;margin-left:3.4pt;margin-top:8.65pt;width:115pt;height:172.5pt;z-index:251281408;mso-position-horizontal-relative:text;mso-position-vertical-relative:text">
                  <v:textbox style="mso-next-textbox:#_x0000_s11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PELOTA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Balón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Redonda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Futbol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Bola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Patear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8" type="#_x0000_t202" style="position:absolute;left:0;text-align:left;margin-left:2.65pt;margin-top:8.65pt;width:115pt;height:172.5pt;z-index:251283456;mso-position-horizontal-relative:text;mso-position-vertical-relative:text">
                  <v:textbox style="mso-next-textbox:#_x0000_s11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BOTELLA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Tapón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Envase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Recipiente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Vidrio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Frasco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49" type="#_x0000_t202" style="position:absolute;left:0;text-align:left;margin-left:3.15pt;margin-top:8.65pt;width:115pt;height:172.5pt;z-index:2512844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ARTISTA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Pintor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Escultor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Actor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Fama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Premio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0" type="#_x0000_t202" style="position:absolute;left:0;text-align:left;margin-left:2.85pt;margin-top:8.65pt;width:115pt;height:172.5pt;z-index:251286528;mso-position-horizontal-relative:text;mso-position-vertical-relative:text">
                  <v:textbox style="mso-next-textbox:#_x0000_s11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PAÑUELO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Sonarse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Tela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Mocos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Resfrió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1" type="#_x0000_t202" style="position:absolute;left:0;text-align:left;margin-left:3.4pt;margin-top:8.65pt;width:115pt;height:172.5pt;z-index:251285504;mso-position-horizontal-relative:text;mso-position-vertical-relative:text">
                  <v:textbox style="mso-next-textbox:#_x0000_s11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DIABLO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Lucifer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Ángel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Demonio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Infierno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Satanás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2" type="#_x0000_t202" style="position:absolute;left:0;text-align:left;margin-left:2.65pt;margin-top:8.65pt;width:115pt;height:172.5pt;z-index:251287552;mso-position-horizontal-relative:text;mso-position-vertical-relative:text">
                  <v:textbox style="mso-next-textbox:#_x0000_s11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CUPIDO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Arco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Flechazo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Amor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Dios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Corazón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3" type="#_x0000_t202" style="position:absolute;left:0;text-align:left;margin-left:3.15pt;margin-top:8.65pt;width:115pt;height:172.5pt;z-index:2512885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AZULEJO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Cerámica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Pared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Cocina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Decoración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4" type="#_x0000_t202" style="position:absolute;left:0;text-align:left;margin-left:2.85pt;margin-top:8.65pt;width:115pt;height:172.5pt;z-index:251290624;mso-position-horizontal-relative:text;mso-position-vertical-relative:text">
                  <v:textbox style="mso-next-textbox:#_x0000_s11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MANZANA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Sidra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5" type="#_x0000_t202" style="position:absolute;left:0;text-align:left;margin-left:3.4pt;margin-top:8.65pt;width:115pt;height:172.5pt;z-index:251289600;mso-position-horizontal-relative:text;mso-position-vertical-relative:text">
                  <v:textbox style="mso-next-textbox:#_x0000_s11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NIEVE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Blanca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Invierno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Esquiar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6" type="#_x0000_t202" style="position:absolute;left:0;text-align:left;margin-left:2.65pt;margin-top:8.65pt;width:115pt;height:172.5pt;z-index:251291648;mso-position-horizontal-relative:text;mso-position-vertical-relative:text">
                  <v:textbox style="mso-next-textbox:#_x0000_s1156">
                    <w:txbxContent>
                      <w:p w:rsidR="00CA638F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TELEFONO</w:t>
                        </w:r>
                      </w:p>
                      <w:p w:rsidR="00CA638F" w:rsidRDefault="00CA638F" w:rsidP="002855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Numero</w:t>
                        </w:r>
                      </w:p>
                      <w:p w:rsidR="00CA638F" w:rsidRDefault="00CA638F" w:rsidP="002855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Llamar</w:t>
                        </w:r>
                      </w:p>
                      <w:p w:rsidR="00CA638F" w:rsidRDefault="00CA638F" w:rsidP="002855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Movicom</w:t>
                        </w:r>
                      </w:p>
                      <w:p w:rsidR="00CA638F" w:rsidRDefault="00CA638F" w:rsidP="002855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Tomo</w:t>
                        </w:r>
                      </w:p>
                      <w:p w:rsidR="00CA638F" w:rsidRDefault="00CA638F" w:rsidP="002855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Ocupado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7" type="#_x0000_t202" style="position:absolute;left:0;text-align:left;margin-left:3.15pt;margin-top:8.65pt;width:115pt;height:172.5pt;z-index:2512926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ERUCTO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Ruido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Bebe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Provechito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8" type="#_x0000_t202" style="position:absolute;left:0;text-align:left;margin-left:2.85pt;margin-top:8.65pt;width:115pt;height:172.5pt;z-index:251294720;mso-position-horizontal-relative:text;mso-position-vertical-relative:text">
                  <v:textbox style="mso-next-textbox:#_x0000_s11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Estribos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Ensillar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Jinete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59" type="#_x0000_t202" style="position:absolute;left:0;text-align:left;margin-left:3.4pt;margin-top:8.65pt;width:115pt;height:172.5pt;z-index:251293696;mso-position-horizontal-relative:text;mso-position-vertical-relative:text">
                  <v:textbox style="mso-next-textbox:#_x0000_s11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ESTRIBOS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Ensillar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Espuelas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0" type="#_x0000_t202" style="position:absolute;left:0;text-align:left;margin-left:2.65pt;margin-top:8.65pt;width:115pt;height:172.5pt;z-index:251295744;mso-position-horizontal-relative:text;mso-position-vertical-relative:text">
                  <v:textbox style="mso-next-textbox:#_x0000_s11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BOLEADORAS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Lanzar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Indios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Avestruz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1" type="#_x0000_t202" style="position:absolute;left:0;text-align:left;margin-left:3.15pt;margin-top:8.65pt;width:115pt;height:172.5pt;z-index:2512967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PARQUIMETRO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Estacionar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Reloj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2" type="#_x0000_t202" style="position:absolute;left:0;text-align:left;margin-left:2.85pt;margin-top:8.65pt;width:115pt;height:172.5pt;z-index:251298816;mso-position-horizontal-relative:text;mso-position-vertical-relative:text">
                  <v:textbox style="mso-next-textbox:#_x0000_s11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SURF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Tabla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Equilibrio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3" type="#_x0000_t202" style="position:absolute;left:0;text-align:left;margin-left:3.4pt;margin-top:8.65pt;width:115pt;height:172.5pt;z-index:251297792;mso-position-horizontal-relative:text;mso-position-vertical-relative:text">
                  <v:textbox style="mso-next-textbox:#_x0000_s11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Nacer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4" type="#_x0000_t202" style="position:absolute;left:0;text-align:left;margin-left:2.65pt;margin-top:8.65pt;width:115pt;height:172.5pt;z-index:251299840;mso-position-horizontal-relative:text;mso-position-vertical-relative:text">
                  <v:textbox style="mso-next-textbox:#_x0000_s11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COLUMNA VERTEBRAL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Esqueleto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Costillas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Huesos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Sostener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5" type="#_x0000_t202" style="position:absolute;left:0;text-align:left;margin-left:3.15pt;margin-top:8.65pt;width:115pt;height:172.5pt;z-index:251300864;mso-position-horizontal-relative:text;mso-position-vertical-relative:text">
                  <v:textbox>
                    <w:txbxContent>
                      <w:p w:rsidR="00CA638F" w:rsidRPr="0065563A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65563A">
                          <w:rPr>
                            <w:sz w:val="26"/>
                            <w:szCs w:val="26"/>
                            <w:lang w:val="en-US"/>
                          </w:rPr>
                          <w:t>GORILA</w:t>
                        </w:r>
                      </w:p>
                      <w:p w:rsidR="00CA638F" w:rsidRPr="000319F7" w:rsidRDefault="00CA638F" w:rsidP="002855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319F7">
                          <w:rPr>
                            <w:lang w:val="en-US"/>
                          </w:rPr>
                          <w:t>Mono</w:t>
                        </w:r>
                      </w:p>
                      <w:p w:rsidR="00CA638F" w:rsidRPr="000319F7" w:rsidRDefault="00CA638F" w:rsidP="002855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319F7">
                          <w:rPr>
                            <w:lang w:val="en-US"/>
                          </w:rPr>
                          <w:t>Chimpance</w:t>
                        </w:r>
                      </w:p>
                      <w:p w:rsidR="00CA638F" w:rsidRPr="000319F7" w:rsidRDefault="00CA638F" w:rsidP="002855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319F7">
                          <w:rPr>
                            <w:lang w:val="en-US"/>
                          </w:rPr>
                          <w:t>Orangutan</w:t>
                        </w:r>
                      </w:p>
                      <w:p w:rsidR="00CA638F" w:rsidRPr="000319F7" w:rsidRDefault="00CA638F" w:rsidP="002855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319F7">
                          <w:rPr>
                            <w:lang w:val="en-US"/>
                          </w:rPr>
                          <w:t>King-kong</w:t>
                        </w:r>
                      </w:p>
                      <w:p w:rsidR="00CA638F" w:rsidRPr="000319F7" w:rsidRDefault="00CA638F" w:rsidP="0028550D">
                        <w:pPr>
                          <w:jc w:val="center"/>
                        </w:pPr>
                        <w:r w:rsidRPr="000319F7">
                          <w:t>Zoológico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6" type="#_x0000_t202" style="position:absolute;left:0;text-align:left;margin-left:2.85pt;margin-top:8.65pt;width:115pt;height:172.5pt;z-index:251302912;mso-position-horizontal-relative:text;mso-position-vertical-relative:text">
                  <v:textbox style="mso-next-textbox:#_x0000_s11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PIRAMIDE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Tumba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Momia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Egipto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Keops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Faraón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7" type="#_x0000_t202" style="position:absolute;left:0;text-align:left;margin-left:3.4pt;margin-top:8.65pt;width:115pt;height:172.5pt;z-index:251301888;mso-position-horizontal-relative:text;mso-position-vertical-relative:text">
                  <v:textbox style="mso-next-textbox:#_x0000_s11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BATERIA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Platillos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Ritmo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8" type="#_x0000_t202" style="position:absolute;left:0;text-align:left;margin-left:2.65pt;margin-top:8.65pt;width:115pt;height:172.5pt;z-index:251303936;mso-position-horizontal-relative:text;mso-position-vertical-relative:text">
                  <v:textbox style="mso-next-textbox:#_x0000_s11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PRONOSTICO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Predicción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Nublado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Temperatura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69" type="#_x0000_t202" style="position:absolute;left:0;text-align:left;margin-left:3.15pt;margin-top:8.65pt;width:115pt;height:172.5pt;z-index:2513049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ANDEN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Esperar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Subir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Bajar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0" type="#_x0000_t202" style="position:absolute;left:0;text-align:left;margin-left:2.85pt;margin-top:8.65pt;width:115pt;height:172.5pt;z-index:251307008;mso-position-horizontal-relative:text;mso-position-vertical-relative:text">
                  <v:textbox style="mso-next-textbox:#_x0000_s11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MATE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Yerba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Bombilla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Amargo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Azúcar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1" type="#_x0000_t202" style="position:absolute;left:0;text-align:left;margin-left:3.4pt;margin-top:8.65pt;width:115pt;height:172.5pt;z-index:251305984;mso-position-horizontal-relative:text;mso-position-vertical-relative:text">
                  <v:textbox style="mso-next-textbox:#_x0000_s11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CIRUJANO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Hospital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Anestesia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Operación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Doctor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Escalpelo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2" type="#_x0000_t202" style="position:absolute;left:0;text-align:left;margin-left:2.65pt;margin-top:8.65pt;width:115pt;height:172.5pt;z-index:251308032;mso-position-horizontal-relative:text;mso-position-vertical-relative:text">
                  <v:textbox style="mso-next-textbox:#_x0000_s11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CRITICO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Opinión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Teatro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Arte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Comentar</w:t>
                        </w:r>
                      </w:p>
                      <w:p w:rsidR="00CA638F" w:rsidRPr="0028550D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3" type="#_x0000_t202" style="position:absolute;left:0;text-align:left;margin-left:3.15pt;margin-top:8.65pt;width:115pt;height:172.5pt;z-index:2513090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ANGULO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Geometría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Polígono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4" type="#_x0000_t202" style="position:absolute;left:0;text-align:left;margin-left:2.85pt;margin-top:8.65pt;width:115pt;height:172.5pt;z-index:251311104;mso-position-horizontal-relative:text;mso-position-vertical-relative:text">
                  <v:textbox style="mso-next-textbox:#_x0000_s11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Cheque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Cambio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5" type="#_x0000_t202" style="position:absolute;left:0;text-align:left;margin-left:3.4pt;margin-top:8.65pt;width:115pt;height:172.5pt;z-index:251310080;mso-position-horizontal-relative:text;mso-position-vertical-relative:text">
                  <v:textbox style="mso-next-textbox:#_x0000_s11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GENIOL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Aspirina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Farmacia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Remedio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6" type="#_x0000_t202" style="position:absolute;left:0;text-align:left;margin-left:2.65pt;margin-top:8.65pt;width:115pt;height:172.5pt;z-index:251312128;mso-position-horizontal-relative:text;mso-position-vertical-relative:text">
                  <v:textbox style="mso-next-textbox:#_x0000_s11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Harina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Levadura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Galletitas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Sándwich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Tostadas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7" type="#_x0000_t202" style="position:absolute;left:0;text-align:left;margin-left:3.15pt;margin-top:8.65pt;width:115pt;height:172.5pt;z-index:2513131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FIESTA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Celebración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Regalos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Amigos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Invitaciones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8" type="#_x0000_t202" style="position:absolute;left:0;text-align:left;margin-left:2.85pt;margin-top:8.65pt;width:115pt;height:172.5pt;z-index:251315200;mso-position-horizontal-relative:text;mso-position-vertical-relative:text">
                  <v:textbox style="mso-next-textbox:#_x0000_s11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SUGUS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Caramelo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Masticar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Quiosco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Golosina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79" type="#_x0000_t202" style="position:absolute;left:0;text-align:left;margin-left:3.4pt;margin-top:8.65pt;width:115pt;height:172.5pt;z-index:251314176;mso-position-horizontal-relative:text;mso-position-vertical-relative:text">
                  <v:textbox style="mso-next-textbox:#_x0000_s11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FIRMA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Apellido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Rubrica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Autógrafo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Contrato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0" type="#_x0000_t202" style="position:absolute;left:0;text-align:left;margin-left:2.65pt;margin-top:8.65pt;width:115pt;height:172.5pt;z-index:251316224;mso-position-horizontal-relative:text;mso-position-vertical-relative:text">
                  <v:textbox style="mso-next-textbox:#_x0000_s11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PIJAMA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Ponerse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Camisón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1" type="#_x0000_t202" style="position:absolute;left:0;text-align:left;margin-left:3.15pt;margin-top:8.65pt;width:115pt;height:172.5pt;z-index:2513172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ALFOMBRA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Carpeta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Kalpakian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Moqueta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2" type="#_x0000_t202" style="position:absolute;left:0;text-align:left;margin-left:2.85pt;margin-top:8.65pt;width:115pt;height:172.5pt;z-index:251319296;mso-position-horizontal-relative:text;mso-position-vertical-relative:text">
                  <v:textbox style="mso-next-textbox:#_x0000_s11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Chocolate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Caramelo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Sabor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Galletitas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3" type="#_x0000_t202" style="position:absolute;left:0;text-align:left;margin-left:3.4pt;margin-top:8.65pt;width:115pt;height:172.5pt;z-index:251318272;mso-position-horizontal-relative:text;mso-position-vertical-relative:text">
                  <v:textbox style="mso-next-textbox:#_x0000_s11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ALMOHADA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Acostarse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4" type="#_x0000_t202" style="position:absolute;left:0;text-align:left;margin-left:2.65pt;margin-top:8.65pt;width:115pt;height:172.5pt;z-index:251320320;mso-position-horizontal-relative:text;mso-position-vertical-relative:text">
                  <v:textbox style="mso-next-textbox:#_x0000_s11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Satélite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Estrellas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5" type="#_x0000_t202" style="position:absolute;left:0;text-align:left;margin-left:3.15pt;margin-top:8.65pt;width:115pt;height:172.5pt;z-index:2513213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CICATRIZ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Señal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Herida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6" type="#_x0000_t202" style="position:absolute;left:0;text-align:left;margin-left:2.85pt;margin-top:8.65pt;width:115pt;height:172.5pt;z-index:251323392;mso-position-horizontal-relative:text;mso-position-vertical-relative:text">
                  <v:textbox style="mso-next-textbox:#_x0000_s11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REPASADOR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Trapo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Secar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Platos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Cocina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Tela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7" type="#_x0000_t202" style="position:absolute;left:0;text-align:left;margin-left:3.4pt;margin-top:8.65pt;width:115pt;height:172.5pt;z-index:251322368;mso-position-horizontal-relative:text;mso-position-vertical-relative:text">
                  <v:textbox style="mso-next-textbox:#_x0000_s11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PAYASO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Circo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Zapatones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Bofetada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  <w:r>
                          <w:t>Reír</w:t>
                        </w:r>
                      </w:p>
                      <w:p w:rsidR="00CA638F" w:rsidRDefault="00CA638F" w:rsidP="000003C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8" type="#_x0000_t202" style="position:absolute;left:0;text-align:left;margin-left:2.65pt;margin-top:8.65pt;width:115pt;height:172.5pt;z-index:251324416;mso-position-horizontal-relative:text;mso-position-vertical-relative:text">
                  <v:textbox style="mso-next-textbox:#_x0000_s11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ALBINO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Ojos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89" type="#_x0000_t202" style="position:absolute;left:0;text-align:left;margin-left:3.15pt;margin-top:8.65pt;width:115pt;height:172.5pt;z-index:2513254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GELATINA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Postre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Transparente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0" type="#_x0000_t202" style="position:absolute;left:0;text-align:left;margin-left:2.85pt;margin-top:8.65pt;width:115pt;height:172.5pt;z-index:251327488;mso-position-horizontal-relative:text;mso-position-vertical-relative:text">
                  <v:textbox style="mso-next-textbox:#_x0000_s11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HUELLA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Digital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Rastro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Señal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1" type="#_x0000_t202" style="position:absolute;left:0;text-align:left;margin-left:3.4pt;margin-top:8.65pt;width:115pt;height:172.5pt;z-index:251326464;mso-position-horizontal-relative:text;mso-position-vertical-relative:text">
                  <v:textbox style="mso-next-textbox:#_x0000_s11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OXIGENO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Respirar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Atmosfera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Hidrogeno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2" type="#_x0000_t202" style="position:absolute;left:0;text-align:left;margin-left:2.65pt;margin-top:8.65pt;width:115pt;height:172.5pt;z-index:251328512;mso-position-horizontal-relative:text;mso-position-vertical-relative:text">
                  <v:textbox style="mso-next-textbox:#_x0000_s11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NAFTA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Combustible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Surtidor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Tanque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3" type="#_x0000_t202" style="position:absolute;left:0;text-align:left;margin-left:3.15pt;margin-top:8.65pt;width:115pt;height:172.5pt;z-index:2513295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OLIMPICO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Atletas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Medallas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Competición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Países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4" type="#_x0000_t202" style="position:absolute;left:0;text-align:left;margin-left:2.85pt;margin-top:8.65pt;width:115pt;height:172.5pt;z-index:251331584;mso-position-horizontal-relative:text;mso-position-vertical-relative:text">
                  <v:textbox style="mso-next-textbox:#_x0000_s11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INODORO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Sentarse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5" type="#_x0000_t202" style="position:absolute;left:0;text-align:left;margin-left:3.4pt;margin-top:8.65pt;width:115pt;height:172.5pt;z-index:251330560;mso-position-horizontal-relative:text;mso-position-vertical-relative:text">
                  <v:textbox style="mso-next-textbox:#_x0000_s11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MEDIALUNA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Panadería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Factura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Croissant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6" type="#_x0000_t202" style="position:absolute;left:0;text-align:left;margin-left:2.65pt;margin-top:8.65pt;width:115pt;height:172.5pt;z-index:251332608;mso-position-horizontal-relative:text;mso-position-vertical-relative:text">
                  <v:textbox style="mso-next-textbox:#_x0000_s11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Amarillo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Azul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Marrón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7" type="#_x0000_t202" style="position:absolute;left:0;text-align:left;margin-left:3.15pt;margin-top:8.65pt;width:115pt;height:172.5pt;z-index:2513336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ANALISIS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Laboratorio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Enfermo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8" type="#_x0000_t202" style="position:absolute;left:0;text-align:left;margin-left:2.85pt;margin-top:8.65pt;width:115pt;height:172.5pt;z-index:251335680;mso-position-horizontal-relative:text;mso-position-vertical-relative:text">
                  <v:textbox style="mso-next-textbox:#_x0000_s11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Salvaje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Domestico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Veterinario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Irracional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199" type="#_x0000_t202" style="position:absolute;left:0;text-align:left;margin-left:3.4pt;margin-top:8.65pt;width:115pt;height:172.5pt;z-index:251334656;mso-position-horizontal-relative:text;mso-position-vertical-relative:text">
                  <v:textbox style="mso-next-textbox:#_x0000_s11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INOCENTE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Absuelto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Culpable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Ingenuo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Veredicto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0" type="#_x0000_t202" style="position:absolute;left:0;text-align:left;margin-left:2.65pt;margin-top:8.65pt;width:115pt;height:172.5pt;z-index:251336704;mso-position-horizontal-relative:text;mso-position-vertical-relative:text">
                  <v:textbox style="mso-next-textbox:#_x0000_s12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MERCENARIO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Soldado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Extranjero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Militar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1" type="#_x0000_t202" style="position:absolute;left:0;text-align:left;margin-left:3.15pt;margin-top:8.65pt;width:115pt;height:172.5pt;z-index:2513377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CORONA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Redonda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Símbolo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2" type="#_x0000_t202" style="position:absolute;left:0;text-align:left;margin-left:2.85pt;margin-top:8.65pt;width:115pt;height:172.5pt;z-index:251339776;mso-position-horizontal-relative:text;mso-position-vertical-relative:text">
                  <v:textbox style="mso-next-textbox:#_x0000_s12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COCKTAIL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Alcohol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Trago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Copa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Mezcla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3" type="#_x0000_t202" style="position:absolute;left:0;text-align:left;margin-left:3.4pt;margin-top:8.65pt;width:115pt;height:172.5pt;z-index:251338752;mso-position-horizontal-relative:text;mso-position-vertical-relative:text">
                  <v:textbox style="mso-next-textbox:#_x0000_s12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OBELISCO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Monumento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Buenos Aires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Corrientes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Símbolo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República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4" type="#_x0000_t202" style="position:absolute;left:0;text-align:left;margin-left:2.65pt;margin-top:8.65pt;width:115pt;height:172.5pt;z-index:251340800;mso-position-horizontal-relative:text;mso-position-vertical-relative:text">
                  <v:textbox style="mso-next-textbox:#_x0000_s12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SEMANA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Cuatro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Días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5" type="#_x0000_t202" style="position:absolute;left:0;text-align:left;margin-left:3.15pt;margin-top:8.65pt;width:115pt;height:172.5pt;z-index:2513418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HELICOPTERO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Vertical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Hélice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6" type="#_x0000_t202" style="position:absolute;left:0;text-align:left;margin-left:2.85pt;margin-top:8.65pt;width:115pt;height:172.5pt;z-index:251343872;mso-position-horizontal-relative:text;mso-position-vertical-relative:text">
                  <v:textbox style="mso-next-textbox:#_x0000_s12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MONSTRUO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Miedo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Criatura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Asustar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Horrible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7" type="#_x0000_t202" style="position:absolute;left:0;text-align:left;margin-left:3.4pt;margin-top:8.65pt;width:115pt;height:172.5pt;z-index:251342848;mso-position-horizontal-relative:text;mso-position-vertical-relative:text">
                  <v:textbox style="mso-next-textbox:#_x0000_s12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CONGRESO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Cámara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Senado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Gobierno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Diputados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Poder Legislativo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8" type="#_x0000_t202" style="position:absolute;left:0;text-align:left;margin-left:2.65pt;margin-top:8.65pt;width:115pt;height:172.5pt;z-index:251344896;mso-position-horizontal-relative:text;mso-position-vertical-relative:text">
                  <v:textbox style="mso-next-textbox:#_x0000_s12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TESORO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Piratas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Cofre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Isla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09" type="#_x0000_t202" style="position:absolute;left:0;text-align:left;margin-left:3.15pt;margin-top:8.65pt;width:115pt;height:172.5pt;z-index:2513459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ASADO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Parrilla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Carbón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0" type="#_x0000_t202" style="position:absolute;left:0;text-align:left;margin-left:2.85pt;margin-top:8.65pt;width:115pt;height:172.5pt;z-index:251347968;mso-position-horizontal-relative:text;mso-position-vertical-relative:text">
                  <v:textbox style="mso-next-textbox:#_x0000_s12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SUBMARINO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Periscopio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Torpedo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Inmersión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1" type="#_x0000_t202" style="position:absolute;left:0;text-align:left;margin-left:3.4pt;margin-top:8.65pt;width:115pt;height:172.5pt;z-index:251346944;mso-position-horizontal-relative:text;mso-position-vertical-relative:text">
                  <v:textbox style="mso-next-textbox:#_x0000_s12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AGUIJON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Abeja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Veneno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Mosquito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Avispa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2" type="#_x0000_t202" style="position:absolute;left:0;text-align:left;margin-left:2.65pt;margin-top:8.65pt;width:115pt;height:172.5pt;z-index:251348992;mso-position-horizontal-relative:text;mso-position-vertical-relative:text">
                  <v:textbox style="mso-next-textbox:#_x0000_s12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HOSPITAL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Internar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Enfermo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3" type="#_x0000_t202" style="position:absolute;left:0;text-align:left;margin-left:3.15pt;margin-top:8.65pt;width:115pt;height:172.5pt;z-index:2513500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PUÑAL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Cuchillo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Daga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4" type="#_x0000_t202" style="position:absolute;left:0;text-align:left;margin-left:2.85pt;margin-top:8.65pt;width:115pt;height:172.5pt;z-index:251352064;mso-position-horizontal-relative:text;mso-position-vertical-relative:text">
                  <v:textbox style="mso-next-textbox:#_x0000_s12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CAMISA DE FUERZA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Mangas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Manicomio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Demente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5" type="#_x0000_t202" style="position:absolute;left:0;text-align:left;margin-left:3.4pt;margin-top:8.65pt;width:115pt;height:172.5pt;z-index:251351040;mso-position-horizontal-relative:text;mso-position-vertical-relative:text">
                  <v:textbox style="mso-next-textbox:#_x0000_s12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Sufragio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Presidente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Cuarto Oscuro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Urna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Elecciones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6" type="#_x0000_t202" style="position:absolute;left:0;text-align:left;margin-left:2.65pt;margin-top:8.65pt;width:115pt;height:172.5pt;z-index:251353088;mso-position-horizontal-relative:text;mso-position-vertical-relative:text">
                  <v:textbox style="mso-next-textbox:#_x0000_s12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Sortija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Compromiso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Alianza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7" type="#_x0000_t202" style="position:absolute;left:0;text-align:left;margin-left:3.15pt;margin-top:8.65pt;width:115pt;height:172.5pt;z-index:2513541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ANESTESIA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Operación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Sentir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8" type="#_x0000_t202" style="position:absolute;left:0;text-align:left;margin-left:2.85pt;margin-top:8.65pt;width:115pt;height:172.5pt;z-index:251356160;mso-position-horizontal-relative:text;mso-position-vertical-relative:text">
                  <v:textbox style="mso-next-textbox:#_x0000_s12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SILLON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Respaldo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Cómodo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Asiento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Sentarse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Sofá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19" type="#_x0000_t202" style="position:absolute;left:0;text-align:left;margin-left:3.4pt;margin-top:8.65pt;width:115pt;height:172.5pt;z-index:251355136;mso-position-horizontal-relative:text;mso-position-vertical-relative:text">
                  <v:textbox style="mso-next-textbox:#_x0000_s12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XUXA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Brasil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Niños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Paquitas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Pele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0" type="#_x0000_t202" style="position:absolute;left:0;text-align:left;margin-left:2.65pt;margin-top:8.65pt;width:115pt;height:172.5pt;z-index:251357184;mso-position-horizontal-relative:text;mso-position-vertical-relative:text">
                  <v:textbox style="mso-next-textbox:#_x0000_s12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LAGARTO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Cocodrilo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Reptil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Pequeño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1" type="#_x0000_t202" style="position:absolute;left:0;text-align:left;margin-left:3.15pt;margin-top:8.65pt;width:115pt;height:172.5pt;z-index:2513582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LACOSTE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Chomba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Cocodrilo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Lagarto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2" type="#_x0000_t202" style="position:absolute;left:0;text-align:left;margin-left:2.85pt;margin-top:8.65pt;width:115pt;height:172.5pt;z-index:251360256;mso-position-horizontal-relative:text;mso-position-vertical-relative:text">
                  <v:textbox style="mso-next-textbox:#_x0000_s12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FLECHA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Lanzar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Ballesta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Indios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3" type="#_x0000_t202" style="position:absolute;left:0;text-align:left;margin-left:3.4pt;margin-top:8.65pt;width:115pt;height:172.5pt;z-index:251359232;mso-position-horizontal-relative:text;mso-position-vertical-relative:text">
                  <v:textbox style="mso-next-textbox:#_x0000_s12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AIWA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Grabador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Minicomponente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Parlantes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4" type="#_x0000_t202" style="position:absolute;left:0;text-align:left;margin-left:2.65pt;margin-top:8.65pt;width:115pt;height:172.5pt;z-index:251361280;mso-position-horizontal-relative:text;mso-position-vertical-relative:text">
                  <v:textbox style="mso-next-textbox:#_x0000_s12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SHOPPING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Alto Palermo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Unicenter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Galería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5" type="#_x0000_t202" style="position:absolute;left:0;text-align:left;margin-left:3.15pt;margin-top:8.65pt;width:115pt;height:172.5pt;z-index:2513623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INSOMNIO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Desvelo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6" type="#_x0000_t202" style="position:absolute;left:0;text-align:left;margin-left:2.85pt;margin-top:8.65pt;width:115pt;height:172.5pt;z-index:251364352;mso-position-horizontal-relative:text;mso-position-vertical-relative:text">
                  <v:textbox style="mso-next-textbox:#_x0000_s12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VENTANA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Pared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Vidrio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7" type="#_x0000_t202" style="position:absolute;left:0;text-align:left;margin-left:3.4pt;margin-top:8.65pt;width:115pt;height:172.5pt;z-index:251363328;mso-position-horizontal-relative:text;mso-position-vertical-relative:text">
                  <v:textbox style="mso-next-textbox:#_x0000_s12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LANZAR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Jabalina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Echar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Arrojar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8" type="#_x0000_t202" style="position:absolute;left:0;text-align:left;margin-left:2.65pt;margin-top:8.65pt;width:115pt;height:172.5pt;z-index:251365376;mso-position-horizontal-relative:text;mso-position-vertical-relative:text">
                  <v:textbox style="mso-next-textbox:#_x0000_s12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ALMIBAR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Azúcar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Liquido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29" type="#_x0000_t202" style="position:absolute;left:0;text-align:left;margin-left:3.15pt;margin-top:8.65pt;width:115pt;height:172.5pt;z-index:2513664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Agujeros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Filtro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Fideos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0" type="#_x0000_t202" style="position:absolute;left:0;text-align:left;margin-left:2.85pt;margin-top:8.65pt;width:115pt;height:172.5pt;z-index:251368448;mso-position-horizontal-relative:text;mso-position-vertical-relative:text">
                  <v:textbox style="mso-next-textbox:#_x0000_s12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MASTIL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Bandera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Poste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1" type="#_x0000_t202" style="position:absolute;left:0;text-align:left;margin-left:3.4pt;margin-top:8.65pt;width:115pt;height:172.5pt;z-index:251367424;mso-position-horizontal-relative:text;mso-position-vertical-relative:text">
                  <v:textbox style="mso-next-textbox:#_x0000_s12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DUCHA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Toallon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2" type="#_x0000_t202" style="position:absolute;left:0;text-align:left;margin-left:2.65pt;margin-top:8.65pt;width:115pt;height:172.5pt;z-index:251369472;mso-position-horizontal-relative:text;mso-position-vertical-relative:text">
                  <v:textbox style="mso-next-textbox:#_x0000_s12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ESTAMPILLA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3" type="#_x0000_t202" style="position:absolute;left:0;text-align:left;margin-left:3.15pt;margin-top:8.65pt;width:115pt;height:172.5pt;z-index:2513704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Cartucho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Pistola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Disparar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Proyectil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Escopeta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4" type="#_x0000_t202" style="position:absolute;left:0;text-align:left;margin-left:2.85pt;margin-top:8.65pt;width:115pt;height:172.5pt;z-index:251372544;mso-position-horizontal-relative:text;mso-position-vertical-relative:text">
                  <v:textbox style="mso-next-textbox:#_x0000_s12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BOSQUE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Plantas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Árboles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Animales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Selva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5" type="#_x0000_t202" style="position:absolute;left:0;text-align:left;margin-left:3.4pt;margin-top:8.65pt;width:115pt;height:172.5pt;z-index:251371520;mso-position-horizontal-relative:text;mso-position-vertical-relative:text">
                  <v:textbox style="mso-next-textbox:#_x0000_s12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HOGUERA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Quemar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Leña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Campamento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6" type="#_x0000_t202" style="position:absolute;left:0;text-align:left;margin-left:2.65pt;margin-top:8.65pt;width:115pt;height:172.5pt;z-index:251373568;mso-position-horizontal-relative:text;mso-position-vertical-relative:text">
                  <v:textbox style="mso-next-textbox:#_x0000_s12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ALARMA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Atraco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Ladrón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7" type="#_x0000_t202" style="position:absolute;left:0;text-align:left;margin-left:3.15pt;margin-top:8.65pt;width:115pt;height:172.5pt;z-index:2513745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HAVANNA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Alfajor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Golosina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 del Plata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Chocolate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8" type="#_x0000_t202" style="position:absolute;left:0;text-align:left;margin-left:2.85pt;margin-top:8.65pt;width:115pt;height:172.5pt;z-index:251376640;mso-position-horizontal-relative:text;mso-position-vertical-relative:text">
                  <v:textbox style="mso-next-textbox:#_x0000_s12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HORMIGA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Jardín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39" type="#_x0000_t202" style="position:absolute;left:0;text-align:left;margin-left:3.4pt;margin-top:8.65pt;width:115pt;height:172.5pt;z-index:251375616;mso-position-horizontal-relative:text;mso-position-vertical-relative:text">
                  <v:textbox style="mso-next-textbox:#_x0000_s12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SOFTWARE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Computadora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Disquette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Lenguaje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Hardware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0" type="#_x0000_t202" style="position:absolute;left:0;text-align:left;margin-left:2.65pt;margin-top:8.65pt;width:115pt;height:172.5pt;z-index:251377664;mso-position-horizontal-relative:text;mso-position-vertical-relative:text">
                  <v:textbox style="mso-next-textbox:#_x0000_s12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CORBATA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Vestir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1" type="#_x0000_t202" style="position:absolute;left:0;text-align:left;margin-left:3.15pt;margin-top:8.65pt;width:115pt;height:172.5pt;z-index:2513786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GATILLO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Apretar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Disparar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Pistola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2" type="#_x0000_t202" style="position:absolute;left:0;text-align:left;margin-left:2.85pt;margin-top:8.65pt;width:115pt;height:172.5pt;z-index:251380736;mso-position-horizontal-relative:text;mso-position-vertical-relative:text">
                  <v:textbox style="mso-next-textbox:#_x0000_s12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MARATON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Competencia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Kilómetros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Olimpiadas</w:t>
                        </w:r>
                      </w:p>
                      <w:p w:rsidR="00CA638F" w:rsidRDefault="00CA638F" w:rsidP="0028550D">
                        <w:pPr>
                          <w:jc w:val="center"/>
                        </w:pPr>
                        <w:r>
                          <w:t>Grecia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3" type="#_x0000_t202" style="position:absolute;left:0;text-align:left;margin-left:3.4pt;margin-top:8.65pt;width:115pt;height:172.5pt;z-index:251379712;mso-position-horizontal-relative:text;mso-position-vertical-relative:text">
                  <v:textbox style="mso-next-textbox:#_x0000_s12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ESCARBADIENTES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Aperitivo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Hilo dental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4" type="#_x0000_t202" style="position:absolute;left:0;text-align:left;margin-left:2.65pt;margin-top:8.65pt;width:115pt;height:172.5pt;z-index:251381760;mso-position-horizontal-relative:text;mso-position-vertical-relative:text">
                  <v:textbox style="mso-next-textbox:#_x0000_s12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FLORERO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Recipiente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5" type="#_x0000_t202" style="position:absolute;left:0;text-align:left;margin-left:3.15pt;margin-top:8.65pt;width:115pt;height:172.5pt;z-index:2513827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ANZUELO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Pescador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Lombriz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6" type="#_x0000_t202" style="position:absolute;left:0;text-align:left;margin-left:2.85pt;margin-top:8.65pt;width:115pt;height:172.5pt;z-index:251384832;mso-position-horizontal-relative:text;mso-position-vertical-relative:text">
                  <v:textbox style="mso-next-textbox:#_x0000_s12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ELECTRICIDAD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Energía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Enchufe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Lámpara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7" type="#_x0000_t202" style="position:absolute;left:0;text-align:left;margin-left:3.4pt;margin-top:8.65pt;width:115pt;height:172.5pt;z-index:251383808;mso-position-horizontal-relative:text;mso-position-vertical-relative:text">
                  <v:textbox style="mso-next-textbox:#_x0000_s12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UVA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Racimo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8" type="#_x0000_t202" style="position:absolute;left:0;text-align:left;margin-left:2.65pt;margin-top:8.65pt;width:115pt;height:172.5pt;z-index:251385856;mso-position-horizontal-relative:text;mso-position-vertical-relative:text">
                  <v:textbox style="mso-next-textbox:#_x0000_s12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POKER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Apostar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Naipes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Baraja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49" type="#_x0000_t202" style="position:absolute;left:0;text-align:left;margin-left:3.15pt;margin-top:8.65pt;width:115pt;height:172.5pt;z-index:2513868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SOMBRERO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Gorra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Poner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0" type="#_x0000_t202" style="position:absolute;left:0;text-align:left;margin-left:2.85pt;margin-top:8.65pt;width:115pt;height:172.5pt;z-index:251388928;mso-position-horizontal-relative:text;mso-position-vertical-relative:text">
                  <v:textbox style="mso-next-textbox:#_x0000_s12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VALIENTE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Cobarde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Miedo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Defender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Héroe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Salvar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1" type="#_x0000_t202" style="position:absolute;left:0;text-align:left;margin-left:3.4pt;margin-top:8.65pt;width:115pt;height:172.5pt;z-index:251387904;mso-position-horizontal-relative:text;mso-position-vertical-relative:text">
                  <v:textbox style="mso-next-textbox:#_x0000_s12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CHATARRA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Autos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Hierro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Basura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Metal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2" type="#_x0000_t202" style="position:absolute;left:0;text-align:left;margin-left:2.65pt;margin-top:8.65pt;width:115pt;height:172.5pt;z-index:251389952;mso-position-horizontal-relative:text;mso-position-vertical-relative:text">
                  <v:textbox style="mso-next-textbox:#_x0000_s12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MOCHILA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Bolso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Hombro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Llevar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3" type="#_x0000_t202" style="position:absolute;left:0;text-align:left;margin-left:3.15pt;margin-top:8.65pt;width:115pt;height:172.5pt;z-index:2513909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MAMADERA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Bebe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Chupar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4" type="#_x0000_t202" style="position:absolute;left:0;text-align:left;margin-left:2.85pt;margin-top:8.65pt;width:115pt;height:172.5pt;z-index:251393024;mso-position-horizontal-relative:text;mso-position-vertical-relative:text">
                  <v:textbox style="mso-next-textbox:#_x0000_s12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DOLAR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Moneda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EE UU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5" type="#_x0000_t202" style="position:absolute;left:0;text-align:left;margin-left:3.4pt;margin-top:8.65pt;width:115pt;height:172.5pt;z-index:251392000;mso-position-horizontal-relative:text;mso-position-vertical-relative:text">
                  <v:textbox style="mso-next-textbox:#_x0000_s12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ADUANA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Control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Frontera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Pasaporte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Declarar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Contrabando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6" type="#_x0000_t202" style="position:absolute;left:0;text-align:left;margin-left:2.65pt;margin-top:8.65pt;width:115pt;height:172.5pt;z-index:251394048;mso-position-horizontal-relative:text;mso-position-vertical-relative:text">
                  <v:textbox style="mso-next-textbox:#_x0000_s1256">
                    <w:txbxContent>
                      <w:p w:rsidR="00CA638F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PLAYA</w:t>
                        </w:r>
                      </w:p>
                      <w:p w:rsidR="00CA638F" w:rsidRDefault="00CA638F" w:rsidP="0065563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Arena</w:t>
                        </w:r>
                      </w:p>
                      <w:p w:rsidR="00CA638F" w:rsidRDefault="00CA638F" w:rsidP="0065563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Costa</w:t>
                        </w:r>
                      </w:p>
                      <w:p w:rsidR="00CA638F" w:rsidRDefault="00CA638F" w:rsidP="0065563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Verano</w:t>
                        </w:r>
                      </w:p>
                      <w:p w:rsidR="00CA638F" w:rsidRDefault="00CA638F" w:rsidP="0065563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</w:t>
                        </w:r>
                      </w:p>
                      <w:p w:rsidR="00CA638F" w:rsidRDefault="00CA638F" w:rsidP="0065563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Olas</w:t>
                        </w:r>
                      </w:p>
                      <w:p w:rsidR="00CA638F" w:rsidRPr="008E1AA8" w:rsidRDefault="00CA638F" w:rsidP="0065563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7" type="#_x0000_t202" style="position:absolute;left:0;text-align:left;margin-left:3.15pt;margin-top:8.65pt;width:115pt;height:172.5pt;z-index:2513950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Placard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Arruga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8" type="#_x0000_t202" style="position:absolute;left:0;text-align:left;margin-left:2.85pt;margin-top:8.65pt;width:115pt;height:172.5pt;z-index:251397120;mso-position-horizontal-relative:text;mso-position-vertical-relative:text">
                  <v:textbox style="mso-next-textbox:#_x0000_s12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WHISKY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Licor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Alcohol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59" type="#_x0000_t202" style="position:absolute;left:0;text-align:left;margin-left:3.4pt;margin-top:8.65pt;width:115pt;height:172.5pt;z-index:251396096;mso-position-horizontal-relative:text;mso-position-vertical-relative:text">
                  <v:textbox style="mso-next-textbox:#_x0000_s12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INTENDENTE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Funcionario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Ciudad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Municipalidad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Grosso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0" type="#_x0000_t202" style="position:absolute;left:0;text-align:left;margin-left:2.65pt;margin-top:8.65pt;width:115pt;height:172.5pt;z-index:251398144;mso-position-horizontal-relative:text;mso-position-vertical-relative:text">
                  <v:textbox style="mso-next-textbox:#_x0000_s12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PIRATA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Calavera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Abordaje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1" type="#_x0000_t202" style="position:absolute;left:0;text-align:left;margin-left:3.15pt;margin-top:8.65pt;width:115pt;height:172.5pt;z-index:2513991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COLONIA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Desodorante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Aroma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Perfume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Fragancia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2" type="#_x0000_t202" style="position:absolute;left:0;text-align:left;margin-left:2.85pt;margin-top:8.65pt;width:115pt;height:172.5pt;z-index:251401216;mso-position-horizontal-relative:text;mso-position-vertical-relative:text">
                  <v:textbox style="mso-next-textbox:#_x0000_s12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NEON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Luces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Tubos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Publicidad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3" type="#_x0000_t202" style="position:absolute;left:0;text-align:left;margin-left:3.4pt;margin-top:8.65pt;width:115pt;height:172.5pt;z-index:251400192;mso-position-horizontal-relative:text;mso-position-vertical-relative:text">
                  <v:textbox style="mso-next-textbox:#_x0000_s12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PORTERO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Mantenimiento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Encargado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Basura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Limpio</w:t>
                        </w:r>
                      </w:p>
                      <w:p w:rsidR="00CA638F" w:rsidRDefault="00CA638F" w:rsidP="0065563A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4" type="#_x0000_t202" style="position:absolute;left:0;text-align:left;margin-left:2.65pt;margin-top:8.65pt;width:115pt;height:172.5pt;z-index:251402240;mso-position-horizontal-relative:text;mso-position-vertical-relative:text">
                  <v:textbox style="mso-next-textbox:#_x0000_s12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BRILLANTE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Diamante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Radiante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Luminoso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5" type="#_x0000_t202" style="position:absolute;left:0;text-align:left;margin-left:3.15pt;margin-top:8.65pt;width:115pt;height:172.5pt;z-index:2514032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ANTEPASADO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Árbol Genealógico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Descendiente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Familiar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Ascendiente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6" type="#_x0000_t202" style="position:absolute;left:0;text-align:left;margin-left:2.85pt;margin-top:8.65pt;width:115pt;height:172.5pt;z-index:251405312;mso-position-horizontal-relative:text;mso-position-vertical-relative:text">
                  <v:textbox style="mso-next-textbox:#_x0000_s12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UÑA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Manicura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Limar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Dedo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Esmalte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Pintar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7" type="#_x0000_t202" style="position:absolute;left:0;text-align:left;margin-left:3.4pt;margin-top:8.65pt;width:115pt;height:172.5pt;z-index:251404288;mso-position-horizontal-relative:text;mso-position-vertical-relative:text">
                  <v:textbox style="mso-next-textbox:#_x0000_s12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BOTE DE GOMA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Pileta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Remos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Navegar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  <w:r>
                          <w:t>Inflar</w:t>
                        </w:r>
                      </w:p>
                      <w:p w:rsidR="00CA638F" w:rsidRDefault="00CA638F" w:rsidP="0065563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8" type="#_x0000_t202" style="position:absolute;left:0;text-align:left;margin-left:2.65pt;margin-top:8.65pt;width:115pt;height:172.5pt;z-index:251406336;mso-position-horizontal-relative:text;mso-position-vertical-relative:text">
                  <v:textbox style="mso-next-textbox:#_x0000_s12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MARIPOSA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Larva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69" type="#_x0000_t202" style="position:absolute;left:0;text-align:left;margin-left:3.15pt;margin-top:8.65pt;width:115pt;height:172.5pt;z-index:2514073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BALANZA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Pesar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Platillo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Kilos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Farmacia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0" type="#_x0000_t202" style="position:absolute;left:0;text-align:left;margin-left:2.85pt;margin-top:8.65pt;width:115pt;height:172.5pt;z-index:251409408;mso-position-horizontal-relative:text;mso-position-vertical-relative:text">
                  <v:textbox style="mso-next-textbox:#_x0000_s12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BRUJA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Escoba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Fea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Cuentos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Magia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1" type="#_x0000_t202" style="position:absolute;left:0;text-align:left;margin-left:3.4pt;margin-top:8.65pt;width:115pt;height:172.5pt;z-index:251408384;mso-position-horizontal-relative:text;mso-position-vertical-relative:text">
                  <v:textbox style="mso-next-textbox:#_x0000_s12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VIDRIERA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Galería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Cristal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2" type="#_x0000_t202" style="position:absolute;left:0;text-align:left;margin-left:2.65pt;margin-top:8.65pt;width:115pt;height:172.5pt;z-index:251410432;mso-position-horizontal-relative:text;mso-position-vertical-relative:text">
                  <v:textbox style="mso-next-textbox:#_x0000_s12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LADRILLO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Construir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Obra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3" type="#_x0000_t202" style="position:absolute;left:0;text-align:left;margin-left:3.15pt;margin-top:8.65pt;width:115pt;height:172.5pt;z-index:2514114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ANTENA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Captar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Emisión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4" type="#_x0000_t202" style="position:absolute;left:0;text-align:left;margin-left:2.85pt;margin-top:8.65pt;width:115pt;height:172.5pt;z-index:251413504;mso-position-horizontal-relative:text;mso-position-vertical-relative:text">
                  <v:textbox style="mso-next-textbox:#_x0000_s12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TAXI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Reloj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Alquiler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Amarillo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5" type="#_x0000_t202" style="position:absolute;left:0;text-align:left;margin-left:3.4pt;margin-top:8.65pt;width:115pt;height:172.5pt;z-index:251412480;mso-position-horizontal-relative:text;mso-position-vertical-relative:text">
                  <v:textbox style="mso-next-textbox:#_x0000_s12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TIESO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Inmóvil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Cadáver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Rígido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Tabla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6" type="#_x0000_t202" style="position:absolute;left:0;text-align:left;margin-left:2.65pt;margin-top:8.65pt;width:115pt;height:172.5pt;z-index:251414528;mso-position-horizontal-relative:text;mso-position-vertical-relative:text">
                  <v:textbox style="mso-next-textbox:#_x0000_s12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INYECCION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Jeringa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Pinchar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7" type="#_x0000_t202" style="position:absolute;left:0;text-align:left;margin-left:3.15pt;margin-top:8.65pt;width:115pt;height:172.5pt;z-index:2514155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INDICE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Orden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Libro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Principio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Paginas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Final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8" type="#_x0000_t202" style="position:absolute;left:0;text-align:left;margin-left:2.85pt;margin-top:8.65pt;width:115pt;height:172.5pt;z-index:251417600;mso-position-horizontal-relative:text;mso-position-vertical-relative:text">
                  <v:textbox style="mso-next-textbox:#_x0000_s12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GLOBO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Soplar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Inflar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79" type="#_x0000_t202" style="position:absolute;left:0;text-align:left;margin-left:3.4pt;margin-top:8.65pt;width:115pt;height:172.5pt;z-index:251416576;mso-position-horizontal-relative:text;mso-position-vertical-relative:text">
                  <v:textbox style="mso-next-textbox:#_x0000_s12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AFUERA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Exterior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Adentro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Echar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0" type="#_x0000_t202" style="position:absolute;left:0;text-align:left;margin-left:2.65pt;margin-top:8.65pt;width:115pt;height:172.5pt;z-index:251418624;mso-position-horizontal-relative:text;mso-position-vertical-relative:text">
                  <v:textbox style="mso-next-textbox:#_x0000_s12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REVENTAR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Explotar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Globo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Detonar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Dinamita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1" type="#_x0000_t202" style="position:absolute;left:0;text-align:left;margin-left:3.15pt;margin-top:8.65pt;width:115pt;height:172.5pt;z-index:2514196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CLIENTE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Vendedor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Razón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2" type="#_x0000_t202" style="position:absolute;left:0;text-align:left;margin-left:2.85pt;margin-top:8.65pt;width:115pt;height:172.5pt;z-index:251421696;mso-position-horizontal-relative:text;mso-position-vertical-relative:text">
                  <v:textbox style="mso-next-textbox:#_x0000_s12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LORO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Pirata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3" type="#_x0000_t202" style="position:absolute;left:0;text-align:left;margin-left:3.4pt;margin-top:8.65pt;width:115pt;height:172.5pt;z-index:251420672;mso-position-horizontal-relative:text;mso-position-vertical-relative:text">
                  <v:textbox style="mso-next-textbox:#_x0000_s12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SAMURAI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Soldado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Espada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Japón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Antiguo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Hara-Kiri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4" type="#_x0000_t202" style="position:absolute;left:0;text-align:left;margin-left:2.65pt;margin-top:8.65pt;width:115pt;height:172.5pt;z-index:251422720;mso-position-horizontal-relative:text;mso-position-vertical-relative:text">
                  <v:textbox style="mso-next-textbox:#_x0000_s12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DRACULA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Transilvania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Colmillos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Vampiro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5" type="#_x0000_t202" style="position:absolute;left:0;text-align:left;margin-left:3.15pt;margin-top:8.65pt;width:115pt;height:172.5pt;z-index:2514237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BOSTEZO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Abrir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Aburrimiento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Contagioso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6" type="#_x0000_t202" style="position:absolute;left:0;text-align:left;margin-left:2.85pt;margin-top:8.65pt;width:115pt;height:172.5pt;z-index:251425792;mso-position-horizontal-relative:text;mso-position-vertical-relative:text">
                  <v:textbox style="mso-next-textbox:#_x0000_s12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Tribu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Pintura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7" type="#_x0000_t202" style="position:absolute;left:0;text-align:left;margin-left:3.4pt;margin-top:8.65pt;width:115pt;height:172.5pt;z-index:251424768;mso-position-horizontal-relative:text;mso-position-vertical-relative:text">
                  <v:textbox style="mso-next-textbox:#_x0000_s12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TETERA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Infusión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Calentar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Preparar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8" type="#_x0000_t202" style="position:absolute;left:0;text-align:left;margin-left:2.65pt;margin-top:8.65pt;width:115pt;height:172.5pt;z-index:251426816;mso-position-horizontal-relative:text;mso-position-vertical-relative:text">
                  <v:textbox style="mso-next-textbox:#_x0000_s12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TRANVIA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Trolebús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Eléctrico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Vías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89" type="#_x0000_t202" style="position:absolute;left:0;text-align:left;margin-left:3.15pt;margin-top:8.65pt;width:115pt;height:172.5pt;z-index:2514278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SINGULAR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Plural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Individual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Particular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0" type="#_x0000_t202" style="position:absolute;left:0;text-align:left;margin-left:2.85pt;margin-top:8.65pt;width:115pt;height:172.5pt;z-index:251429888;mso-position-horizontal-relative:text;mso-position-vertical-relative:text">
                  <v:textbox style="mso-next-textbox:#_x0000_s12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DEPRESION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Bajón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Contento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Tristeza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1" type="#_x0000_t202" style="position:absolute;left:0;text-align:left;margin-left:3.4pt;margin-top:8.65pt;width:115pt;height:172.5pt;z-index:251428864;mso-position-horizontal-relative:text;mso-position-vertical-relative:text">
                  <v:textbox style="mso-next-textbox:#_x0000_s12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ESTORNUDO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Resfrió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Pañuelo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Pimienta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2" type="#_x0000_t202" style="position:absolute;left:0;text-align:left;margin-left:2.65pt;margin-top:8.65pt;width:115pt;height:172.5pt;z-index:251430912;mso-position-horizontal-relative:text;mso-position-vertical-relative:text">
                  <v:textbox style="mso-next-textbox:#_x0000_s12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DOMICILIO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Vivir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Dirección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Numero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3" type="#_x0000_t202" style="position:absolute;left:0;text-align:left;margin-left:3.15pt;margin-top:8.65pt;width:115pt;height:172.5pt;z-index:2514319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PROPINA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Acomodador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4" type="#_x0000_t202" style="position:absolute;left:0;text-align:left;margin-left:2.85pt;margin-top:8.65pt;width:115pt;height:172.5pt;z-index:251433984;mso-position-horizontal-relative:text;mso-position-vertical-relative:text">
                  <v:textbox style="mso-next-textbox:#_x0000_s12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Pierna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5" type="#_x0000_t202" style="position:absolute;left:0;text-align:left;margin-left:3.4pt;margin-top:8.65pt;width:115pt;height:172.5pt;z-index:251432960;mso-position-horizontal-relative:text;mso-position-vertical-relative:text">
                  <v:textbox style="mso-next-textbox:#_x0000_s12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NARIZ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Tabique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Fosas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Anteojos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6" type="#_x0000_t202" style="position:absolute;left:0;text-align:left;margin-left:2.65pt;margin-top:8.65pt;width:115pt;height:172.5pt;z-index:251435008;mso-position-horizontal-relative:text;mso-position-vertical-relative:text">
                  <v:textbox style="mso-next-textbox:#_x0000_s12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Musical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Pentagrama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Sonido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Escala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7" type="#_x0000_t202" style="position:absolute;left:0;text-align:left;margin-left:3.15pt;margin-top:8.65pt;width:115pt;height:172.5pt;z-index:2514360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AYER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Mañana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8" type="#_x0000_t202" style="position:absolute;left:0;text-align:left;margin-left:2.85pt;margin-top:8.65pt;width:115pt;height:172.5pt;z-index:251438080;mso-position-horizontal-relative:text;mso-position-vertical-relative:text">
                  <v:textbox style="mso-next-textbox:#_x0000_s12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RIO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Pescar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Navegar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Corriente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299" type="#_x0000_t202" style="position:absolute;left:0;text-align:left;margin-left:3.4pt;margin-top:8.65pt;width:115pt;height:172.5pt;z-index:251437056;mso-position-horizontal-relative:text;mso-position-vertical-relative:text">
                  <v:textbox style="mso-next-textbox:#_x0000_s12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DIAMANTE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Duro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Kilates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Joyas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Brillante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Piedra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0" type="#_x0000_t202" style="position:absolute;left:0;text-align:left;margin-left:2.65pt;margin-top:8.65pt;width:115pt;height:172.5pt;z-index:251439104;mso-position-horizontal-relative:text;mso-position-vertical-relative:text">
                  <v:textbox style="mso-next-textbox:#_x0000_s13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JARRON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Flores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Adorno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Porcelana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  <w:r>
                          <w:t>Cristal</w:t>
                        </w:r>
                      </w:p>
                      <w:p w:rsidR="00CA638F" w:rsidRDefault="00CA638F" w:rsidP="008A16E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1" type="#_x0000_t202" style="position:absolute;left:0;text-align:left;margin-left:3.15pt;margin-top:8.65pt;width:115pt;height:172.5pt;z-index:2514401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NAUFRAGO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Isla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Palmera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Botella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2" type="#_x0000_t202" style="position:absolute;left:0;text-align:left;margin-left:2.85pt;margin-top:8.65pt;width:115pt;height:172.5pt;z-index:251442176;mso-position-horizontal-relative:text;mso-position-vertical-relative:text">
                  <v:textbox style="mso-next-textbox:#_x0000_s13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COLMILLO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Mordedura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Marfil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Vampiro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Elefante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3" type="#_x0000_t202" style="position:absolute;left:0;text-align:left;margin-left:3.4pt;margin-top:8.65pt;width:115pt;height:172.5pt;z-index:251441152;mso-position-horizontal-relative:text;mso-position-vertical-relative:text">
                  <v:textbox style="mso-next-textbox:#_x0000_s13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HOMBRO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Brazo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4" type="#_x0000_t202" style="position:absolute;left:0;text-align:left;margin-left:2.65pt;margin-top:8.65pt;width:115pt;height:172.5pt;z-index:251443200;mso-position-horizontal-relative:text;mso-position-vertical-relative:text">
                  <v:textbox style="mso-next-textbox:#_x0000_s13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Harina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Cereal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Espiga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5" type="#_x0000_t202" style="position:absolute;left:0;text-align:left;margin-left:3.15pt;margin-top:8.65pt;width:115pt;height:172.5pt;z-index:2514442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BALLENA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Grande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Surtidor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Moby Dick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6" type="#_x0000_t202" style="position:absolute;left:0;text-align:left;margin-left:2.85pt;margin-top:8.65pt;width:115pt;height:172.5pt;z-index:251446272;mso-position-horizontal-relative:text;mso-position-vertical-relative:text">
                  <v:textbox style="mso-next-textbox:#_x0000_s13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Reputación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Artistas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Celebridad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Popular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Conocido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7" type="#_x0000_t202" style="position:absolute;left:0;text-align:left;margin-left:3.4pt;margin-top:8.65pt;width:115pt;height:172.5pt;z-index:251445248;mso-position-horizontal-relative:text;mso-position-vertical-relative:text">
                  <v:textbox style="mso-next-textbox:#_x0000_s13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CABARET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Desnudarse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Streap-Tease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Baile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8" type="#_x0000_t202" style="position:absolute;left:0;text-align:left;margin-left:2.65pt;margin-top:8.65pt;width:115pt;height:172.5pt;z-index:251447296;mso-position-horizontal-relative:text;mso-position-vertical-relative:text">
                  <v:textbox style="mso-next-textbox:#_x0000_s13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RALLY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Etapas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Competencia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Copiloto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09" type="#_x0000_t202" style="position:absolute;left:0;text-align:left;margin-left:3.15pt;margin-top:8.65pt;width:115pt;height:172.5pt;z-index:2514483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PAVO REAL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0" type="#_x0000_t202" style="position:absolute;left:0;text-align:left;margin-left:2.85pt;margin-top:8.65pt;width:115pt;height:172.5pt;z-index:251450368;mso-position-horizontal-relative:text;mso-position-vertical-relative:text">
                  <v:textbox style="mso-next-textbox:#_x0000_s13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Corbata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Marinero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1" type="#_x0000_t202" style="position:absolute;left:0;text-align:left;margin-left:3.4pt;margin-top:8.65pt;width:115pt;height:172.5pt;z-index:251449344;mso-position-horizontal-relative:text;mso-position-vertical-relative:text">
                  <v:textbox style="mso-next-textbox:#_x0000_s13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COCODRILO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Río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Caimán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2" type="#_x0000_t202" style="position:absolute;left:0;text-align:left;margin-left:2.65pt;margin-top:8.65pt;width:115pt;height:172.5pt;z-index:251451392;mso-position-horizontal-relative:text;mso-position-vertical-relative:text">
                  <v:textbox style="mso-next-textbox:#_x0000_s13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GUARDAESPALDA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Matón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Policía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Detective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Proteger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Cuidar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3" type="#_x0000_t202" style="position:absolute;left:0;text-align:left;margin-left:3.15pt;margin-top:8.65pt;width:115pt;height:172.5pt;z-index:2514524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CUARTETO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Instrumentos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Cantantes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Conjunto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Grupo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4" type="#_x0000_t202" style="position:absolute;left:0;text-align:left;margin-left:2.85pt;margin-top:8.65pt;width:115pt;height:172.5pt;z-index:251454464;mso-position-horizontal-relative:text;mso-position-vertical-relative:text">
                  <v:textbox style="mso-next-textbox:#_x0000_s13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DIARIO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Periódico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Matutino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Vespertino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Quiosco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Canillita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5" type="#_x0000_t202" style="position:absolute;left:0;text-align:left;margin-left:3.4pt;margin-top:8.65pt;width:115pt;height:172.5pt;z-index:251453440;mso-position-horizontal-relative:text;mso-position-vertical-relative:text">
                  <v:textbox style="mso-next-textbox:#_x0000_s13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NUEZ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Navidad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Almendra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  <w:r>
                          <w:t>Avellana</w:t>
                        </w:r>
                      </w:p>
                      <w:p w:rsidR="00CA638F" w:rsidRDefault="00CA638F" w:rsidP="0012355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6" type="#_x0000_t202" style="position:absolute;left:0;text-align:left;margin-left:2.65pt;margin-top:8.65pt;width:115pt;height:172.5pt;z-index:251455488;mso-position-horizontal-relative:text;mso-position-vertical-relative:text">
                  <v:textbox style="mso-next-textbox:#_x0000_s13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CAFE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Moler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Filtro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7" type="#_x0000_t202" style="position:absolute;left:0;text-align:left;margin-left:3.15pt;margin-top:8.65pt;width:115pt;height:172.5pt;z-index:2514565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POLEN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Abeja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Mariposa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8" type="#_x0000_t202" style="position:absolute;left:0;text-align:left;margin-left:2.85pt;margin-top:8.65pt;width:115pt;height:172.5pt;z-index:251458560;mso-position-horizontal-relative:text;mso-position-vertical-relative:text">
                  <v:textbox style="mso-next-textbox:#_x0000_s13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Sombrero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Paloma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Truco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Desaparecer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Varita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19" type="#_x0000_t202" style="position:absolute;left:0;text-align:left;margin-left:3.4pt;margin-top:8.65pt;width:115pt;height:172.5pt;z-index:251457536;mso-position-horizontal-relative:text;mso-position-vertical-relative:text">
                  <v:textbox style="mso-next-textbox:#_x0000_s13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LLUVIA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Paraguas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Mojar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0" type="#_x0000_t202" style="position:absolute;left:0;text-align:left;margin-left:2.65pt;margin-top:8.65pt;width:115pt;height:172.5pt;z-index:251459584;mso-position-horizontal-relative:text;mso-position-vertical-relative:text">
                  <v:textbox style="mso-next-textbox:#_x0000_s13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ATEO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Creer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Religión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1" type="#_x0000_t202" style="position:absolute;left:0;text-align:left;margin-left:3.15pt;margin-top:8.65pt;width:115pt;height:172.5pt;z-index:2514606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CARILINA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Descartable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Pañuelo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2" type="#_x0000_t202" style="position:absolute;left:0;text-align:left;margin-left:2.85pt;margin-top:8.65pt;width:115pt;height:172.5pt;z-index:251462656;mso-position-horizontal-relative:text;mso-position-vertical-relative:text">
                  <v:textbox style="mso-next-textbox:#_x0000_s13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PROFESOR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Enseñar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Universidad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Facultad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Secundaria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3" type="#_x0000_t202" style="position:absolute;left:0;text-align:left;margin-left:3.4pt;margin-top:8.65pt;width:115pt;height:172.5pt;z-index:251461632;mso-position-horizontal-relative:text;mso-position-vertical-relative:text">
                  <v:textbox style="mso-next-textbox:#_x0000_s13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TELEGRAMA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Mensaje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Urgente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4" type="#_x0000_t202" style="position:absolute;left:0;text-align:left;margin-left:2.65pt;margin-top:8.65pt;width:115pt;height:172.5pt;z-index:251463680;mso-position-horizontal-relative:text;mso-position-vertical-relative:text">
                  <v:textbox style="mso-next-textbox:#_x0000_s13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JAZZ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New Orleans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Trompeta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5" type="#_x0000_t202" style="position:absolute;left:0;text-align:left;margin-left:3.15pt;margin-top:8.65pt;width:115pt;height:172.5pt;z-index:2514647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RONALD REAGAN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Bush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Político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Presidente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Estados Unidos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6" type="#_x0000_t202" style="position:absolute;left:0;text-align:left;margin-left:2.85pt;margin-top:8.65pt;width:115pt;height:172.5pt;z-index:251466752;mso-position-horizontal-relative:text;mso-position-vertical-relative:text">
                  <v:textbox style="mso-next-textbox:#_x0000_s13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DENTADURA POSTIZA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Corega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Artificial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7" type="#_x0000_t202" style="position:absolute;left:0;text-align:left;margin-left:3.4pt;margin-top:8.65pt;width:115pt;height:172.5pt;z-index:251465728;mso-position-horizontal-relative:text;mso-position-vertical-relative:text">
                  <v:textbox style="mso-next-textbox:#_x0000_s13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JARABE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Liquido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Cuchara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Frasco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8" type="#_x0000_t202" style="position:absolute;left:0;text-align:left;margin-left:2.65pt;margin-top:8.65pt;width:115pt;height:172.5pt;z-index:251467776;mso-position-horizontal-relative:text;mso-position-vertical-relative:text">
                  <v:textbox style="mso-next-textbox:#_x0000_s13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ESPANTAPAJAROS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Asustar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Maizal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Proteger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29" type="#_x0000_t202" style="position:absolute;left:0;text-align:left;margin-left:3.15pt;margin-top:8.65pt;width:115pt;height:172.5pt;z-index:2514688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Uñas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Nudillos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0" type="#_x0000_t202" style="position:absolute;left:0;text-align:left;margin-left:2.85pt;margin-top:8.65pt;width:115pt;height:172.5pt;z-index:251470848;mso-position-horizontal-relative:text;mso-position-vertical-relative:text">
                  <v:textbox style="mso-next-textbox:#_x0000_s13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MODISTA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Coser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Sastre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Probar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1" type="#_x0000_t202" style="position:absolute;left:0;text-align:left;margin-left:3.4pt;margin-top:8.65pt;width:115pt;height:172.5pt;z-index:251469824;mso-position-horizontal-relative:text;mso-position-vertical-relative:text">
                  <v:textbox style="mso-next-textbox:#_x0000_s13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LAPIDA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Piedra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Cementerio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Epitafio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Tumba</w:t>
                        </w:r>
                      </w:p>
                      <w:p w:rsidR="00CA638F" w:rsidRDefault="00CA638F" w:rsidP="00027B69">
                        <w:pPr>
                          <w:jc w:val="center"/>
                        </w:pPr>
                        <w:r>
                          <w:t>Sepultura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2" type="#_x0000_t202" style="position:absolute;left:0;text-align:left;margin-left:2.65pt;margin-top:8.65pt;width:115pt;height:172.5pt;z-index:251471872;mso-position-horizontal-relative:text;mso-position-vertical-relative:text">
                  <v:textbox style="mso-next-textbox:#_x0000_s13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MARTIR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Religión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Sacrificio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Sufrir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3" type="#_x0000_t202" style="position:absolute;left:0;text-align:left;margin-left:3.15pt;margin-top:8.65pt;width:115pt;height:172.5pt;z-index:2514728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DINOSAURIO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Prehistórico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Grande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Gigante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Reptil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Antigüedad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4" type="#_x0000_t202" style="position:absolute;left:0;text-align:left;margin-left:2.85pt;margin-top:8.65pt;width:115pt;height:172.5pt;z-index:251474944;mso-position-horizontal-relative:text;mso-position-vertical-relative:text">
                  <v:textbox style="mso-next-textbox:#_x0000_s13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PUERTA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Entrada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Cerradura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Llave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5" type="#_x0000_t202" style="position:absolute;left:0;text-align:left;margin-left:3.4pt;margin-top:8.65pt;width:115pt;height:172.5pt;z-index:251473920;mso-position-horizontal-relative:text;mso-position-vertical-relative:text">
                  <v:textbox style="mso-next-textbox:#_x0000_s13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GIMNASIA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Ejercicio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Pesas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Aparatos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Aerobic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6" type="#_x0000_t202" style="position:absolute;left:0;text-align:left;margin-left:2.65pt;margin-top:8.65pt;width:115pt;height:172.5pt;z-index:251475968;mso-position-horizontal-relative:text;mso-position-vertical-relative:text">
                  <v:textbox style="mso-next-textbox:#_x0000_s13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Cruzar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Río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Levadizo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Colgante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7" type="#_x0000_t202" style="position:absolute;left:0;text-align:left;margin-left:3.15pt;margin-top:8.65pt;width:115pt;height:172.5pt;z-index:2514769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CHOCOLATE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Cacao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Alfajor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8" type="#_x0000_t202" style="position:absolute;left:0;text-align:left;margin-left:2.85pt;margin-top:8.65pt;width:115pt;height:172.5pt;z-index:251479040;mso-position-horizontal-relative:text;mso-position-vertical-relative:text">
                  <v:textbox style="mso-next-textbox:#_x0000_s13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ABANICO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Plegable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39" type="#_x0000_t202" style="position:absolute;left:0;text-align:left;margin-left:3.4pt;margin-top:8.65pt;width:115pt;height:172.5pt;z-index:251478016;mso-position-horizontal-relative:text;mso-position-vertical-relative:text">
                  <v:textbox style="mso-next-textbox:#_x0000_s13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PIRAÑA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Morder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Río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0" type="#_x0000_t202" style="position:absolute;left:0;text-align:left;margin-left:2.65pt;margin-top:8.65pt;width:115pt;height:172.5pt;z-index:251480064;mso-position-horizontal-relative:text;mso-position-vertical-relative:text">
                  <v:textbox style="mso-next-textbox:#_x0000_s13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AMETRALLADORA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Automático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Disparar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Gatillo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1" type="#_x0000_t202" style="position:absolute;left:0;text-align:left;margin-left:3.15pt;margin-top:8.65pt;width:115pt;height:172.5pt;z-index:2514810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MENSAJERO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Llevar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Telegrama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Paquetes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2" type="#_x0000_t202" style="position:absolute;left:0;text-align:left;margin-left:2.85pt;margin-top:8.65pt;width:115pt;height:172.5pt;z-index:251483136;mso-position-horizontal-relative:text;mso-position-vertical-relative:text">
                  <v:textbox style="mso-next-textbox:#_x0000_s13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MINUTO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Reloj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Segundos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3" type="#_x0000_t202" style="position:absolute;left:0;text-align:left;margin-left:3.4pt;margin-top:8.65pt;width:115pt;height:172.5pt;z-index:251482112;mso-position-horizontal-relative:text;mso-position-vertical-relative:text">
                  <v:textbox style="mso-next-textbox:#_x0000_s1343">
                    <w:txbxContent>
                      <w:p w:rsidR="00CA638F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DESFILE</w:t>
                        </w:r>
                      </w:p>
                      <w:p w:rsidR="00CA638F" w:rsidRPr="000319F7" w:rsidRDefault="00CA638F" w:rsidP="000319F7">
                        <w:pPr>
                          <w:jc w:val="center"/>
                        </w:pPr>
                        <w:r w:rsidRPr="000319F7">
                          <w:t>Modas</w:t>
                        </w:r>
                      </w:p>
                      <w:p w:rsidR="00CA638F" w:rsidRPr="000319F7" w:rsidRDefault="00CA638F" w:rsidP="000319F7">
                        <w:pPr>
                          <w:jc w:val="center"/>
                        </w:pPr>
                        <w:r w:rsidRPr="000319F7">
                          <w:t>Pasar</w:t>
                        </w:r>
                      </w:p>
                      <w:p w:rsidR="00CA638F" w:rsidRPr="000319F7" w:rsidRDefault="00CA638F" w:rsidP="000319F7">
                        <w:pPr>
                          <w:jc w:val="center"/>
                        </w:pPr>
                        <w:r w:rsidRPr="000319F7">
                          <w:t>9 de Julio</w:t>
                        </w:r>
                      </w:p>
                      <w:p w:rsidR="00CA638F" w:rsidRPr="000319F7" w:rsidRDefault="00CA638F" w:rsidP="000319F7">
                        <w:pPr>
                          <w:jc w:val="center"/>
                        </w:pPr>
                        <w:r w:rsidRPr="000319F7">
                          <w:t>Militar</w:t>
                        </w:r>
                      </w:p>
                      <w:p w:rsidR="00CA638F" w:rsidRPr="000319F7" w:rsidRDefault="00CA638F" w:rsidP="000319F7">
                        <w:pPr>
                          <w:jc w:val="center"/>
                        </w:pPr>
                        <w:r w:rsidRPr="000319F7">
                          <w:t>Marcha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4" type="#_x0000_t202" style="position:absolute;left:0;text-align:left;margin-left:2.65pt;margin-top:8.65pt;width:115pt;height:172.5pt;z-index:251484160;mso-position-horizontal-relative:text;mso-position-vertical-relative:text">
                  <v:textbox style="mso-next-textbox:#_x0000_s13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TARDE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Mañana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Mediodía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PM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5" type="#_x0000_t202" style="position:absolute;left:0;text-align:left;margin-left:3.15pt;margin-top:8.65pt;width:115pt;height:172.5pt;z-index:2514851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HOROSCOPO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Astrología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Zodiaco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Signos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Futuro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6" type="#_x0000_t202" style="position:absolute;left:0;text-align:left;margin-left:2.85pt;margin-top:8.65pt;width:115pt;height:172.5pt;z-index:251487232;mso-position-horizontal-relative:text;mso-position-vertical-relative:text">
                  <v:textbox style="mso-next-textbox:#_x0000_s13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INSULTO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Ofensa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Palabras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Gritar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Enojado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Decir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7" type="#_x0000_t202" style="position:absolute;left:0;text-align:left;margin-left:3.4pt;margin-top:8.65pt;width:115pt;height:172.5pt;z-index:251486208;mso-position-horizontal-relative:text;mso-position-vertical-relative:text">
                  <v:textbox style="mso-next-textbox:#_x0000_s13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AMIGDALAS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Glándulas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Garganta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Inflamar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Operación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Niño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8" type="#_x0000_t202" style="position:absolute;left:0;text-align:left;margin-left:2.65pt;margin-top:8.65pt;width:115pt;height:172.5pt;z-index:251488256;mso-position-horizontal-relative:text;mso-position-vertical-relative:text">
                  <v:textbox style="mso-next-textbox:#_x0000_s13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LOTERIA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Billete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Números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Bolillero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Sorteo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49" type="#_x0000_t202" style="position:absolute;left:0;text-align:left;margin-left:3.15pt;margin-top:8.65pt;width:115pt;height:172.5pt;z-index:2514892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AUTOCINE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Estacionar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Aire Libre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0" type="#_x0000_t202" style="position:absolute;left:0;text-align:left;margin-left:2.85pt;margin-top:8.65pt;width:115pt;height:172.5pt;z-index:251491328;mso-position-horizontal-relative:text;mso-position-vertical-relative:text">
                  <v:textbox style="mso-next-textbox:#_x0000_s13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ANCLA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Puntas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1" type="#_x0000_t202" style="position:absolute;left:0;text-align:left;margin-left:3.4pt;margin-top:8.65pt;width:115pt;height:172.5pt;z-index:251490304;mso-position-horizontal-relative:text;mso-position-vertical-relative:text">
                  <v:textbox style="mso-next-textbox:#_x0000_s13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ASOCIACION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Club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Grupo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Organización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Sociedad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Compañía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2" type="#_x0000_t202" style="position:absolute;left:0;text-align:left;margin-left:2.65pt;margin-top:8.65pt;width:115pt;height:172.5pt;z-index:251492352;mso-position-horizontal-relative:text;mso-position-vertical-relative:text">
                  <v:textbox style="mso-next-textbox:#_x0000_s13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DADOS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Generala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3" type="#_x0000_t202" style="position:absolute;left:0;text-align:left;margin-left:3.15pt;margin-top:8.65pt;width:115pt;height:172.5pt;z-index:2514933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AEROLINEAS ARGENTINAS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Ezeiza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Iberia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Compañía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4" type="#_x0000_t202" style="position:absolute;left:0;text-align:left;margin-left:2.85pt;margin-top:8.65pt;width:115pt;height:172.5pt;z-index:251495424;mso-position-horizontal-relative:text;mso-position-vertical-relative:text">
                  <v:textbox style="mso-next-textbox:#_x0000_s13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AGUJA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Pajar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Coser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Alfiler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Costura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5" type="#_x0000_t202" style="position:absolute;left:0;text-align:left;margin-left:3.4pt;margin-top:8.65pt;width:115pt;height:172.5pt;z-index:251494400;mso-position-horizontal-relative:text;mso-position-vertical-relative:text">
                  <v:textbox style="mso-next-textbox:#_x0000_s13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FANTASIA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Imaginación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Pensamiento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Ilusión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6" type="#_x0000_t202" style="position:absolute;left:0;text-align:left;margin-left:2.65pt;margin-top:8.65pt;width:115pt;height:172.5pt;z-index:251496448;mso-position-horizontal-relative:text;mso-position-vertical-relative:text">
                  <v:textbox style="mso-next-textbox:#_x0000_s13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TRINEO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Esquíes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Patinar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Nieve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7" type="#_x0000_t202" style="position:absolute;left:0;text-align:left;margin-left:3.15pt;margin-top:8.65pt;width:115pt;height:172.5pt;z-index:2514974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ESPUMA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Burbujas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Cerveza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Lavado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Jabón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8" type="#_x0000_t202" style="position:absolute;left:0;text-align:left;margin-left:2.85pt;margin-top:8.65pt;width:115pt;height:172.5pt;z-index:251499520;mso-position-horizontal-relative:text;mso-position-vertical-relative:text">
                  <v:textbox style="mso-next-textbox:#_x0000_s13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NATURALEZA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Árboles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59" type="#_x0000_t202" style="position:absolute;left:0;text-align:left;margin-left:3.4pt;margin-top:8.65pt;width:115pt;height:172.5pt;z-index:251498496;mso-position-horizontal-relative:text;mso-position-vertical-relative:text">
                  <v:textbox style="mso-next-textbox:#_x0000_s13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ALFABETO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Vocales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Consonantes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Abecedario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Letras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0" type="#_x0000_t202" style="position:absolute;left:0;text-align:left;margin-left:2.65pt;margin-top:8.65pt;width:115pt;height:172.5pt;z-index:251500544;mso-position-horizontal-relative:text;mso-position-vertical-relative:text">
                  <v:textbox style="mso-next-textbox:#_x0000_s13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ABUELO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Padre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Jubilado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Anciano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1" type="#_x0000_t202" style="position:absolute;left:0;text-align:left;margin-left:3.15pt;margin-top:8.65pt;width:115pt;height:172.5pt;z-index:2515015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Abuelos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Padres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Tíos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Familiar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Cónyuge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ab/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2" type="#_x0000_t202" style="position:absolute;left:0;text-align:left;margin-left:2.85pt;margin-top:8.65pt;width:115pt;height:172.5pt;z-index:251503616;mso-position-horizontal-relative:text;mso-position-vertical-relative:text">
                  <v:textbox style="mso-next-textbox:#_x0000_s13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ESCARAPELA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Azul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Blanca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Argentina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Solapa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Redonda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3" type="#_x0000_t202" style="position:absolute;left:0;text-align:left;margin-left:3.4pt;margin-top:8.65pt;width:115pt;height:172.5pt;z-index:251502592;mso-position-horizontal-relative:text;mso-position-vertical-relative:text">
                  <v:textbox style="mso-next-textbox:#_x0000_s13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OSRAM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Lamparita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Electricidad</w:t>
                        </w:r>
                      </w:p>
                      <w:p w:rsidR="00CA638F" w:rsidRDefault="00CA638F" w:rsidP="000319F7">
                        <w:pPr>
                          <w:jc w:val="center"/>
                        </w:pPr>
                        <w:r>
                          <w:t>Philips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4" type="#_x0000_t202" style="position:absolute;left:0;text-align:left;margin-left:2.65pt;margin-top:8.65pt;width:115pt;height:172.5pt;z-index:251504640;mso-position-horizontal-relative:text;mso-position-vertical-relative:text">
                  <v:textbox style="mso-next-textbox:#_x0000_s13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MEDIANOCHE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Cenicienta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Mediodía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Final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Hora 24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Doce en Punto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5" type="#_x0000_t202" style="position:absolute;left:0;text-align:left;margin-left:3.15pt;margin-top:8.65pt;width:115pt;height:172.5pt;z-index:2515056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HELADO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Crema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Cucurucho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6" type="#_x0000_t202" style="position:absolute;left:0;text-align:left;margin-left:2.85pt;margin-top:8.65pt;width:115pt;height:172.5pt;z-index:251507712;mso-position-horizontal-relative:text;mso-position-vertical-relative:text">
                  <v:textbox style="mso-next-textbox:#_x0000_s13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AGUJERO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Orificio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Hoyo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7" type="#_x0000_t202" style="position:absolute;left:0;text-align:left;margin-left:3.4pt;margin-top:8.65pt;width:115pt;height:172.5pt;z-index:251506688;mso-position-horizontal-relative:text;mso-position-vertical-relative:text">
                  <v:textbox style="mso-next-textbox:#_x0000_s13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ESPUELAS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Jinete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Puntas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8" type="#_x0000_t202" style="position:absolute;left:0;text-align:left;margin-left:2.65pt;margin-top:8.65pt;width:115pt;height:172.5pt;z-index:251508736;mso-position-horizontal-relative:text;mso-position-vertical-relative:text">
                  <v:textbox style="mso-next-textbox:#_x0000_s13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ESCAMAS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Reptiles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Placas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Cubrir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Peces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69" type="#_x0000_t202" style="position:absolute;left:0;text-align:left;margin-left:3.15pt;margin-top:8.65pt;width:115pt;height:172.5pt;z-index:2515097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VOLEY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Remate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Saque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0" type="#_x0000_t202" style="position:absolute;left:0;text-align:left;margin-left:2.85pt;margin-top:8.65pt;width:115pt;height:172.5pt;z-index:251511808;mso-position-horizontal-relative:text;mso-position-vertical-relative:text">
                  <v:textbox style="mso-next-textbox:#_x0000_s13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CENICERO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Cigarrillo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Fósforo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1" type="#_x0000_t202" style="position:absolute;left:0;text-align:left;margin-left:3.4pt;margin-top:8.65pt;width:115pt;height:172.5pt;z-index:251510784;mso-position-horizontal-relative:text;mso-position-vertical-relative:text">
                  <v:textbox style="mso-next-textbox:#_x0000_s13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SECRETARIA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Ayudante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Ejecutivo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Oficina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Jefe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Agenda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2" type="#_x0000_t202" style="position:absolute;left:0;text-align:left;margin-left:2.65pt;margin-top:8.65pt;width:115pt;height:172.5pt;z-index:251512832;mso-position-horizontal-relative:text;mso-position-vertical-relative:text">
                  <v:textbox style="mso-next-textbox:#_x0000_s13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AMNESIA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Recuerdos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Memoria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Acordarse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Olvidarse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3" type="#_x0000_t202" style="position:absolute;left:0;text-align:left;margin-left:3.15pt;margin-top:8.65pt;width:115pt;height:172.5pt;z-index:2515138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CASPA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Cuero Cabelludo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Shampoo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Tener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4" type="#_x0000_t202" style="position:absolute;left:0;text-align:left;margin-left:2.85pt;margin-top:8.65pt;width:115pt;height:172.5pt;z-index:251515904;mso-position-horizontal-relative:text;mso-position-vertical-relative:text">
                  <v:textbox style="mso-next-textbox:#_x0000_s13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GRASA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Aceite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Lubricante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Gordo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Freír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Colesterol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5" type="#_x0000_t202" style="position:absolute;left:0;text-align:left;margin-left:3.4pt;margin-top:8.65pt;width:115pt;height:172.5pt;z-index:251514880;mso-position-horizontal-relative:text;mso-position-vertical-relative:text">
                  <v:textbox style="mso-next-textbox:#_x0000_s13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RESTAURANTE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Mozos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Mesas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Servir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6" type="#_x0000_t202" style="position:absolute;left:0;text-align:left;margin-left:2.65pt;margin-top:8.65pt;width:115pt;height:172.5pt;z-index:251516928;mso-position-horizontal-relative:text;mso-position-vertical-relative:text">
                  <v:textbox style="mso-next-textbox:#_x0000_s13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RINOCERONTE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África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Mamífero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Salvaje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7" type="#_x0000_t202" style="position:absolute;left:0;text-align:left;margin-left:3.15pt;margin-top:8.65pt;width:115pt;height:172.5pt;z-index:2515179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TATUAJE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 xml:space="preserve">Aguja 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Dibujo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8" type="#_x0000_t202" style="position:absolute;left:0;text-align:left;margin-left:2.85pt;margin-top:8.65pt;width:115pt;height:172.5pt;z-index:251520000;mso-position-horizontal-relative:text;mso-position-vertical-relative:text">
                  <v:textbox style="mso-next-textbox:#_x0000_s13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SALMON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Río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Rosado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Trucha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Ahumado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Pez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79" type="#_x0000_t202" style="position:absolute;left:0;text-align:left;margin-left:3.4pt;margin-top:8.65pt;width:115pt;height:172.5pt;z-index:251518976;mso-position-horizontal-relative:text;mso-position-vertical-relative:text">
                  <v:textbox style="mso-next-textbox:#_x0000_s13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DIBUJO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Lápiz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Pintar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Garabato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  <w:r>
                          <w:t>Retrato</w:t>
                        </w:r>
                      </w:p>
                      <w:p w:rsidR="00CA638F" w:rsidRDefault="00CA638F" w:rsidP="004B0F5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0" type="#_x0000_t202" style="position:absolute;left:0;text-align:left;margin-left:2.65pt;margin-top:8.65pt;width:115pt;height:172.5pt;z-index:251521024;mso-position-horizontal-relative:text;mso-position-vertical-relative:text">
                  <v:textbox style="mso-next-textbox:#_x0000_s13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JOROBADO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Encorvado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Deforme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Giba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Notre Dame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1" type="#_x0000_t202" style="position:absolute;left:0;text-align:left;margin-left:3.15pt;margin-top:8.65pt;width:115pt;height:172.5pt;z-index:2515220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Rodajas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Brasil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2" type="#_x0000_t202" style="position:absolute;left:0;text-align:left;margin-left:2.85pt;margin-top:8.65pt;width:115pt;height:172.5pt;z-index:251524096;mso-position-horizontal-relative:text;mso-position-vertical-relative:text">
                  <v:textbox style="mso-next-textbox:#_x0000_s13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Jinete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3" type="#_x0000_t202" style="position:absolute;left:0;text-align:left;margin-left:3.4pt;margin-top:8.65pt;width:115pt;height:172.5pt;z-index:251523072;mso-position-horizontal-relative:text;mso-position-vertical-relative:text">
                  <v:textbox style="mso-next-textbox:#_x0000_s13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Toilet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Lavarse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Inodoro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4" type="#_x0000_t202" style="position:absolute;left:0;text-align:left;margin-left:2.65pt;margin-top:8.65pt;width:115pt;height:172.5pt;z-index:251525120;mso-position-horizontal-relative:text;mso-position-vertical-relative:text">
                  <v:textbox style="mso-next-textbox:#_x0000_s13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REMOLACHA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Tubérculo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Azúcar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5" type="#_x0000_t202" style="position:absolute;left:0;text-align:left;margin-left:3.15pt;margin-top:8.65pt;width:115pt;height:172.5pt;z-index:2515261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TORTUGA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Manuelita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Caparazón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M. Elena Walsh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6" type="#_x0000_t202" style="position:absolute;left:0;text-align:left;margin-left:2.85pt;margin-top:8.65pt;width:115pt;height:172.5pt;z-index:251528192;mso-position-horizontal-relative:text;mso-position-vertical-relative:text">
                  <v:textbox style="mso-next-textbox:#_x0000_s13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TERRAZA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Arriba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7" type="#_x0000_t202" style="position:absolute;left:0;text-align:left;margin-left:3.4pt;margin-top:8.65pt;width:115pt;height:172.5pt;z-index:251527168;mso-position-horizontal-relative:text;mso-position-vertical-relative:text">
                  <v:textbox style="mso-next-textbox:#_x0000_s13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CRUDO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8" type="#_x0000_t202" style="position:absolute;left:0;text-align:left;margin-left:2.65pt;margin-top:8.65pt;width:115pt;height:172.5pt;z-index:251529216;mso-position-horizontal-relative:text;mso-position-vertical-relative:text">
                  <v:textbox style="mso-next-textbox:#_x0000_s13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ENSALADA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Lechuga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Mixta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Tomate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89" type="#_x0000_t202" style="position:absolute;left:0;text-align:left;margin-left:3.15pt;margin-top:8.65pt;width:115pt;height:172.5pt;z-index:2515302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PACIENTE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Hospital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Esperar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Curarse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Enfermo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0" type="#_x0000_t202" style="position:absolute;left:0;text-align:left;margin-left:2.85pt;margin-top:8.65pt;width:115pt;height:172.5pt;z-index:251532288;mso-position-horizontal-relative:text;mso-position-vertical-relative:text">
                  <v:textbox style="mso-next-textbox:#_x0000_s13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PARARRAYOS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Tormenta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Relámpago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Eléctrico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Protección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1" type="#_x0000_t202" style="position:absolute;left:0;text-align:left;margin-left:3.4pt;margin-top:8.65pt;width:115pt;height:172.5pt;z-index:251531264;mso-position-horizontal-relative:text;mso-position-vertical-relative:text">
                  <v:textbox style="mso-next-textbox:#_x0000_s13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BOMBEROS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Incendio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Apagar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Sirena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Mangueras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2" type="#_x0000_t202" style="position:absolute;left:0;text-align:left;margin-left:2.65pt;margin-top:8.65pt;width:115pt;height:172.5pt;z-index:251533312;mso-position-horizontal-relative:text;mso-position-vertical-relative:text">
                  <v:textbox style="mso-next-textbox:#_x0000_s13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COBARDE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Atreverse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Miedo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Enfrentar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Defenderse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3" type="#_x0000_t202" style="position:absolute;left:0;text-align:left;margin-left:3.15pt;margin-top:8.65pt;width:115pt;height:172.5pt;z-index:2515343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TOLDO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Balcón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Protección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4" type="#_x0000_t202" style="position:absolute;left:0;text-align:left;margin-left:2.85pt;margin-top:8.65pt;width:115pt;height:172.5pt;z-index:251536384;mso-position-horizontal-relative:text;mso-position-vertical-relative:text">
                  <v:textbox style="mso-next-textbox:#_x0000_s13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CHUPETE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Bebe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Niño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Mamadera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Teta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5" type="#_x0000_t202" style="position:absolute;left:0;text-align:left;margin-left:3.4pt;margin-top:8.65pt;width:115pt;height:172.5pt;z-index:251535360;mso-position-horizontal-relative:text;mso-position-vertical-relative:text">
                  <v:textbox style="mso-next-textbox:#_x0000_s13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BOTAS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Pies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Caminar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Zapatos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Cuero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F671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6" type="#_x0000_t202" style="position:absolute;left:0;text-align:left;margin-left:2.65pt;margin-top:8.65pt;width:115pt;height:172.5pt;z-index:251537408;mso-position-horizontal-relative:text;mso-position-vertical-relative:text">
                  <v:textbox style="mso-next-textbox:#_x0000_s13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JAMON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Fiambre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7" type="#_x0000_t202" style="position:absolute;left:0;text-align:left;margin-left:3.15pt;margin-top:8.65pt;width:115pt;height:172.5pt;z-index:2515384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ABANDERADO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Alumno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Elegido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8" type="#_x0000_t202" style="position:absolute;left:0;text-align:left;margin-left:2.85pt;margin-top:8.65pt;width:115pt;height:172.5pt;z-index:251540480;mso-position-horizontal-relative:text;mso-position-vertical-relative:text">
                  <v:textbox style="mso-next-textbox:#_x0000_s13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EDIFICIO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Departamento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Ascensor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Portero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399" type="#_x0000_t202" style="position:absolute;left:0;text-align:left;margin-left:3.4pt;margin-top:8.65pt;width:115pt;height:172.5pt;z-index:251539456;mso-position-horizontal-relative:text;mso-position-vertical-relative:text">
                  <v:textbox style="mso-next-textbox:#_x0000_s13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VALIJA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Viajar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Equipaje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Llevar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0" type="#_x0000_t202" style="position:absolute;left:0;text-align:left;margin-left:2.65pt;margin-top:8.65pt;width:115pt;height:172.5pt;z-index:251541504;mso-position-horizontal-relative:text;mso-position-vertical-relative:text">
                  <v:textbox style="mso-next-textbox:#_x0000_s14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INMORTAL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Vivir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Eternidad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Siempre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Perpetuo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1" type="#_x0000_t202" style="position:absolute;left:0;text-align:left;margin-left:3.15pt;margin-top:8.65pt;width:115pt;height:172.5pt;z-index:2515425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Árboles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Tobogán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Hamacas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2" type="#_x0000_t202" style="position:absolute;left:0;text-align:left;margin-left:2.85pt;margin-top:8.65pt;width:115pt;height:172.5pt;z-index:251544576;mso-position-horizontal-relative:text;mso-position-vertical-relative:text">
                  <v:textbox style="mso-next-textbox:#_x0000_s14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LLAMAR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Venir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Teléfono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3" type="#_x0000_t202" style="position:absolute;left:0;text-align:left;margin-left:3.4pt;margin-top:8.65pt;width:115pt;height:172.5pt;z-index:251543552;mso-position-horizontal-relative:text;mso-position-vertical-relative:text">
                  <v:textbox style="mso-next-textbox:#_x0000_s14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DINAMITA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Nobel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TNT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Explosión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4" type="#_x0000_t202" style="position:absolute;left:0;text-align:left;margin-left:2.65pt;margin-top:8.65pt;width:115pt;height:172.5pt;z-index:251545600;mso-position-horizontal-relative:text;mso-position-vertical-relative:text">
                  <v:textbox style="mso-next-textbox:#_x0000_s14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Mejilla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Amor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Labios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5" type="#_x0000_t202" style="position:absolute;left:0;text-align:left;margin-left:3.15pt;margin-top:8.65pt;width:115pt;height:172.5pt;z-index:2515466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Microondas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6" type="#_x0000_t202" style="position:absolute;left:0;text-align:left;margin-left:2.85pt;margin-top:8.65pt;width:115pt;height:172.5pt;z-index:251548672;mso-position-horizontal-relative:text;mso-position-vertical-relative:text">
                  <v:textbox style="mso-next-textbox:#_x0000_s14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DERECHA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Izquierda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7" type="#_x0000_t202" style="position:absolute;left:0;text-align:left;margin-left:3.4pt;margin-top:8.65pt;width:115pt;height:172.5pt;z-index:251547648;mso-position-horizontal-relative:text;mso-position-vertical-relative:text">
                  <v:textbox style="mso-next-textbox:#_x0000_s14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PALOMA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8" type="#_x0000_t202" style="position:absolute;left:0;text-align:left;margin-left:2.65pt;margin-top:8.65pt;width:115pt;height:172.5pt;z-index:251549696;mso-position-horizontal-relative:text;mso-position-vertical-relative:text">
                  <v:textbox style="mso-next-textbox:#_x0000_s14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BALDE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Llevar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Plástico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Recipiente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Manija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09" type="#_x0000_t202" style="position:absolute;left:0;text-align:left;margin-left:3.15pt;margin-top:8.65pt;width:115pt;height:172.5pt;z-index:2515507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FUMAR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Tabaco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Cigarrillo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0" type="#_x0000_t202" style="position:absolute;left:0;text-align:left;margin-left:2.85pt;margin-top:8.65pt;width:115pt;height:172.5pt;z-index:251552768;mso-position-horizontal-relative:text;mso-position-vertical-relative:text">
                  <v:textbox style="mso-next-textbox:#_x0000_s14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ARMADURA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Metal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Usar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Traje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Caballero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Protección</w:t>
                        </w:r>
                      </w:p>
                      <w:p w:rsidR="00CA638F" w:rsidRDefault="00CA638F" w:rsidP="006E0BFE"/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1" type="#_x0000_t202" style="position:absolute;left:0;text-align:left;margin-left:3.4pt;margin-top:8.65pt;width:115pt;height:172.5pt;z-index:251551744;mso-position-horizontal-relative:text;mso-position-vertical-relative:text">
                  <v:textbox style="mso-next-textbox:#_x0000_s14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PASA DE UVA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Corinto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Semillas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Arruga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Seca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2" type="#_x0000_t202" style="position:absolute;left:0;text-align:left;margin-left:2.65pt;margin-top:8.65pt;width:115pt;height:172.5pt;z-index:251553792;mso-position-horizontal-relative:text;mso-position-vertical-relative:text">
                  <v:textbox style="mso-next-textbox:#_x0000_s14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OCEANO ATLANTICO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Pacifica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 salada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3" type="#_x0000_t202" style="position:absolute;left:0;text-align:left;margin-left:3.15pt;margin-top:8.65pt;width:115pt;height:172.5pt;z-index:2515548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PEINE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Cepillo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4" type="#_x0000_t202" style="position:absolute;left:0;text-align:left;margin-left:2.85pt;margin-top:8.65pt;width:115pt;height:172.5pt;z-index:251556864;mso-position-horizontal-relative:text;mso-position-vertical-relative:text">
                  <v:textbox style="mso-next-textbox:#_x0000_s14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MERCEDES SOSA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 xml:space="preserve">Negra 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Folclore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Tucumán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5" type="#_x0000_t202" style="position:absolute;left:0;text-align:left;margin-left:3.4pt;margin-top:8.65pt;width:115pt;height:172.5pt;z-index:251555840;mso-position-horizontal-relative:text;mso-position-vertical-relative:text">
                  <v:textbox style="mso-next-textbox:#_x0000_s14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DESNUDO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 cueros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 bolas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6" type="#_x0000_t202" style="position:absolute;left:0;text-align:left;margin-left:2.65pt;margin-top:8.65pt;width:115pt;height:172.5pt;z-index:251557888;mso-position-horizontal-relative:text;mso-position-vertical-relative:text">
                  <v:textbox style="mso-next-textbox:#_x0000_s1416">
                    <w:txbxContent>
                      <w:p w:rsidR="00CA638F" w:rsidRPr="00C10A6D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CAMPANA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Iglesia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Bronce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Badajo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Escuela</w:t>
                        </w:r>
                      </w:p>
                      <w:p w:rsidR="00CA638F" w:rsidRPr="00C10A6D" w:rsidRDefault="00CA638F" w:rsidP="006E0BFE">
                        <w:pPr>
                          <w:jc w:val="center"/>
                        </w:pPr>
                      </w:p>
                      <w:p w:rsidR="00CA638F" w:rsidRPr="00C10A6D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7" type="#_x0000_t202" style="position:absolute;left:0;text-align:left;margin-left:3.15pt;margin-top:8.65pt;width:115pt;height:172.5pt;z-index:2515589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PRECIPICIO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Barranco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Abismo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8" type="#_x0000_t202" style="position:absolute;left:0;text-align:left;margin-left:2.85pt;margin-top:8.65pt;width:115pt;height:172.5pt;z-index:251560960;mso-position-horizontal-relative:text;mso-position-vertical-relative:text">
                  <v:textbox style="mso-next-textbox:#_x0000_s14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GOLONDRINAS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Primavera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19" type="#_x0000_t202" style="position:absolute;left:0;text-align:left;margin-left:3.4pt;margin-top:8.65pt;width:115pt;height:172.5pt;z-index:251559936;mso-position-horizontal-relative:text;mso-position-vertical-relative:text">
                  <v:textbox style="mso-next-textbox:#_x0000_s14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CANIBAL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Salvaje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Antropófago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Tribu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0" type="#_x0000_t202" style="position:absolute;left:0;text-align:left;margin-left:2.65pt;margin-top:8.65pt;width:115pt;height:172.5pt;z-index:251561984;mso-position-horizontal-relative:text;mso-position-vertical-relative:text">
                  <v:textbox style="mso-next-textbox:#_x0000_s14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VENENO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Antídoto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Víbora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Picadura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Cianuro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1" type="#_x0000_t202" style="position:absolute;left:0;text-align:left;margin-left:3.15pt;margin-top:8.65pt;width:115pt;height:172.5pt;z-index:2515630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DILIGENCIA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Carruaje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Transporte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Vaquero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Oeste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2" type="#_x0000_t202" style="position:absolute;left:0;text-align:left;margin-left:2.85pt;margin-top:8.65pt;width:115pt;height:172.5pt;z-index:251565056;mso-position-horizontal-relative:text;mso-position-vertical-relative:text">
                  <v:textbox style="mso-next-textbox:#_x0000_s14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Protección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 xml:space="preserve">Defensa 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Antiguo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Brazo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3" type="#_x0000_t202" style="position:absolute;left:0;text-align:left;margin-left:3.4pt;margin-top:8.65pt;width:115pt;height:172.5pt;z-index:251564032;mso-position-horizontal-relative:text;mso-position-vertical-relative:text">
                  <v:textbox style="mso-next-textbox:#_x0000_s14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MENTIRA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Falso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Engaño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Confianza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Decir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4" type="#_x0000_t202" style="position:absolute;left:0;text-align:left;margin-left:2.65pt;margin-top:8.65pt;width:115pt;height:172.5pt;z-index:251566080;mso-position-horizontal-relative:text;mso-position-vertical-relative:text">
                  <v:textbox style="mso-next-textbox:#_x0000_s14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ARACELI GONZALEZ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Modelo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Canal 13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5" type="#_x0000_t202" style="position:absolute;left:0;text-align:left;margin-left:3.15pt;margin-top:8.65pt;width:115pt;height:172.5pt;z-index:2515671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LOCUTOR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Noticias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Avisos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6" type="#_x0000_t202" style="position:absolute;left:0;text-align:left;margin-left:2.85pt;margin-top:8.65pt;width:115pt;height:172.5pt;z-index:251569152;mso-position-horizontal-relative:text;mso-position-vertical-relative:text">
                  <v:textbox style="mso-next-textbox:#_x0000_s14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MOULINEX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Multiprocesadora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Electrodomésticos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Rallar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Moler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7" type="#_x0000_t202" style="position:absolute;left:0;text-align:left;margin-left:3.4pt;margin-top:8.65pt;width:115pt;height:172.5pt;z-index:251568128;mso-position-horizontal-relative:text;mso-position-vertical-relative:text">
                  <v:textbox style="mso-next-textbox:#_x0000_s14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PILA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Batería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Eveready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Duracell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Energizer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  <w:r>
                          <w:t>Linterna</w:t>
                        </w:r>
                      </w:p>
                      <w:p w:rsidR="00CA638F" w:rsidRDefault="00CA638F" w:rsidP="009B5BE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8" type="#_x0000_t202" style="position:absolute;left:0;text-align:left;margin-left:2.65pt;margin-top:8.65pt;width:115pt;height:172.5pt;z-index:251570176;mso-position-horizontal-relative:text;mso-position-vertical-relative:text">
                  <v:textbox style="mso-next-textbox:#_x0000_s14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MENOR DE EDAD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18 años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Joven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Mayor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29" type="#_x0000_t202" style="position:absolute;left:0;text-align:left;margin-left:3.15pt;margin-top:8.65pt;width:115pt;height:172.5pt;z-index:2515712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INSECTO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Pequeño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Antenas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0" type="#_x0000_t202" style="position:absolute;left:0;text-align:left;margin-left:2.85pt;margin-top:8.65pt;width:115pt;height:172.5pt;z-index:251573248;mso-position-horizontal-relative:text;mso-position-vertical-relative:text">
                  <v:textbox style="mso-next-textbox:#_x0000_s14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ASTRONAUTA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Cohete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Satélite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1" type="#_x0000_t202" style="position:absolute;left:0;text-align:left;margin-left:3.4pt;margin-top:8.65pt;width:115pt;height:172.5pt;z-index:251572224;mso-position-horizontal-relative:text;mso-position-vertical-relative:text">
                  <v:textbox style="mso-next-textbox:#_x0000_s14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AMARGO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Azúcar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Café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Remedio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2" type="#_x0000_t202" style="position:absolute;left:0;text-align:left;margin-left:2.65pt;margin-top:8.65pt;width:115pt;height:172.5pt;z-index:251574272;mso-position-horizontal-relative:text;mso-position-vertical-relative:text">
                  <v:textbox style="mso-next-textbox:#_x0000_s14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Señas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Sordo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3" type="#_x0000_t202" style="position:absolute;left:0;text-align:left;margin-left:3.15pt;margin-top:8.65pt;width:115pt;height:172.5pt;z-index:2515752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EXPLOSION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Pólvora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Detonador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Ruido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Dinamita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4" type="#_x0000_t202" style="position:absolute;left:0;text-align:left;margin-left:2.85pt;margin-top:8.65pt;width:115pt;height:172.5pt;z-index:251577344;mso-position-horizontal-relative:text;mso-position-vertical-relative:text">
                  <v:textbox style="mso-next-textbox:#_x0000_s14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RATONERA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Trampa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Roedor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Atrapar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5" type="#_x0000_t202" style="position:absolute;left:0;text-align:left;margin-left:3.4pt;margin-top:8.65pt;width:115pt;height:172.5pt;z-index:251576320;mso-position-horizontal-relative:text;mso-position-vertical-relative:text">
                  <v:textbox style="mso-next-textbox:#_x0000_s14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BUFALO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Buey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Bisonte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Indios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Oeste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6" type="#_x0000_t202" style="position:absolute;left:0;text-align:left;margin-left:2.65pt;margin-top:8.65pt;width:115pt;height:172.5pt;z-index:251578368;mso-position-horizontal-relative:text;mso-position-vertical-relative:text">
                  <v:textbox style="mso-next-textbox:#_x0000_s14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AMAZONA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Jinete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Galopar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7" type="#_x0000_t202" style="position:absolute;left:0;text-align:left;margin-left:3.15pt;margin-top:8.65pt;width:115pt;height:172.5pt;z-index:2515793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GUITARRA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Eléctrica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8" type="#_x0000_t202" style="position:absolute;left:0;text-align:left;margin-left:2.85pt;margin-top:8.65pt;width:115pt;height:172.5pt;z-index:251581440;mso-position-horizontal-relative:text;mso-position-vertical-relative:text">
                  <v:textbox style="mso-next-textbox:#_x0000_s14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Barrotes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Zoológico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Escaparse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39" type="#_x0000_t202" style="position:absolute;left:0;text-align:left;margin-left:3.4pt;margin-top:8.65pt;width:115pt;height:172.5pt;z-index:251580416;mso-position-horizontal-relative:text;mso-position-vertical-relative:text">
                  <v:textbox style="mso-next-textbox:#_x0000_s1439">
                    <w:txbxContent>
                      <w:p w:rsidR="00CA638F" w:rsidRPr="00FA2DF4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A2DF4">
                          <w:rPr>
                            <w:sz w:val="26"/>
                            <w:szCs w:val="26"/>
                            <w:lang w:val="en-US"/>
                          </w:rPr>
                          <w:t>BOXEADOR</w:t>
                        </w:r>
                      </w:p>
                      <w:p w:rsidR="00CA638F" w:rsidRPr="00FA2DF4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A2DF4">
                          <w:rPr>
                            <w:lang w:val="en-US"/>
                          </w:rPr>
                          <w:t>Guante</w:t>
                        </w:r>
                      </w:p>
                      <w:p w:rsidR="00CA638F" w:rsidRPr="00FA2DF4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A2DF4">
                          <w:rPr>
                            <w:lang w:val="en-US"/>
                          </w:rPr>
                          <w:t>Round</w:t>
                        </w:r>
                      </w:p>
                      <w:p w:rsidR="00CA638F" w:rsidRPr="00FA2DF4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A2DF4">
                          <w:rPr>
                            <w:lang w:val="en-US"/>
                          </w:rPr>
                          <w:t>K.O.</w:t>
                        </w:r>
                      </w:p>
                      <w:p w:rsidR="00CA638F" w:rsidRPr="00FA2DF4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A2DF4">
                          <w:rPr>
                            <w:lang w:val="en-US"/>
                          </w:rPr>
                          <w:t>Ring</w:t>
                        </w:r>
                      </w:p>
                      <w:p w:rsidR="00CA638F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Peso</w:t>
                        </w:r>
                      </w:p>
                      <w:p w:rsidR="00CA638F" w:rsidRPr="00FA2DF4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0" type="#_x0000_t202" style="position:absolute;left:0;text-align:left;margin-left:2.65pt;margin-top:8.65pt;width:115pt;height:172.5pt;z-index:251582464;mso-position-horizontal-relative:text;mso-position-vertical-relative:text">
                  <v:textbox style="mso-next-textbox:#_x0000_s14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Patata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Puré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Tortilla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Fritas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1" type="#_x0000_t202" style="position:absolute;left:0;text-align:left;margin-left:3.15pt;margin-top:8.65pt;width:115pt;height:172.5pt;z-index:251583488;mso-position-horizontal-relative:text;mso-position-vertical-relative:text">
                  <v:textbox>
                    <w:txbxContent>
                      <w:p w:rsidR="00CA638F" w:rsidRPr="0026354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63548">
                          <w:rPr>
                            <w:sz w:val="26"/>
                            <w:szCs w:val="26"/>
                          </w:rPr>
                          <w:t>ATAUD</w:t>
                        </w:r>
                      </w:p>
                      <w:p w:rsidR="00CA638F" w:rsidRPr="00263548" w:rsidRDefault="00CA638F" w:rsidP="006E0BFE">
                        <w:pPr>
                          <w:jc w:val="center"/>
                        </w:pPr>
                        <w:r w:rsidRPr="00263548">
                          <w:t>Cajón</w:t>
                        </w:r>
                      </w:p>
                      <w:p w:rsidR="00CA638F" w:rsidRPr="00263548" w:rsidRDefault="00CA638F" w:rsidP="006E0BFE">
                        <w:pPr>
                          <w:jc w:val="center"/>
                        </w:pPr>
                        <w:r w:rsidRPr="00263548">
                          <w:t>Muerto</w:t>
                        </w:r>
                      </w:p>
                      <w:p w:rsidR="00CA638F" w:rsidRPr="00263548" w:rsidRDefault="00CA638F" w:rsidP="006E0BFE">
                        <w:pPr>
                          <w:jc w:val="center"/>
                        </w:pPr>
                        <w:r w:rsidRPr="00263548">
                          <w:t>Enterrar</w:t>
                        </w:r>
                      </w:p>
                      <w:p w:rsidR="00CA638F" w:rsidRPr="00263548" w:rsidRDefault="00CA638F" w:rsidP="006E0BFE">
                        <w:pPr>
                          <w:jc w:val="center"/>
                        </w:pPr>
                        <w:r w:rsidRPr="00263548">
                          <w:t>Cementerio</w:t>
                        </w:r>
                      </w:p>
                      <w:p w:rsidR="00CA638F" w:rsidRPr="00263548" w:rsidRDefault="00CA638F" w:rsidP="006E0BFE">
                        <w:pPr>
                          <w:jc w:val="center"/>
                        </w:pPr>
                        <w:r w:rsidRPr="00263548">
                          <w:t>Velorio</w:t>
                        </w:r>
                      </w:p>
                      <w:p w:rsidR="00CA638F" w:rsidRPr="00263548" w:rsidRDefault="00CA638F" w:rsidP="006E0BF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2" type="#_x0000_t202" style="position:absolute;left:0;text-align:left;margin-left:2.85pt;margin-top:8.65pt;width:115pt;height:172.5pt;z-index:251585536;mso-position-horizontal-relative:text;mso-position-vertical-relative:text">
                  <v:textbox style="mso-next-textbox:#_x0000_s14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MES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Doce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Días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Semanas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Año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Calendario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3" type="#_x0000_t202" style="position:absolute;left:0;text-align:left;margin-left:3.4pt;margin-top:8.65pt;width:115pt;height:172.5pt;z-index:251584512;mso-position-horizontal-relative:text;mso-position-vertical-relative:text">
                  <v:textbox style="mso-next-textbox:#_x0000_s14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SALCHICHA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Mostaza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Pancho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Perro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Vienissima</w:t>
                        </w:r>
                      </w:p>
                      <w:p w:rsidR="00CA638F" w:rsidRDefault="00CA638F" w:rsidP="00FA2DF4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4" type="#_x0000_t202" style="position:absolute;left:0;text-align:left;margin-left:2.65pt;margin-top:8.65pt;width:115pt;height:172.5pt;z-index:251586560;mso-position-horizontal-relative:text;mso-position-vertical-relative:text">
                  <v:textbox style="mso-next-textbox:#_x0000_s14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ACUPUNTURA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5" type="#_x0000_t202" style="position:absolute;left:0;text-align:left;margin-left:3.15pt;margin-top:8.65pt;width:115pt;height:172.5pt;z-index:2515875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Cartografía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Geografía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Rutas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Globo terráqueo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6" type="#_x0000_t202" style="position:absolute;left:0;text-align:left;margin-left:2.85pt;margin-top:8.65pt;width:115pt;height:172.5pt;z-index:251589632;mso-position-horizontal-relative:text;mso-position-vertical-relative:text">
                  <v:textbox style="mso-next-textbox:#_x0000_s14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ALIEN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Sigourney Weaver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Octavo Pasajero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Criatura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7" type="#_x0000_t202" style="position:absolute;left:0;text-align:left;margin-left:3.4pt;margin-top:8.65pt;width:115pt;height:172.5pt;z-index:251588608;mso-position-horizontal-relative:text;mso-position-vertical-relative:text">
                  <v:textbox style="mso-next-textbox:#_x0000_s14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RULETA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Números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Bolita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8" type="#_x0000_t202" style="position:absolute;left:0;text-align:left;margin-left:2.65pt;margin-top:8.65pt;width:115pt;height:172.5pt;z-index:251590656;mso-position-horizontal-relative:text;mso-position-vertical-relative:text">
                  <v:textbox style="mso-next-textbox:#_x0000_s14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MANUBRIO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Bicicleta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Dirigir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Freno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49" type="#_x0000_t202" style="position:absolute;left:0;text-align:left;margin-left:3.15pt;margin-top:8.65pt;width:115pt;height:172.5pt;z-index:2515916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Corona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Monarquía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Príncipe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Inglaterra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0" type="#_x0000_t202" style="position:absolute;left:0;text-align:left;margin-left:2.85pt;margin-top:8.65pt;width:115pt;height:172.5pt;z-index:251593728;mso-position-horizontal-relative:text;mso-position-vertical-relative:text">
                  <v:textbox style="mso-next-textbox:#_x0000_s14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MANICURA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Cuidar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Uñas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Peluquería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1" type="#_x0000_t202" style="position:absolute;left:0;text-align:left;margin-left:3.4pt;margin-top:8.65pt;width:115pt;height:172.5pt;z-index:251592704;mso-position-horizontal-relative:text;mso-position-vertical-relative:text">
                  <v:textbox style="mso-next-textbox:#_x0000_s14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PARACAIDAS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Piloto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2" type="#_x0000_t202" style="position:absolute;left:0;text-align:left;margin-left:2.65pt;margin-top:8.65pt;width:115pt;height:172.5pt;z-index:251594752;mso-position-horizontal-relative:text;mso-position-vertical-relative:text">
                  <v:textbox style="mso-next-textbox:#_x0000_s14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GUILLOTINA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Cuchilla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Revolución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3" type="#_x0000_t202" style="position:absolute;left:0;text-align:left;margin-left:3.15pt;margin-top:8.65pt;width:115pt;height:172.5pt;z-index:2515957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AMANECER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Alborada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Principio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4" type="#_x0000_t202" style="position:absolute;left:0;text-align:left;margin-left:2.85pt;margin-top:8.65pt;width:115pt;height:172.5pt;z-index:251597824;mso-position-horizontal-relative:text;mso-position-vertical-relative:text">
                  <v:textbox style="mso-next-textbox:#_x0000_s14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ACEITE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Condimento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Vinagre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Ensalada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Oliva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Freír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5" type="#_x0000_t202" style="position:absolute;left:0;text-align:left;margin-left:3.4pt;margin-top:8.65pt;width:115pt;height:172.5pt;z-index:251596800;mso-position-horizontal-relative:text;mso-position-vertical-relative:text">
                  <v:textbox style="mso-next-textbox:#_x0000_s14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TINTA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Lapicera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Birome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Cartucho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6" type="#_x0000_t202" style="position:absolute;left:0;text-align:left;margin-left:2.65pt;margin-top:8.65pt;width:115pt;height:172.5pt;z-index:251598848;mso-position-horizontal-relative:text;mso-position-vertical-relative:text">
                  <v:textbox style="mso-next-textbox:#_x0000_s14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Esqueleto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Romper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Yeso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7" type="#_x0000_t202" style="position:absolute;left:0;text-align:left;margin-left:3.15pt;margin-top:8.65pt;width:115pt;height:172.5pt;z-index:2515998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AJEDREZ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Tablero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Blancas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8" type="#_x0000_t202" style="position:absolute;left:0;text-align:left;margin-left:2.85pt;margin-top:8.65pt;width:115pt;height:172.5pt;z-index:251601920;mso-position-horizontal-relative:text;mso-position-vertical-relative:text">
                  <v:textbox style="mso-next-textbox:#_x0000_s14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PASTO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Césped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Jardín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Hierba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Cortar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59" type="#_x0000_t202" style="position:absolute;left:0;text-align:left;margin-left:3.4pt;margin-top:8.65pt;width:115pt;height:172.5pt;z-index:251600896;mso-position-horizontal-relative:text;mso-position-vertical-relative:text">
                  <v:textbox style="mso-next-textbox:#_x0000_s1459">
                    <w:txbxContent>
                      <w:p w:rsidR="00CA638F" w:rsidRPr="00E071FA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E071FA">
                          <w:rPr>
                            <w:sz w:val="26"/>
                            <w:szCs w:val="26"/>
                            <w:lang w:val="en-US"/>
                          </w:rPr>
                          <w:t>ROCK &amp; POP</w:t>
                        </w:r>
                      </w:p>
                      <w:p w:rsidR="00CA638F" w:rsidRPr="00E071FA" w:rsidRDefault="00CA638F" w:rsidP="00E071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071FA">
                          <w:rPr>
                            <w:lang w:val="en-US"/>
                          </w:rPr>
                          <w:t>Radio</w:t>
                        </w:r>
                      </w:p>
                      <w:p w:rsidR="00CA638F" w:rsidRPr="00E071FA" w:rsidRDefault="00CA638F" w:rsidP="00E071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071FA">
                          <w:rPr>
                            <w:lang w:val="en-US"/>
                          </w:rPr>
                          <w:t>106,3</w:t>
                        </w:r>
                      </w:p>
                      <w:p w:rsidR="00CA638F" w:rsidRPr="00E071FA" w:rsidRDefault="00CA638F" w:rsidP="00E071FA">
                        <w:pPr>
                          <w:jc w:val="center"/>
                          <w:rPr>
                            <w:lang w:val="en-US"/>
                          </w:rPr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E071FA">
                              <w:rPr>
                                <w:lang w:val="en-US"/>
                              </w:rPr>
                              <w:t>Aspen</w:t>
                            </w:r>
                          </w:smartTag>
                        </w:smartTag>
                      </w:p>
                      <w:p w:rsidR="00CA638F" w:rsidRPr="00E071FA" w:rsidRDefault="00CA638F" w:rsidP="00E071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071FA">
                          <w:rPr>
                            <w:lang w:val="en-US"/>
                          </w:rPr>
                          <w:t>Horizonte</w:t>
                        </w:r>
                      </w:p>
                      <w:p w:rsidR="00CA638F" w:rsidRPr="00E071FA" w:rsidRDefault="00CA638F" w:rsidP="00E071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071FA">
                          <w:rPr>
                            <w:lang w:val="en-US"/>
                          </w:rPr>
                          <w:t>FM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0" type="#_x0000_t202" style="position:absolute;left:0;text-align:left;margin-left:2.65pt;margin-top:8.65pt;width:115pt;height:172.5pt;z-index:251602944;mso-position-horizontal-relative:text;mso-position-vertical-relative:text">
                  <v:textbox style="mso-next-textbox:#_x0000_s14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COMPUTADORA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Impresora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Disquete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Monitor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Teclado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1" type="#_x0000_t202" style="position:absolute;left:0;text-align:left;margin-left:3.15pt;margin-top:8.65pt;width:115pt;height:172.5pt;z-index:2516039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Rosca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Cacerola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Hermética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Cubierta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2" type="#_x0000_t202" style="position:absolute;left:0;text-align:left;margin-left:2.85pt;margin-top:8.65pt;width:115pt;height:172.5pt;z-index:251606016;mso-position-horizontal-relative:text;mso-position-vertical-relative:text">
                  <v:textbox style="mso-next-textbox:#_x0000_s14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Autopista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Carretera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3" type="#_x0000_t202" style="position:absolute;left:0;text-align:left;margin-left:3.4pt;margin-top:8.65pt;width:115pt;height:172.5pt;z-index:251604992;mso-position-horizontal-relative:text;mso-position-vertical-relative:text">
                  <v:textbox style="mso-next-textbox:#_x0000_s14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REGALO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Navidad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Presente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Obsequio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4" type="#_x0000_t202" style="position:absolute;left:0;text-align:left;margin-left:2.65pt;margin-top:8.65pt;width:115pt;height:172.5pt;z-index:251607040;mso-position-horizontal-relative:text;mso-position-vertical-relative:text">
                  <v:textbox style="mso-next-textbox:#_x0000_s14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IGLOO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Alaska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Esquimal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Nieve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5" type="#_x0000_t202" style="position:absolute;left:0;text-align:left;margin-left:3.15pt;margin-top:8.65pt;width:115pt;height:172.5pt;z-index:2516080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MEJILLA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Bofetada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Cachete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Moflete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6" type="#_x0000_t202" style="position:absolute;left:0;text-align:left;margin-left:2.85pt;margin-top:8.65pt;width:115pt;height:172.5pt;z-index:251610112;mso-position-horizontal-relative:text;mso-position-vertical-relative:text">
                  <v:textbox style="mso-next-textbox:#_x0000_s14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PARED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Separar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Medianera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Ladrillos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7" type="#_x0000_t202" style="position:absolute;left:0;text-align:left;margin-left:3.4pt;margin-top:8.65pt;width:115pt;height:172.5pt;z-index:251609088;mso-position-horizontal-relative:text;mso-position-vertical-relative:text">
                  <v:textbox style="mso-next-textbox:#_x0000_s14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BOLETO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Colectivo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Micro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8" type="#_x0000_t202" style="position:absolute;left:0;text-align:left;margin-left:2.65pt;margin-top:8.65pt;width:115pt;height:172.5pt;z-index:251611136;mso-position-horizontal-relative:text;mso-position-vertical-relative:text">
                  <v:textbox style="mso-next-textbox:#_x0000_s14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PULPO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Tentáculos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Pescadera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Océano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69" type="#_x0000_t202" style="position:absolute;left:0;text-align:left;margin-left:3.15pt;margin-top:8.65pt;width:115pt;height:172.5pt;z-index:2516121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EPIDEMIA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Vacuna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Enfermedad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Contagiarse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Muertos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0" type="#_x0000_t202" style="position:absolute;left:0;text-align:left;margin-left:2.85pt;margin-top:8.65pt;width:115pt;height:172.5pt;z-index:251614208;mso-position-horizontal-relative:text;mso-position-vertical-relative:text">
                  <v:textbox style="mso-next-textbox:#_x0000_s14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Político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Militante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Derecho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Estudiante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Protesta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1" type="#_x0000_t202" style="position:absolute;left:0;text-align:left;margin-left:3.4pt;margin-top:8.65pt;width:115pt;height:172.5pt;z-index:251613184;mso-position-horizontal-relative:text;mso-position-vertical-relative:text">
                  <v:textbox style="mso-next-textbox:#_x0000_s14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OTOÑO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Invierno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2" type="#_x0000_t202" style="position:absolute;left:0;text-align:left;margin-left:2.65pt;margin-top:8.65pt;width:115pt;height:172.5pt;z-index:251615232;mso-position-horizontal-relative:text;mso-position-vertical-relative:text">
                  <v:textbox style="mso-next-textbox:#_x0000_s14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Ahorcar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Sujetar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3" type="#_x0000_t202" style="position:absolute;left:0;text-align:left;margin-left:3.15pt;margin-top:8.65pt;width:115pt;height:172.5pt;z-index:2516162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Reunión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Pedir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Encontrarse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Teléfono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4" type="#_x0000_t202" style="position:absolute;left:0;text-align:left;margin-left:2.85pt;margin-top:8.65pt;width:115pt;height:172.5pt;z-index:251618304;mso-position-horizontal-relative:text;mso-position-vertical-relative:text">
                  <v:textbox style="mso-next-textbox:#_x0000_s14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MONO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Chimpancé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Chita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Gorila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Tarzán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Simio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5" type="#_x0000_t202" style="position:absolute;left:0;text-align:left;margin-left:3.4pt;margin-top:8.65pt;width:115pt;height:172.5pt;z-index:251617280;mso-position-horizontal-relative:text;mso-position-vertical-relative:text">
                  <v:textbox style="mso-next-textbox:#_x0000_s14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BOTON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Camisa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Ojal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Cierre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Abrochar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Manga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6" type="#_x0000_t202" style="position:absolute;left:0;text-align:left;margin-left:2.65pt;margin-top:8.65pt;width:115pt;height:172.5pt;z-index:251619328;mso-position-horizontal-relative:text;mso-position-vertical-relative:text">
                  <v:textbox style="mso-next-textbox:#_x0000_s14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PUBLICO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Aplauso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Gente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Privado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Espectáculo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Teatro</w:t>
                        </w:r>
                      </w:p>
                      <w:p w:rsidR="00CA638F" w:rsidRDefault="00CA638F" w:rsidP="00E071FA">
                        <w:pPr>
                          <w:jc w:val="center"/>
                        </w:pPr>
                        <w:r>
                          <w:t>ç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7" type="#_x0000_t202" style="position:absolute;left:0;text-align:left;margin-left:3.15pt;margin-top:8.65pt;width:115pt;height:172.5pt;z-index:2516203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QUINI 6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Apuesta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Números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8" type="#_x0000_t202" style="position:absolute;left:0;text-align:left;margin-left:2.85pt;margin-top:8.65pt;width:115pt;height:172.5pt;z-index:251622400;mso-position-horizontal-relative:text;mso-position-vertical-relative:text">
                  <v:textbox style="mso-next-textbox:#_x0000_s14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ASFALTO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Pavimento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Brea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Alquitrán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79" type="#_x0000_t202" style="position:absolute;left:0;text-align:left;margin-left:3.4pt;margin-top:8.65pt;width:115pt;height:172.5pt;z-index:251621376;mso-position-horizontal-relative:text;mso-position-vertical-relative:text">
                  <v:textbox style="mso-next-textbox:#_x0000_s14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Querer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Capricho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Sexual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Tener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Pedir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0" type="#_x0000_t202" style="position:absolute;left:0;text-align:left;margin-left:2.65pt;margin-top:8.65pt;width:115pt;height:172.5pt;z-index:251623424;mso-position-horizontal-relative:text;mso-position-vertical-relative:text">
                  <v:textbox style="mso-next-textbox:#_x0000_s14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BOOMERANG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Australia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Volver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1" type="#_x0000_t202" style="position:absolute;left:0;text-align:left;margin-left:3.15pt;margin-top:8.65pt;width:115pt;height:172.5pt;z-index:2516244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SOLDADO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Conscripto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Militar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Colimba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Ejercito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2" type="#_x0000_t202" style="position:absolute;left:0;text-align:left;margin-left:2.85pt;margin-top:8.65pt;width:115pt;height:172.5pt;z-index:251626496;mso-position-horizontal-relative:text;mso-position-vertical-relative:text">
                  <v:textbox style="mso-next-textbox:#_x0000_s14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AZUCAR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Endulzar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Edulcorante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Café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Caramelo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3" type="#_x0000_t202" style="position:absolute;left:0;text-align:left;margin-left:3.4pt;margin-top:8.65pt;width:115pt;height:172.5pt;z-index:251625472;mso-position-horizontal-relative:text;mso-position-vertical-relative:text">
                  <v:textbox style="mso-next-textbox:#_x0000_s14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APELLIDO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Familia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Padre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Llamarse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4" type="#_x0000_t202" style="position:absolute;left:0;text-align:left;margin-left:2.65pt;margin-top:8.65pt;width:115pt;height:172.5pt;z-index:251627520;mso-position-horizontal-relative:text;mso-position-vertical-relative:text">
                  <v:textbox style="mso-next-textbox:#_x0000_s14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DIVORCIADO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Estado civil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Separado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Matrimonio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5" type="#_x0000_t202" style="position:absolute;left:0;text-align:left;margin-left:3.15pt;margin-top:8.65pt;width:115pt;height:172.5pt;z-index:2516285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Joven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Jubilado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Nuevo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Antiguo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6" type="#_x0000_t202" style="position:absolute;left:0;text-align:left;margin-left:2.85pt;margin-top:8.65pt;width:115pt;height:172.5pt;z-index:251630592;mso-position-horizontal-relative:text;mso-position-vertical-relative:text">
                  <v:textbox style="mso-next-textbox:#_x0000_s14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CALAVERA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Cráneo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Pirata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Hamlet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Huesos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7" type="#_x0000_t202" style="position:absolute;left:0;text-align:left;margin-left:3.4pt;margin-top:8.65pt;width:115pt;height:172.5pt;z-index:251629568;mso-position-horizontal-relative:text;mso-position-vertical-relative:text">
                  <v:textbox style="mso-next-textbox:#_x0000_s14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BASTON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Apoyar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Rengo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8" type="#_x0000_t202" style="position:absolute;left:0;text-align:left;margin-left:2.65pt;margin-top:8.65pt;width:115pt;height:172.5pt;z-index:251631616;mso-position-horizontal-relative:text;mso-position-vertical-relative:text">
                  <v:textbox style="mso-next-textbox:#_x0000_s14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ACOPLADO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Remolque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Transporte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Detrás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89" type="#_x0000_t202" style="position:absolute;left:0;text-align:left;margin-left:3.15pt;margin-top:8.65pt;width:115pt;height:172.5pt;z-index:2516326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TRENZA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Peinado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0" type="#_x0000_t202" style="position:absolute;left:0;text-align:left;margin-left:2.85pt;margin-top:8.65pt;width:115pt;height:172.5pt;z-index:251634688;mso-position-horizontal-relative:text;mso-position-vertical-relative:text">
                  <v:textbox style="mso-next-textbox:#_x0000_s14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CARACOL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Cuernos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Espiral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Arrastrarse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Lento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Jardín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1" type="#_x0000_t202" style="position:absolute;left:0;text-align:left;margin-left:3.4pt;margin-top:8.65pt;width:115pt;height:172.5pt;z-index:251633664;mso-position-horizontal-relative:text;mso-position-vertical-relative:text">
                  <v:textbox style="mso-next-textbox:#_x0000_s14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ESPEJO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Vidrio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Retrovisor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Reflejar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Ver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Pared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2" type="#_x0000_t202" style="position:absolute;left:0;text-align:left;margin-left:2.65pt;margin-top:8.65pt;width:115pt;height:172.5pt;z-index:251635712;mso-position-horizontal-relative:text;mso-position-vertical-relative:text">
                  <v:textbox style="mso-next-textbox:#_x0000_s14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LADRIDO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Asustar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Morder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Guardián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3" type="#_x0000_t202" style="position:absolute;left:0;text-align:left;margin-left:3.15pt;margin-top:8.65pt;width:115pt;height:172.5pt;z-index:2516367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EMBUDO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Botella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Liquido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Damajuana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Llenar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4" type="#_x0000_t202" style="position:absolute;left:0;text-align:left;margin-left:2.85pt;margin-top:8.65pt;width:115pt;height:172.5pt;z-index:251638784;mso-position-horizontal-relative:text;mso-position-vertical-relative:text">
                  <v:textbox style="mso-next-textbox:#_x0000_s14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LASAGNA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Capas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Italiano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5" type="#_x0000_t202" style="position:absolute;left:0;text-align:left;margin-left:3.4pt;margin-top:8.65pt;width:115pt;height:172.5pt;z-index:251637760;mso-position-horizontal-relative:text;mso-position-vertical-relative:text">
                  <v:textbox style="mso-next-textbox:#_x0000_s14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ADIVINANZA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Acertijo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Saber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Misterio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Descifrar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Descubrir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6" type="#_x0000_t202" style="position:absolute;left:0;text-align:left;margin-left:2.65pt;margin-top:8.65pt;width:115pt;height:172.5pt;z-index:251639808;mso-position-horizontal-relative:text;mso-position-vertical-relative:text">
                  <v:textbox style="mso-next-textbox:#_x0000_s14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CORTINA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Ventana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7" type="#_x0000_t202" style="position:absolute;left:0;text-align:left;margin-left:3.15pt;margin-top:8.65pt;width:115pt;height:172.5pt;z-index:2516408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TARJETA POSTAL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Vacaciones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Recuerdos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8" type="#_x0000_t202" style="position:absolute;left:0;text-align:left;margin-left:2.85pt;margin-top:8.65pt;width:115pt;height:172.5pt;z-index:251642880;mso-position-horizontal-relative:text;mso-position-vertical-relative:text">
                  <v:textbox style="mso-next-textbox:#_x0000_s14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PIANO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Teclado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499" type="#_x0000_t202" style="position:absolute;left:0;text-align:left;margin-left:3.4pt;margin-top:8.65pt;width:115pt;height:172.5pt;z-index:251641856;mso-position-horizontal-relative:text;mso-position-vertical-relative:text">
                  <v:textbox style="mso-next-textbox:#_x0000_s1499">
                    <w:txbxContent>
                      <w:p w:rsidR="00CA638F" w:rsidRPr="00DC3BBF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DC3BBF">
                          <w:rPr>
                            <w:sz w:val="26"/>
                            <w:szCs w:val="26"/>
                            <w:lang w:val="en-US"/>
                          </w:rPr>
                          <w:t>CHICLE</w:t>
                        </w:r>
                      </w:p>
                      <w:p w:rsidR="00CA638F" w:rsidRPr="00DC3BBF" w:rsidRDefault="00CA638F" w:rsidP="00DC3BB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C3BBF">
                          <w:rPr>
                            <w:lang w:val="en-US"/>
                          </w:rPr>
                          <w:t>Beldent</w:t>
                        </w:r>
                      </w:p>
                      <w:p w:rsidR="00CA638F" w:rsidRPr="00DC3BBF" w:rsidRDefault="00CA638F" w:rsidP="00DC3BB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C3BBF">
                          <w:rPr>
                            <w:lang w:val="en-US"/>
                          </w:rPr>
                          <w:t>Golosina</w:t>
                        </w:r>
                      </w:p>
                      <w:p w:rsidR="00CA638F" w:rsidRPr="00DC3BBF" w:rsidRDefault="00CA638F" w:rsidP="00DC3BB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C3BBF">
                          <w:rPr>
                            <w:lang w:val="en-US"/>
                          </w:rPr>
                          <w:t>Bazooka</w:t>
                        </w:r>
                      </w:p>
                      <w:p w:rsidR="00CA638F" w:rsidRPr="0001414E" w:rsidRDefault="00CA638F" w:rsidP="00DC3BB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C3BBF">
                          <w:rPr>
                            <w:lang w:val="en-US"/>
                          </w:rPr>
                          <w:t>Globo</w:t>
                        </w:r>
                      </w:p>
                      <w:p w:rsidR="00CA638F" w:rsidRPr="00DC3BBF" w:rsidRDefault="00CA638F" w:rsidP="00DC3BB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1414E">
                          <w:rPr>
                            <w:lang w:val="en-US"/>
                          </w:rPr>
                          <w:t>Masticar</w:t>
                        </w:r>
                      </w:p>
                      <w:p w:rsidR="00CA638F" w:rsidRPr="00DC3BBF" w:rsidRDefault="00CA638F" w:rsidP="00DC3BB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0" type="#_x0000_t202" style="position:absolute;left:0;text-align:left;margin-left:2.65pt;margin-top:8.65pt;width:115pt;height:172.5pt;z-index:251643904;mso-position-horizontal-relative:text;mso-position-vertical-relative:text">
                  <v:textbox style="mso-next-textbox:#_x0000_s15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OCULISTA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Consulta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Miope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1" type="#_x0000_t202" style="position:absolute;left:0;text-align:left;margin-left:3.15pt;margin-top:8.65pt;width:115pt;height:172.5pt;z-index:2516449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DALMATA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Manchas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2" type="#_x0000_t202" style="position:absolute;left:0;text-align:left;margin-left:2.85pt;margin-top:8.65pt;width:115pt;height:172.5pt;z-index:251646976;mso-position-horizontal-relative:text;mso-position-vertical-relative:text">
                  <v:textbox style="mso-next-textbox:#_x0000_s15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OFICINA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Administración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Trabajo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Secretaria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Escritorio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3" type="#_x0000_t202" style="position:absolute;left:0;text-align:left;margin-left:3.4pt;margin-top:8.65pt;width:115pt;height:172.5pt;z-index:251645952;mso-position-horizontal-relative:text;mso-position-vertical-relative:text">
                  <v:textbox style="mso-next-textbox:#_x0000_s15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IMPUESTOS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DGI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Réditos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Ganancias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4" type="#_x0000_t202" style="position:absolute;left:0;text-align:left;margin-left:2.65pt;margin-top:8.65pt;width:115pt;height:172.5pt;z-index:251648000;mso-position-horizontal-relative:text;mso-position-vertical-relative:text">
                  <v:textbox style="mso-next-textbox:#_x0000_s15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BATALLA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Combate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Conflicto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5" type="#_x0000_t202" style="position:absolute;left:0;text-align:left;margin-left:3.15pt;margin-top:8.65pt;width:115pt;height:172.5pt;z-index:2516490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OMBLIGO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Panza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Cordón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Cicatriz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Umbilical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6" type="#_x0000_t202" style="position:absolute;left:0;text-align:left;margin-left:2.85pt;margin-top:8.65pt;width:115pt;height:172.5pt;z-index:251651072;mso-position-horizontal-relative:text;mso-position-vertical-relative:text">
                  <v:textbox style="mso-next-textbox:#_x0000_s15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FELICIDAD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Bienestar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Alegría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Dichoso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Suerte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Desgracia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7" type="#_x0000_t202" style="position:absolute;left:0;text-align:left;margin-left:3.4pt;margin-top:8.65pt;width:115pt;height:172.5pt;z-index:251650048;mso-position-horizontal-relative:text;mso-position-vertical-relative:text">
                  <v:textbox style="mso-next-textbox:#_x0000_s15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ALBONDIGA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Redonda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Carne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Cacerola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  <w:r>
                          <w:t>Bola</w:t>
                        </w:r>
                      </w:p>
                      <w:p w:rsidR="00CA638F" w:rsidRDefault="00CA638F" w:rsidP="00DC3BB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8" type="#_x0000_t202" style="position:absolute;left:0;text-align:left;margin-left:2.65pt;margin-top:8.65pt;width:115pt;height:172.5pt;z-index:251652096;mso-position-horizontal-relative:text;mso-position-vertical-relative:text">
                  <v:textbox style="mso-next-textbox:#_x0000_s15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TORRE EIFEL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París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Europa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Símbolo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Ciudad 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09" type="#_x0000_t202" style="position:absolute;left:0;text-align:left;margin-left:3.15pt;margin-top:8.65pt;width:115pt;height:172.5pt;z-index:2516531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ESCUELA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Guardapolvo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Maestra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Recreo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Alumnos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0" type="#_x0000_t202" style="position:absolute;left:0;text-align:left;margin-left:2.85pt;margin-top:8.65pt;width:115pt;height:172.5pt;z-index:251655168;mso-position-horizontal-relative:text;mso-position-vertical-relative:text">
                  <v:textbox style="mso-next-textbox:#_x0000_s15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GARGANTA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Faringe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Amígdalas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Laringe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1" type="#_x0000_t202" style="position:absolute;left:0;text-align:left;margin-left:3.4pt;margin-top:8.65pt;width:115pt;height:172.5pt;z-index:251654144;mso-position-horizontal-relative:text;mso-position-vertical-relative:text">
                  <v:textbox style="mso-next-textbox:#_x0000_s15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Orquesta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Grupo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Instrumentos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Marchas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2" type="#_x0000_t202" style="position:absolute;left:0;text-align:left;margin-left:2.65pt;margin-top:8.65pt;width:115pt;height:172.5pt;z-index:251656192;mso-position-horizontal-relative:text;mso-position-vertical-relative:text">
                  <v:textbox style="mso-next-textbox:#_x0000_s15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HUERFANO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Padres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Adoptar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3" type="#_x0000_t202" style="position:absolute;left:0;text-align:left;margin-left:3.15pt;margin-top:8.65pt;width:115pt;height:172.5pt;z-index:2516572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MISIL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Cohete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Exocet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Proyectil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Explosión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4" type="#_x0000_t202" style="position:absolute;left:0;text-align:left;margin-left:2.85pt;margin-top:8.65pt;width:115pt;height:172.5pt;z-index:251659264;mso-position-horizontal-relative:text;mso-position-vertical-relative:text">
                  <v:textbox style="mso-next-textbox:#_x0000_s15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CIRUGIA ESTETICA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Operación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Plástica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Lifting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Arruga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Siliconas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5" type="#_x0000_t202" style="position:absolute;left:0;text-align:left;margin-left:3.4pt;margin-top:8.65pt;width:115pt;height:172.5pt;z-index:251658240;mso-position-horizontal-relative:text;mso-position-vertical-relative:text">
                  <v:textbox style="mso-next-textbox:#_x0000_s15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Voz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Sonido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Repetir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Gritar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6" type="#_x0000_t202" style="position:absolute;left:0;text-align:left;margin-left:2.65pt;margin-top:8.65pt;width:115pt;height:172.5pt;z-index:251660288;mso-position-horizontal-relative:text;mso-position-vertical-relative:text">
                  <v:textbox style="mso-next-textbox:#_x0000_s15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KELLOGG’S</w:t>
                        </w:r>
                      </w:p>
                      <w:p w:rsidR="00CA638F" w:rsidRPr="000D12CB" w:rsidRDefault="00CA638F" w:rsidP="000D12CB">
                        <w:pPr>
                          <w:jc w:val="center"/>
                        </w:pPr>
                        <w:r>
                          <w:t>P</w:t>
                        </w:r>
                        <w:r w:rsidRPr="000D12CB">
                          <w:t>alitos</w:t>
                        </w:r>
                      </w:p>
                      <w:p w:rsidR="00CA638F" w:rsidRPr="000D12CB" w:rsidRDefault="00CA638F" w:rsidP="000D12CB">
                        <w:pPr>
                          <w:jc w:val="center"/>
                        </w:pPr>
                        <w:r w:rsidRPr="000D12CB">
                          <w:t>Chizitos</w:t>
                        </w:r>
                      </w:p>
                      <w:p w:rsidR="00CA638F" w:rsidRPr="000D12CB" w:rsidRDefault="00CA638F" w:rsidP="000D12CB">
                        <w:pPr>
                          <w:jc w:val="center"/>
                        </w:pPr>
                        <w:r w:rsidRPr="000D12CB">
                          <w:t>Papas fritas</w:t>
                        </w:r>
                      </w:p>
                      <w:p w:rsidR="00CA638F" w:rsidRPr="000D12CB" w:rsidRDefault="00CA638F" w:rsidP="000D12CB">
                        <w:pPr>
                          <w:jc w:val="center"/>
                        </w:pPr>
                        <w:r w:rsidRPr="000D12CB">
                          <w:t>Bun</w:t>
                        </w:r>
                      </w:p>
                      <w:p w:rsidR="00CA638F" w:rsidRPr="000D12CB" w:rsidRDefault="00CA638F" w:rsidP="000D12CB">
                        <w:pPr>
                          <w:jc w:val="center"/>
                        </w:pPr>
                        <w:r w:rsidRPr="000D12CB"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7" type="#_x0000_t202" style="position:absolute;left:0;text-align:left;margin-left:3.15pt;margin-top:8.65pt;width:115pt;height:172.5pt;z-index:2516613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IBM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Computadora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Impresora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Monitor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Teclado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8" type="#_x0000_t202" style="position:absolute;left:0;text-align:left;margin-left:2.85pt;margin-top:8.65pt;width:115pt;height:172.5pt;z-index:251663360;mso-position-horizontal-relative:text;mso-position-vertical-relative:text">
                  <v:textbox style="mso-next-textbox:#_x0000_s15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GAUCHO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Argentino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Pampa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Martín Fierro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Rancho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19" type="#_x0000_t202" style="position:absolute;left:0;text-align:left;margin-left:3.4pt;margin-top:8.65pt;width:115pt;height:172.5pt;z-index:251662336;mso-position-horizontal-relative:text;mso-position-vertical-relative:text">
                  <v:textbox style="mso-next-textbox:#_x0000_s15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MAQUILLAJE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Perfumería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Belleza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Cosmético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Arreglarse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0" type="#_x0000_t202" style="position:absolute;left:0;text-align:left;margin-left:2.65pt;margin-top:8.65pt;width:115pt;height:172.5pt;z-index:251664384;mso-position-horizontal-relative:text;mso-position-vertical-relative:text">
                  <v:textbox style="mso-next-textbox:#_x0000_s15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UNICORNIO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Silvio Rodríguez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Patas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Azul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1" type="#_x0000_t202" style="position:absolute;left:0;text-align:left;margin-left:3.15pt;margin-top:8.65pt;width:115pt;height:172.5pt;z-index:2516654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VENTRILOCUO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Muñeco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Chasman y Chirolita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Vientre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2" type="#_x0000_t202" style="position:absolute;left:0;text-align:left;margin-left:2.85pt;margin-top:8.65pt;width:115pt;height:172.5pt;z-index:251667456;mso-position-horizontal-relative:text;mso-position-vertical-relative:text">
                  <v:textbox style="mso-next-textbox:#_x0000_s15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LABERINTO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Perderse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Camino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Entrada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Salir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Lugar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3" type="#_x0000_t202" style="position:absolute;left:0;text-align:left;margin-left:3.4pt;margin-top:8.65pt;width:115pt;height:172.5pt;z-index:251666432;mso-position-horizontal-relative:text;mso-position-vertical-relative:text">
                  <v:textbox style="mso-next-textbox:#_x0000_s15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ZURDO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Izquierda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Derecha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Comunista</w:t>
                        </w:r>
                      </w:p>
                      <w:p w:rsidR="00CA638F" w:rsidRDefault="00CA638F" w:rsidP="000D12CB">
                        <w:pPr>
                          <w:jc w:val="center"/>
                        </w:pPr>
                        <w:r>
                          <w:t>Maradona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4" type="#_x0000_t202" style="position:absolute;left:0;text-align:left;margin-left:2.65pt;margin-top:8.65pt;width:115pt;height:172.5pt;z-index:251668480;mso-position-horizontal-relative:text;mso-position-vertical-relative:text">
                  <v:textbox style="mso-next-textbox:#_x0000_s15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OPERA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Pavarotti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Tenor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5" type="#_x0000_t202" style="position:absolute;left:0;text-align:left;margin-left:3.15pt;margin-top:8.65pt;width:115pt;height:172.5pt;z-index:2516695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Cuchillo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Esgrima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6" type="#_x0000_t202" style="position:absolute;left:0;text-align:left;margin-left:2.85pt;margin-top:8.65pt;width:115pt;height:172.5pt;z-index:251671552;mso-position-horizontal-relative:text;mso-position-vertical-relative:text">
                  <v:textbox style="mso-next-textbox:#_x0000_s15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SEMILLA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Crecer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7" type="#_x0000_t202" style="position:absolute;left:0;text-align:left;margin-left:3.4pt;margin-top:8.65pt;width:115pt;height:172.5pt;z-index:251670528;mso-position-horizontal-relative:text;mso-position-vertical-relative:text">
                  <v:textbox style="mso-next-textbox:#_x0000_s15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CANDADO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Cerradura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Llaves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Ladrón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Seguridad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Combinación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8" type="#_x0000_t202" style="position:absolute;left:0;text-align:left;margin-left:2.65pt;margin-top:8.65pt;width:115pt;height:172.5pt;z-index:251672576;mso-position-horizontal-relative:text;mso-position-vertical-relative:text">
                  <v:textbox style="mso-next-textbox:#_x0000_s15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Bastón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Lazarillo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Braile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29" type="#_x0000_t202" style="position:absolute;left:0;text-align:left;margin-left:3.15pt;margin-top:8.65pt;width:115pt;height:172.5pt;z-index:2516736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CONEJO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Orejas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Bugs Bunny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Zanahoria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0" type="#_x0000_t202" style="position:absolute;left:0;text-align:left;margin-left:2.85pt;margin-top:8.65pt;width:115pt;height:172.5pt;z-index:251675648;mso-position-horizontal-relative:text;mso-position-vertical-relative:text">
                  <v:textbox style="mso-next-textbox:#_x0000_s15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EMBAJADOR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Diplomático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Extranjero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Político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Representar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1" type="#_x0000_t202" style="position:absolute;left:0;text-align:left;margin-left:3.4pt;margin-top:8.65pt;width:115pt;height:172.5pt;z-index:251674624;mso-position-horizontal-relative:text;mso-position-vertical-relative:text">
                  <v:textbox style="mso-next-textbox:#_x0000_s15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CODIGO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Lenguaje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Descifrar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Secreto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2" type="#_x0000_t202" style="position:absolute;left:0;text-align:left;margin-left:2.65pt;margin-top:8.65pt;width:115pt;height:172.5pt;z-index:251676672;mso-position-horizontal-relative:text;mso-position-vertical-relative:text">
                  <v:textbox style="mso-next-textbox:#_x0000_s15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TRAMPOLILN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Pileta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Zambullida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Tirarse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3" type="#_x0000_t202" style="position:absolute;left:0;text-align:left;margin-left:3.15pt;margin-top:8.65pt;width:115pt;height:172.5pt;z-index:2516776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HUEVO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Gallina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Yema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4" type="#_x0000_t202" style="position:absolute;left:0;text-align:left;margin-left:2.85pt;margin-top:8.65pt;width:115pt;height:172.5pt;z-index:251679744;mso-position-horizontal-relative:text;mso-position-vertical-relative:text">
                  <v:textbox style="mso-next-textbox:#_x0000_s15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TROMPETA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Louis Amstrong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Jazz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5" type="#_x0000_t202" style="position:absolute;left:0;text-align:left;margin-left:3.4pt;margin-top:8.65pt;width:115pt;height:172.5pt;z-index:251678720;mso-position-horizontal-relative:text;mso-position-vertical-relative:text">
                  <v:textbox style="mso-next-textbox:#_x0000_s15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Avenida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Semáforo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Vereda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Cruzar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6" type="#_x0000_t202" style="position:absolute;left:0;text-align:left;margin-left:2.65pt;margin-top:8.65pt;width:115pt;height:172.5pt;z-index:251680768;mso-position-horizontal-relative:text;mso-position-vertical-relative:text">
                  <v:textbox style="mso-next-textbox:#_x0000_s15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DESTORNILLADOR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Herramienta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Tuerca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Vuelta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7" type="#_x0000_t202" style="position:absolute;left:0;text-align:left;margin-left:3.15pt;margin-top:8.65pt;width:115pt;height:172.5pt;z-index:2516817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VELADOR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Lámpara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8" type="#_x0000_t202" style="position:absolute;left:0;text-align:left;margin-left:2.85pt;margin-top:8.65pt;width:115pt;height:172.5pt;z-index:251683840;mso-position-horizontal-relative:text;mso-position-vertical-relative:text">
                  <v:textbox style="mso-next-textbox:#_x0000_s15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ARAÑA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Tarántula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Tejes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Tela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Ratas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39" type="#_x0000_t202" style="position:absolute;left:0;text-align:left;margin-left:3.4pt;margin-top:8.65pt;width:115pt;height:172.5pt;z-index:251682816;mso-position-horizontal-relative:text;mso-position-vertical-relative:text">
                  <v:textbox style="mso-next-textbox:#_x0000_s15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SUPERMAN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Criptonita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Louis Lane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Clarck Kent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Colar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0" type="#_x0000_t202" style="position:absolute;left:0;text-align:left;margin-left:2.65pt;margin-top:8.65pt;width:115pt;height:172.5pt;z-index:251684864;mso-position-horizontal-relative:text;mso-position-vertical-relative:text">
                  <v:textbox style="mso-next-textbox:#_x0000_s15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UNIVERSIDAD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Estudios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Cátedra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Facultad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Terciario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1" type="#_x0000_t202" style="position:absolute;left:0;text-align:left;margin-left:3.15pt;margin-top:8.65pt;width:115pt;height:172.5pt;z-index:2516858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ESCAPARSE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Quedarse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Evadirse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Rápido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2" type="#_x0000_t202" style="position:absolute;left:0;text-align:left;margin-left:2.85pt;margin-top:8.65pt;width:115pt;height:172.5pt;z-index:251687936;mso-position-horizontal-relative:text;mso-position-vertical-relative:text">
                  <v:textbox style="mso-next-textbox:#_x0000_s15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MARINERO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Soldado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Puerto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Popeye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3" type="#_x0000_t202" style="position:absolute;left:0;text-align:left;margin-left:3.4pt;margin-top:8.65pt;width:115pt;height:172.5pt;z-index:251686912;mso-position-horizontal-relative:text;mso-position-vertical-relative:text">
                  <v:textbox style="mso-next-textbox:#_x0000_s15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Mantel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4" type="#_x0000_t202" style="position:absolute;left:0;text-align:left;margin-left:2.65pt;margin-top:8.65pt;width:115pt;height:172.5pt;z-index:251688960;mso-position-horizontal-relative:text;mso-position-vertical-relative:text">
                  <v:textbox style="mso-next-textbox:#_x0000_s15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JUGUETE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Reyes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Regalo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5" type="#_x0000_t202" style="position:absolute;left:0;text-align:left;margin-left:3.15pt;margin-top:8.65pt;width:115pt;height:172.5pt;z-index:2516899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LINTERNA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Portátil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Lámpara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Farol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6" type="#_x0000_t202" style="position:absolute;left:0;text-align:left;margin-left:2.85pt;margin-top:8.65pt;width:115pt;height:172.5pt;z-index:251692032;mso-position-horizontal-relative:text;mso-position-vertical-relative:text">
                  <v:textbox style="mso-next-textbox:#_x0000_s15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DENTISTA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Caries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Anestesia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7" type="#_x0000_t202" style="position:absolute;left:0;text-align:left;margin-left:3.4pt;margin-top:8.65pt;width:115pt;height:172.5pt;z-index:251691008;mso-position-horizontal-relative:text;mso-position-vertical-relative:text">
                  <v:textbox style="mso-next-textbox:#_x0000_s15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ACUARIO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Zoológico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Pecera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8" type="#_x0000_t202" style="position:absolute;left:0;text-align:left;margin-left:2.65pt;margin-top:8.65pt;width:115pt;height:172.5pt;z-index:251693056;mso-position-horizontal-relative:text;mso-position-vertical-relative:text">
                  <v:textbox style="mso-next-textbox:#_x0000_s15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CLEMENTE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Mulatona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Brazos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Caloy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Clarín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Chiste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49" type="#_x0000_t202" style="position:absolute;left:0;text-align:left;margin-left:3.15pt;margin-top:8.65pt;width:115pt;height:172.5pt;z-index:2516940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ADAN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Serpiente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Manzana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Paraíso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0" type="#_x0000_t202" style="position:absolute;left:0;text-align:left;margin-left:2.85pt;margin-top:8.65pt;width:115pt;height:172.5pt;z-index:251696128;mso-position-horizontal-relative:text;mso-position-vertical-relative:text">
                  <v:textbox style="mso-next-textbox:#_x0000_s15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COLMENA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Abeja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Avispa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Aguijón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Panal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1" type="#_x0000_t202" style="position:absolute;left:0;text-align:left;margin-left:3.4pt;margin-top:8.65pt;width:115pt;height:172.5pt;z-index:251695104;mso-position-horizontal-relative:text;mso-position-vertical-relative:text">
                  <v:textbox style="mso-next-textbox:#_x0000_s15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ANTIDOTO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Medicamento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Salvar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Remedio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Veneno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2" type="#_x0000_t202" style="position:absolute;left:0;text-align:left;margin-left:2.65pt;margin-top:8.65pt;width:115pt;height:172.5pt;z-index:251697152;mso-position-horizontal-relative:text;mso-position-vertical-relative:text">
                  <v:textbox style="mso-next-textbox:#_x0000_s15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CUCHARA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Tenedor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Cuchillo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3" type="#_x0000_t202" style="position:absolute;left:0;text-align:left;margin-left:3.15pt;margin-top:8.65pt;width:115pt;height:172.5pt;z-index:2516981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BANDERA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Flamear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Mástil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Azul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Símbolo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4" type="#_x0000_t202" style="position:absolute;left:0;text-align:left;margin-left:2.85pt;margin-top:8.65pt;width:115pt;height:172.5pt;z-index:251700224;mso-position-horizontal-relative:text;mso-position-vertical-relative:text">
                  <v:textbox style="mso-next-textbox:#_x0000_s15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CEPILLO DE DIENTES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Cerdas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Pasta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Fluor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Limpiar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5" type="#_x0000_t202" style="position:absolute;left:0;text-align:left;margin-left:3.4pt;margin-top:8.65pt;width:115pt;height:172.5pt;z-index:251699200;mso-position-horizontal-relative:text;mso-position-vertical-relative:text">
                  <v:textbox style="mso-next-textbox:#_x0000_s15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RADIO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FM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AM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Dial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Noticias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  <w:r>
                          <w:t>Sintonía</w:t>
                        </w:r>
                      </w:p>
                      <w:p w:rsidR="00CA638F" w:rsidRDefault="00CA638F" w:rsidP="0088601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6" type="#_x0000_t202" style="position:absolute;left:0;text-align:left;margin-left:2.65pt;margin-top:8.65pt;width:115pt;height:172.5pt;z-index:251701248;mso-position-horizontal-relative:text;mso-position-vertical-relative:text">
                  <v:textbox style="mso-next-textbox:#_x0000_s15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Loma negra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Ladrillos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Obra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7" type="#_x0000_t202" style="position:absolute;left:0;text-align:left;margin-left:3.15pt;margin-top:8.65pt;width:115pt;height:172.5pt;z-index:2517022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Artista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Interprete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Películas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Teatro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Televisión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8" type="#_x0000_t202" style="position:absolute;left:0;text-align:left;margin-left:2.85pt;margin-top:8.65pt;width:115pt;height:172.5pt;z-index:251704320;mso-position-horizontal-relative:text;mso-position-vertical-relative:text">
                  <v:textbox style="mso-next-textbox:#_x0000_s15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SONAMBILO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Levantarse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82760E"/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59" type="#_x0000_t202" style="position:absolute;left:0;text-align:left;margin-left:3.4pt;margin-top:8.65pt;width:115pt;height:172.5pt;z-index:251703296;mso-position-horizontal-relative:text;mso-position-vertical-relative:text">
                  <v:textbox style="mso-next-textbox:#_x0000_s15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TORNO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Caries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Dentista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Dolor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0" type="#_x0000_t202" style="position:absolute;left:0;text-align:left;margin-left:2.65pt;margin-top:8.65pt;width:115pt;height:172.5pt;z-index:251705344;mso-position-horizontal-relative:text;mso-position-vertical-relative:text">
                  <v:textbox style="mso-next-textbox:#_x0000_s15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ALBERT EINSTEIN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Teoría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Bomba atómica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Relatividad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Físico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Científico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1" type="#_x0000_t202" style="position:absolute;left:0;text-align:left;margin-left:3.15pt;margin-top:8.65pt;width:115pt;height:172.5pt;z-index:2517063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POSITIVO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Resultado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Negativo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Signo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2" type="#_x0000_t202" style="position:absolute;left:0;text-align:left;margin-left:2.85pt;margin-top:8.65pt;width:115pt;height:172.5pt;z-index:251708416;mso-position-horizontal-relative:text;mso-position-vertical-relative:text">
                  <v:textbox style="mso-next-textbox:#_x0000_s15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PIRELLI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Neumáticos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Ruedas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Llanta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3" type="#_x0000_t202" style="position:absolute;left:0;text-align:left;margin-left:3.4pt;margin-top:8.65pt;width:115pt;height:172.5pt;z-index:251707392;mso-position-horizontal-relative:text;mso-position-vertical-relative:text">
                  <v:textbox style="mso-next-textbox:#_x0000_s15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TROFEO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Campeón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Premio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4" type="#_x0000_t202" style="position:absolute;left:0;text-align:left;margin-left:2.65pt;margin-top:8.65pt;width:115pt;height:172.5pt;z-index:251709440;mso-position-horizontal-relative:text;mso-position-vertical-relative:text">
                  <v:textbox style="mso-next-textbox:#_x0000_s15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CARPINTERO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Ebanista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Barnizar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5" type="#_x0000_t202" style="position:absolute;left:0;text-align:left;margin-left:3.15pt;margin-top:8.65pt;width:115pt;height:172.5pt;z-index:2517104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PUMPER NIC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Hamburguesa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Hipopótamo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Mac Donalds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Auto-Service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6" type="#_x0000_t202" style="position:absolute;left:0;text-align:left;margin-left:2.85pt;margin-top:8.65pt;width:115pt;height:172.5pt;z-index:251712512;mso-position-horizontal-relative:text;mso-position-vertical-relative:text">
                  <v:textbox style="mso-next-textbox:#_x0000_s15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ERROR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Equivocarse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Fallar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Lapsus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Acierto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7" type="#_x0000_t202" style="position:absolute;left:0;text-align:left;margin-left:3.4pt;margin-top:8.65pt;width:115pt;height:172.5pt;z-index:251711488;mso-position-horizontal-relative:text;mso-position-vertical-relative:text">
                  <v:textbox style="mso-next-textbox:#_x0000_s15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SUBTE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Transporte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Ciudad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Debajo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8" type="#_x0000_t202" style="position:absolute;left:0;text-align:left;margin-left:2.65pt;margin-top:8.65pt;width:115pt;height:172.5pt;z-index:251713536;mso-position-horizontal-relative:text;mso-position-vertical-relative:text">
                  <v:textbox style="mso-next-textbox:#_x0000_s15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CUERPO HUMANO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Anatomía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Piernas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Esqueleto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Cadáver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Musculos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69" type="#_x0000_t202" style="position:absolute;left:0;text-align:left;margin-left:3.15pt;margin-top:8.65pt;width:115pt;height:172.5pt;z-index:251714560;mso-position-horizontal-relative:text;mso-position-vertical-relative:text">
                  <v:textbox>
                    <w:txbxContent>
                      <w:p w:rsidR="00CA638F" w:rsidRPr="0082760E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82760E">
                          <w:rPr>
                            <w:sz w:val="26"/>
                            <w:szCs w:val="26"/>
                            <w:lang w:val="en-US"/>
                          </w:rPr>
                          <w:t>SHERLOCK HOLMES</w:t>
                        </w:r>
                      </w:p>
                      <w:p w:rsidR="00CA638F" w:rsidRPr="0082760E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2760E">
                          <w:rPr>
                            <w:lang w:val="en-US"/>
                          </w:rPr>
                          <w:t>Watson</w:t>
                        </w:r>
                      </w:p>
                      <w:p w:rsidR="00CA638F" w:rsidRPr="0082760E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2760E">
                          <w:rPr>
                            <w:lang w:val="en-US"/>
                          </w:rPr>
                          <w:t>Detective</w:t>
                        </w:r>
                      </w:p>
                      <w:p w:rsidR="00CA638F" w:rsidRPr="0082760E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2760E">
                          <w:rPr>
                            <w:lang w:val="en-US"/>
                          </w:rPr>
                          <w:t>Lupa</w:t>
                        </w:r>
                      </w:p>
                      <w:p w:rsidR="00CA638F" w:rsidRPr="0082760E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2760E">
                          <w:rPr>
                            <w:lang w:val="en-US"/>
                          </w:rPr>
                          <w:t>Pipa</w:t>
                        </w:r>
                      </w:p>
                      <w:p w:rsidR="00CA638F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Ingles</w:t>
                        </w:r>
                      </w:p>
                      <w:p w:rsidR="00CA638F" w:rsidRPr="0082760E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CA638F" w:rsidRPr="0082760E" w:rsidRDefault="00CA638F" w:rsidP="006E0BF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0" type="#_x0000_t202" style="position:absolute;left:0;text-align:left;margin-left:2.85pt;margin-top:8.65pt;width:115pt;height:172.5pt;z-index:251716608;mso-position-horizontal-relative:text;mso-position-vertical-relative:text">
                  <v:textbox style="mso-next-textbox:#_x0000_s15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CURITA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Corte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Venda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Protección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Lastimadura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1" type="#_x0000_t202" style="position:absolute;left:0;text-align:left;margin-left:3.4pt;margin-top:8.65pt;width:115pt;height:172.5pt;z-index:251715584;mso-position-horizontal-relative:text;mso-position-vertical-relative:text">
                  <v:textbox style="mso-next-textbox:#_x0000_s15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BOWLING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Strike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Cancha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  <w:r>
                          <w:t>Canaleta</w:t>
                        </w:r>
                      </w:p>
                      <w:p w:rsidR="00CA638F" w:rsidRDefault="00CA638F" w:rsidP="0082760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2" type="#_x0000_t202" style="position:absolute;left:0;text-align:left;margin-left:2.65pt;margin-top:8.65pt;width:115pt;height:172.5pt;z-index:251717632;mso-position-horizontal-relative:text;mso-position-vertical-relative:text">
                  <v:textbox style="mso-next-textbox:#_x0000_s15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LENGUA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Gusto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Chupar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Idioma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3" type="#_x0000_t202" style="position:absolute;left:0;text-align:left;margin-left:3.15pt;margin-top:8.65pt;width:115pt;height:172.5pt;z-index:2517186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AGREE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Shampoo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Crema de enjuague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4" type="#_x0000_t202" style="position:absolute;left:0;text-align:left;margin-left:2.85pt;margin-top:8.65pt;width:115pt;height:172.5pt;z-index:251720704;mso-position-horizontal-relative:text;mso-position-vertical-relative:text">
                  <v:textbox style="mso-next-textbox:#_x0000_s15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Remitente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Correo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Buzón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Estampilla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5" type="#_x0000_t202" style="position:absolute;left:0;text-align:left;margin-left:3.4pt;margin-top:8.65pt;width:115pt;height:172.5pt;z-index:251719680;mso-position-horizontal-relative:text;mso-position-vertical-relative:text">
                  <v:textbox style="mso-next-textbox:#_x0000_s15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ZOOLOGICO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Jaulas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Jardín Botánico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Cautiverio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Cutini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6" type="#_x0000_t202" style="position:absolute;left:0;text-align:left;margin-left:2.65pt;margin-top:8.65pt;width:115pt;height:172.5pt;z-index:251721728;mso-position-horizontal-relative:text;mso-position-vertical-relative:text">
                  <v:textbox style="mso-next-textbox:#_x0000_s15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ALMOHADON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Sofá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Sillón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Apoyacabezas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7" type="#_x0000_t202" style="position:absolute;left:0;text-align:left;margin-left:3.15pt;margin-top:8.65pt;width:115pt;height:172.5pt;z-index:2517227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CARAMELO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Suchard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Caries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Quiosco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8" type="#_x0000_t202" style="position:absolute;left:0;text-align:left;margin-left:2.85pt;margin-top:8.65pt;width:115pt;height:172.5pt;z-index:251724800;mso-position-horizontal-relative:text;mso-position-vertical-relative:text">
                  <v:textbox style="mso-next-textbox:#_x0000_s15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POEMA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Palabra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Rima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Declamar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79" type="#_x0000_t202" style="position:absolute;left:0;text-align:left;margin-left:3.4pt;margin-top:8.65pt;width:115pt;height:172.5pt;z-index:251723776;mso-position-horizontal-relative:text;mso-position-vertical-relative:text">
                  <v:textbox style="mso-next-textbox:#_x0000_s15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BIKINI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Tanga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Dos piezas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0" type="#_x0000_t202" style="position:absolute;left:0;text-align:left;margin-left:2.65pt;margin-top:8.65pt;width:115pt;height:172.5pt;z-index:251725824;mso-position-horizontal-relative:text;mso-position-vertical-relative:text">
                  <v:textbox style="mso-next-textbox:#_x0000_s15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SMOKING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Traje de etiqueta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Ceremonia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Frac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1" type="#_x0000_t202" style="position:absolute;left:0;text-align:left;margin-left:3.15pt;margin-top:8.65pt;width:115pt;height:172.5pt;z-index:2517268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ESCLAVO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Encadenado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Escapar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Cautivo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Prisionero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2" type="#_x0000_t202" style="position:absolute;left:0;text-align:left;margin-left:2.85pt;margin-top:8.65pt;width:115pt;height:172.5pt;z-index:251728896;mso-position-horizontal-relative:text;mso-position-vertical-relative:text">
                  <v:textbox style="mso-next-textbox:#_x0000_s15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HOGAS A LEÑA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Chimenea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Quemar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3" type="#_x0000_t202" style="position:absolute;left:0;text-align:left;margin-left:3.4pt;margin-top:8.65pt;width:115pt;height:172.5pt;z-index:251727872;mso-position-horizontal-relative:text;mso-position-vertical-relative:text">
                  <v:textbox style="mso-next-textbox:#_x0000_s15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FOTOCOPIA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Duplicado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Xerox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Original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4" type="#_x0000_t202" style="position:absolute;left:0;text-align:left;margin-left:2.65pt;margin-top:8.65pt;width:115pt;height:172.5pt;z-index:251729920;mso-position-horizontal-relative:text;mso-position-vertical-relative:text">
                  <v:textbox style="mso-next-textbox:#_x0000_s15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ACOMODADOR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Cine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Linterna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Propina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5" type="#_x0000_t202" style="position:absolute;left:0;text-align:left;margin-left:3.15pt;margin-top:8.65pt;width:115pt;height:172.5pt;z-index:2517309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ELEGANTE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Atractivo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Aspecto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Encantador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Bien vestido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6" type="#_x0000_t202" style="position:absolute;left:0;text-align:left;margin-left:2.85pt;margin-top:8.65pt;width:115pt;height:172.5pt;z-index:251732992;mso-position-horizontal-relative:text;mso-position-vertical-relative:text">
                  <v:textbox style="mso-next-textbox:#_x0000_s15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BIGOTES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Mostachos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Barba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Labio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7" type="#_x0000_t202" style="position:absolute;left:0;text-align:left;margin-left:3.4pt;margin-top:8.65pt;width:115pt;height:172.5pt;z-index:251731968;mso-position-horizontal-relative:text;mso-position-vertical-relative:text">
                  <v:textbox style="mso-next-textbox:#_x0000_s15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MOÑO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Nudo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Corbata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Atar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Seda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Regalo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8" type="#_x0000_t202" style="position:absolute;left:0;text-align:left;margin-left:2.65pt;margin-top:8.65pt;width:115pt;height:172.5pt;z-index:251734016;mso-position-horizontal-relative:text;mso-position-vertical-relative:text">
                  <v:textbox style="mso-next-textbox:#_x0000_s15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TUNEL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Agujero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Subterráneo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Montañas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89" type="#_x0000_t202" style="position:absolute;left:0;text-align:left;margin-left:3.15pt;margin-top:8.65pt;width:115pt;height:172.5pt;z-index:2517350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AJLEA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Mermelada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Gelatina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Consistencia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0" type="#_x0000_t202" style="position:absolute;left:0;text-align:left;margin-left:2.85pt;margin-top:8.65pt;width:115pt;height:172.5pt;z-index:251737088;mso-position-horizontal-relative:text;mso-position-vertical-relative:text">
                  <v:textbox style="mso-next-textbox:#_x0000_s15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ARCO IRIS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Curva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1" type="#_x0000_t202" style="position:absolute;left:0;text-align:left;margin-left:3.4pt;margin-top:8.65pt;width:115pt;height:172.5pt;z-index:251736064;mso-position-horizontal-relative:text;mso-position-vertical-relative:text">
                  <v:textbox style="mso-next-textbox:#_x0000_s15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CATARATAS DEL IGUAZU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Argentina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Misiones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Turistas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Cascada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2" type="#_x0000_t202" style="position:absolute;left:0;text-align:left;margin-left:2.65pt;margin-top:8.65pt;width:115pt;height:172.5pt;z-index:251738112;mso-position-horizontal-relative:text;mso-position-vertical-relative:text">
                  <v:textbox style="mso-next-textbox:#_x0000_s15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INVERNADERO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Cultivar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Cubierto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Vidrio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3" type="#_x0000_t202" style="position:absolute;left:0;text-align:left;margin-left:3.15pt;margin-top:8.65pt;width:115pt;height:172.5pt;z-index:2517391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AMENAZA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Asustar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Peligro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Advertencia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Aviso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4" type="#_x0000_t202" style="position:absolute;left:0;text-align:left;margin-left:2.85pt;margin-top:8.65pt;width:115pt;height:172.5pt;z-index:251741184;mso-position-horizontal-relative:text;mso-position-vertical-relative:text">
                  <v:textbox style="mso-next-textbox:#_x0000_s15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ZAPATILLAS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Calzado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Deportes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Medias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5" type="#_x0000_t202" style="position:absolute;left:0;text-align:left;margin-left:3.4pt;margin-top:8.65pt;width:115pt;height:172.5pt;z-index:251740160;mso-position-horizontal-relative:text;mso-position-vertical-relative:text">
                  <v:textbox style="mso-next-textbox:#_x0000_s15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VIOLIN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Cuerdas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Stradivarius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6" type="#_x0000_t202" style="position:absolute;left:0;text-align:left;margin-left:2.65pt;margin-top:8.65pt;width:115pt;height:172.5pt;z-index:251742208;mso-position-horizontal-relative:text;mso-position-vertical-relative:text">
                  <v:textbox style="mso-next-textbox:#_x0000_s15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GI-MONTE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Crema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Apaga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Erección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Pomada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7" type="#_x0000_t202" style="position:absolute;left:0;text-align:left;margin-left:3.15pt;margin-top:8.65pt;width:115pt;height:172.5pt;z-index:2517432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NUDILLO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Articulación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8" type="#_x0000_t202" style="position:absolute;left:0;text-align:left;margin-left:2.85pt;margin-top:8.65pt;width:115pt;height:172.5pt;z-index:251745280;mso-position-horizontal-relative:text;mso-position-vertical-relative:text">
                  <v:textbox style="mso-next-textbox:#_x0000_s15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ESTADIO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Espectador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Deportivo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Futbol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Olímpico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599" type="#_x0000_t202" style="position:absolute;left:0;text-align:left;margin-left:3.4pt;margin-top:8.65pt;width:115pt;height:172.5pt;z-index:251744256;mso-position-horizontal-relative:text;mso-position-vertical-relative:text">
                  <v:textbox style="mso-next-textbox:#_x0000_s15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PENTAGRAMA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Líneas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Componer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0" type="#_x0000_t202" style="position:absolute;left:0;text-align:left;margin-left:2.65pt;margin-top:8.65pt;width:115pt;height:172.5pt;z-index:251746304;mso-position-horizontal-relative:text;mso-position-vertical-relative:text">
                  <v:textbox style="mso-next-textbox:#_x0000_s16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ESTATUA DE </w:t>
                        </w:r>
                        <w:smartTag w:uri="urn:schemas-microsoft-com:office:smarttags" w:element="PersonName">
                          <w:smartTagPr>
                            <w:attr w:name="ProductID" w:val="La Rioja"/>
                          </w:smartTagPr>
                          <w:r>
                            <w:rPr>
                              <w:sz w:val="26"/>
                              <w:szCs w:val="26"/>
                            </w:rPr>
                            <w:t>LA LIBERTAD</w:t>
                          </w:r>
                        </w:smartTag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Antorcha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Estados Unidos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New York</w:t>
                        </w: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1" type="#_x0000_t202" style="position:absolute;left:0;text-align:left;margin-left:3.15pt;margin-top:8.65pt;width:115pt;height:172.5pt;z-index:2517473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BILLAR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Carambola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2" type="#_x0000_t202" style="position:absolute;left:0;text-align:left;margin-left:2.85pt;margin-top:8.65pt;width:115pt;height:172.5pt;z-index:251749376;mso-position-horizontal-relative:text;mso-position-vertical-relative:text">
                  <v:textbox style="mso-next-textbox:#_x0000_s16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AMBULANCIA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Camilla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Hospital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Vehiculo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Herido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Sirena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3" type="#_x0000_t202" style="position:absolute;left:0;text-align:left;margin-left:3.4pt;margin-top:8.65pt;width:115pt;height:172.5pt;z-index:251748352;mso-position-horizontal-relative:text;mso-position-vertical-relative:text">
                  <v:textbox style="mso-next-textbox:#_x0000_s16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ICEBERG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Hielo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Polo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Glaciar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Flotante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  <w:r>
                          <w:t>Titanic</w:t>
                        </w:r>
                      </w:p>
                      <w:p w:rsidR="00CA638F" w:rsidRDefault="00CA638F" w:rsidP="00DB26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4" type="#_x0000_t202" style="position:absolute;left:0;text-align:left;margin-left:2.65pt;margin-top:8.65pt;width:115pt;height:172.5pt;z-index:251750400;mso-position-horizontal-relative:text;mso-position-vertical-relative:text">
                  <v:textbox style="mso-next-textbox:#_x0000_s16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TORTA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Postre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Pastel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Velitas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5" type="#_x0000_t202" style="position:absolute;left:0;text-align:left;margin-left:3.15pt;margin-top:8.65pt;width:115pt;height:172.5pt;z-index:2517514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ARRUGA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Planchar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Línea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6" type="#_x0000_t202" style="position:absolute;left:0;text-align:left;margin-left:2.85pt;margin-top:8.65pt;width:115pt;height:172.5pt;z-index:251753472;mso-position-horizontal-relative:text;mso-position-vertical-relative:text">
                  <v:textbox style="mso-next-textbox:#_x0000_s16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PELUCA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Postizos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Cabellera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Artificial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7" type="#_x0000_t202" style="position:absolute;left:0;text-align:left;margin-left:3.4pt;margin-top:8.65pt;width:115pt;height:172.5pt;z-index:251752448;mso-position-horizontal-relative:text;mso-position-vertical-relative:text">
                  <v:textbox style="mso-next-textbox:#_x0000_s16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MICROBIO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Pequeño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Infección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Antibióticos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Vacuna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Enfermedad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8" type="#_x0000_t202" style="position:absolute;left:0;text-align:left;margin-left:2.65pt;margin-top:8.65pt;width:115pt;height:172.5pt;z-index:251754496;mso-position-horizontal-relative:text;mso-position-vertical-relative:text">
                  <v:textbox style="mso-next-textbox:#_x0000_s16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PISTOLA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Revolver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Disparar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Gatillo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09" type="#_x0000_t202" style="position:absolute;left:0;text-align:left;margin-left:3.15pt;margin-top:8.65pt;width:115pt;height:172.5pt;z-index:2517555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CARNICERO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Vender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Mercado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0" type="#_x0000_t202" style="position:absolute;left:0;text-align:left;margin-left:2.85pt;margin-top:8.65pt;width:115pt;height:172.5pt;z-index:251757568;mso-position-horizontal-relative:text;mso-position-vertical-relative:text">
                  <v:textbox style="mso-next-textbox:#_x0000_s16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REVOLUCION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 mayo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Francesa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Movimiento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Sublevación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Levantamiento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1" type="#_x0000_t202" style="position:absolute;left:0;text-align:left;margin-left:3.4pt;margin-top:8.65pt;width:115pt;height:172.5pt;z-index:251756544;mso-position-horizontal-relative:text;mso-position-vertical-relative:text">
                  <v:textbox style="mso-next-textbox:#_x0000_s16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RETRATO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Identikit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Dibujar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Fotografía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Pintura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2" type="#_x0000_t202" style="position:absolute;left:0;text-align:left;margin-left:2.65pt;margin-top:8.65pt;width:115pt;height:172.5pt;z-index:251758592;mso-position-horizontal-relative:text;mso-position-vertical-relative:text">
                  <v:textbox style="mso-next-textbox:#_x0000_s16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ALBUM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Figuritas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Libro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Estampillas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3" type="#_x0000_t202" style="position:absolute;left:0;text-align:left;margin-left:3.15pt;margin-top:8.65pt;width:115pt;height:172.5pt;z-index:2517596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MURCIELAGO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Vampiro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Colmillos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Batman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4" type="#_x0000_t202" style="position:absolute;left:0;text-align:left;margin-left:2.85pt;margin-top:8.65pt;width:115pt;height:172.5pt;z-index:251761664;mso-position-horizontal-relative:text;mso-position-vertical-relative:text">
                  <v:textbox style="mso-next-textbox:#_x0000_s16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Colchón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Almohada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Acostarse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Sueño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5" type="#_x0000_t202" style="position:absolute;left:0;text-align:left;margin-left:3.4pt;margin-top:8.65pt;width:115pt;height:172.5pt;z-index:251760640;mso-position-horizontal-relative:text;mso-position-vertical-relative:text">
                  <v:textbox style="mso-next-textbox:#_x0000_s16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JARDIN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Botánico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Japonés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6" type="#_x0000_t202" style="position:absolute;left:0;text-align:left;margin-left:2.65pt;margin-top:8.65pt;width:115pt;height:172.5pt;z-index:251762688;mso-position-horizontal-relative:text;mso-position-vertical-relative:text">
                  <v:textbox style="mso-next-textbox:#_x0000_s16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PRISMATICOS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Larga vista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Mirar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Catalejo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Anteojos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7" type="#_x0000_t202" style="position:absolute;left:0;text-align:left;margin-left:3.15pt;margin-top:8.65pt;width:115pt;height:172.5pt;z-index:2517637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PROSTITUTA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Profesional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8" type="#_x0000_t202" style="position:absolute;left:0;text-align:left;margin-left:2.85pt;margin-top:8.65pt;width:115pt;height:172.5pt;z-index:251765760;mso-position-horizontal-relative:text;mso-position-vertical-relative:text">
                  <v:textbox style="mso-next-textbox:#_x0000_s16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CAÑO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Tubo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Electricidad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Redondo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Hueco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19" type="#_x0000_t202" style="position:absolute;left:0;text-align:left;margin-left:3.4pt;margin-top:8.65pt;width:115pt;height:172.5pt;z-index:251764736;mso-position-horizontal-relative:text;mso-position-vertical-relative:text">
                  <v:textbox style="mso-next-textbox:#_x0000_s16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VELA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Cera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Candelabro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  <w:r>
                          <w:t>Mecha</w:t>
                        </w:r>
                      </w:p>
                      <w:p w:rsidR="00CA638F" w:rsidRDefault="00CA638F" w:rsidP="004D05B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0" type="#_x0000_t202" style="position:absolute;left:0;text-align:left;margin-left:2.65pt;margin-top:8.65pt;width:115pt;height:172.5pt;z-index:251766784;mso-position-horizontal-relative:text;mso-position-vertical-relative:text">
                  <v:textbox style="mso-next-textbox:#_x0000_s16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Metal precioso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Kilate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1" type="#_x0000_t202" style="position:absolute;left:0;text-align:left;margin-left:3.15pt;margin-top:8.65pt;width:115pt;height:172.5pt;z-index:2517678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SALVAVIDAS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Pileta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Flotar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Ahogarse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2" type="#_x0000_t202" style="position:absolute;left:0;text-align:left;margin-left:2.85pt;margin-top:8.65pt;width:115pt;height:172.5pt;z-index:251769856;mso-position-horizontal-relative:text;mso-position-vertical-relative:text">
                  <v:textbox style="mso-next-textbox:#_x0000_s16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PINGÜINO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Antártida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3" type="#_x0000_t202" style="position:absolute;left:0;text-align:left;margin-left:3.4pt;margin-top:8.65pt;width:115pt;height:172.5pt;z-index:251768832;mso-position-horizontal-relative:text;mso-position-vertical-relative:text">
                  <v:textbox style="mso-next-textbox:#_x0000_s16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COÑAC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Alcohol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Reserva San Juan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Licor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4" type="#_x0000_t202" style="position:absolute;left:0;text-align:left;margin-left:2.65pt;margin-top:8.65pt;width:115pt;height:172.5pt;z-index:251770880;mso-position-horizontal-relative:text;mso-position-vertical-relative:text">
                  <v:textbox style="mso-next-textbox:#_x0000_s16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BARILOCHE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Neuquén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Argentina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Ciudad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Nieve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Egresados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5" type="#_x0000_t202" style="position:absolute;left:0;text-align:left;margin-left:3.15pt;margin-top:8.65pt;width:115pt;height:172.5pt;z-index:2517719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AMPOLLA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Herida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Quemadura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Zapatos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6" type="#_x0000_t202" style="position:absolute;left:0;text-align:left;margin-left:2.85pt;margin-top:8.65pt;width:115pt;height:172.5pt;z-index:251773952;mso-position-horizontal-relative:text;mso-position-vertical-relative:text">
                  <v:textbox style="mso-next-textbox:#_x0000_s16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VIUDA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Muerte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7" type="#_x0000_t202" style="position:absolute;left:0;text-align:left;margin-left:3.4pt;margin-top:8.65pt;width:115pt;height:172.5pt;z-index:251772928;mso-position-horizontal-relative:text;mso-position-vertical-relative:text">
                  <v:textbox style="mso-next-textbox:#_x0000_s16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FALSO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Mentir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Verdadero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Cuadros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Trucho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8" type="#_x0000_t202" style="position:absolute;left:0;text-align:left;margin-left:2.65pt;margin-top:8.65pt;width:115pt;height:172.5pt;z-index:251774976;mso-position-horizontal-relative:text;mso-position-vertical-relative:text">
                  <v:textbox style="mso-next-textbox:#_x0000_s16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Liquido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Beber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29" type="#_x0000_t202" style="position:absolute;left:0;text-align:left;margin-left:3.15pt;margin-top:8.65pt;width:115pt;height:172.5pt;z-index:2517760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DISFRAZ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Baile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Carnaval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Mascara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0" type="#_x0000_t202" style="position:absolute;left:0;text-align:left;margin-left:2.85pt;margin-top:8.65pt;width:115pt;height:172.5pt;z-index:251778048;mso-position-horizontal-relative:text;mso-position-vertical-relative:text">
                  <v:textbox style="mso-next-textbox:#_x0000_s16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LAVE-RAP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Negocio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Maquina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Automático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Jabón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1" type="#_x0000_t202" style="position:absolute;left:0;text-align:left;margin-left:3.4pt;margin-top:8.65pt;width:115pt;height:172.5pt;z-index:251777024;mso-position-horizontal-relative:text;mso-position-vertical-relative:text">
                  <v:textbox style="mso-next-textbox:#_x0000_s16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CITIZEN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Reloj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Muñeca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2" type="#_x0000_t202" style="position:absolute;left:0;text-align:left;margin-left:2.65pt;margin-top:8.65pt;width:115pt;height:172.5pt;z-index:251779072;mso-position-horizontal-relative:text;mso-position-vertical-relative:text">
                  <v:textbox style="mso-next-textbox:#_x0000_s16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ESTRANGULAR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Asesinar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Asfixiar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Garganta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3" type="#_x0000_t202" style="position:absolute;left:0;text-align:left;margin-left:3.15pt;margin-top:8.65pt;width:115pt;height:172.5pt;z-index:2517800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ESTEROIDES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Doping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Droga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Atleta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Hormonas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Músculos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4" type="#_x0000_t202" style="position:absolute;left:0;text-align:left;margin-left:2.85pt;margin-top:8.65pt;width:115pt;height:172.5pt;z-index:251782144;mso-position-horizontal-relative:text;mso-position-vertical-relative:text">
                  <v:textbox style="mso-next-textbox:#_x0000_s16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COPA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Beber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Cristal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Vidrio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Vaso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5" type="#_x0000_t202" style="position:absolute;left:0;text-align:left;margin-left:3.4pt;margin-top:8.65pt;width:115pt;height:172.5pt;z-index:251781120;mso-position-horizontal-relative:text;mso-position-vertical-relative:text">
                  <v:textbox style="mso-next-textbox:#_x0000_s16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AVESTRUZ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Plumas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Esconder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Correr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Ala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6" type="#_x0000_t202" style="position:absolute;left:0;text-align:left;margin-left:2.65pt;margin-top:8.65pt;width:115pt;height:172.5pt;z-index:251783168;mso-position-horizontal-relative:text;mso-position-vertical-relative:text">
                  <v:textbox style="mso-next-textbox:#_x0000_s16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BATUTA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Director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Orquesta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Varilla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Músicos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7" type="#_x0000_t202" style="position:absolute;left:0;text-align:left;margin-left:3.15pt;margin-top:8.65pt;width:115pt;height:172.5pt;z-index:2517841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IMAN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Hierro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Atracción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Brújula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Norte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Magnético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8" type="#_x0000_t202" style="position:absolute;left:0;text-align:left;margin-left:2.85pt;margin-top:8.65pt;width:115pt;height:172.5pt;z-index:251786240;mso-position-horizontal-relative:text;mso-position-vertical-relative:text">
                  <v:textbox style="mso-next-textbox:#_x0000_s16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ADOLESCENTE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Adulto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Joven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Muchacho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Pubertad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39" type="#_x0000_t202" style="position:absolute;left:0;text-align:left;margin-left:3.4pt;margin-top:8.65pt;width:115pt;height:172.5pt;z-index:251785216;mso-position-horizontal-relative:text;mso-position-vertical-relative:text">
                  <v:textbox style="mso-next-textbox:#_x0000_s16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CARCEL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Barrotes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Prisión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Delincuente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Ladrón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0" type="#_x0000_t202" style="position:absolute;left:0;text-align:left;margin-left:2.65pt;margin-top:8.65pt;width:115pt;height:172.5pt;z-index:251787264;mso-position-horizontal-relative:text;mso-position-vertical-relative:text">
                  <v:textbox style="mso-next-textbox:#_x0000_s16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BOMBON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Caramelo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Chocolate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Caja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1" type="#_x0000_t202" style="position:absolute;left:0;text-align:left;margin-left:3.15pt;margin-top:8.65pt;width:115pt;height:172.5pt;z-index:2517882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AYUDA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Apoyo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Auxilio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Socorro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Problema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Asistencia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2" type="#_x0000_t202" style="position:absolute;left:0;text-align:left;margin-left:2.85pt;margin-top:8.65pt;width:115pt;height:172.5pt;z-index:251790336;mso-position-horizontal-relative:text;mso-position-vertical-relative:text">
                  <v:textbox style="mso-next-textbox:#_x0000_s16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Ojos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3" type="#_x0000_t202" style="position:absolute;left:0;text-align:left;margin-left:3.4pt;margin-top:8.65pt;width:115pt;height:172.5pt;z-index:251789312;mso-position-horizontal-relative:text;mso-position-vertical-relative:text">
                  <v:textbox style="mso-next-textbox:#_x0000_s16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SIRENA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4" type="#_x0000_t202" style="position:absolute;left:0;text-align:left;margin-left:2.65pt;margin-top:8.65pt;width:115pt;height:172.5pt;z-index:251791360;mso-position-horizontal-relative:text;mso-position-vertical-relative:text">
                  <v:textbox style="mso-next-textbox:#_x0000_s16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Purificador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Extractor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5" type="#_x0000_t202" style="position:absolute;left:0;text-align:left;margin-left:3.15pt;margin-top:8.65pt;width:115pt;height:172.5pt;z-index:2517923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CARNADA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Cebo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Anzuelo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Pescar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Lombriz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6" type="#_x0000_t202" style="position:absolute;left:0;text-align:left;margin-left:2.85pt;margin-top:8.65pt;width:115pt;height:172.5pt;z-index:251794432;mso-position-horizontal-relative:text;mso-position-vertical-relative:text">
                  <v:textbox style="mso-next-textbox:#_x0000_s16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ANTEOJOS PARA SOL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Ojos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Oscuros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Rayban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7" type="#_x0000_t202" style="position:absolute;left:0;text-align:left;margin-left:3.4pt;margin-top:8.65pt;width:115pt;height:172.5pt;z-index:251793408;mso-position-horizontal-relative:text;mso-position-vertical-relative:text">
                  <v:textbox style="mso-next-textbox:#_x0000_s16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PATRIK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Heladera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Freezer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Congelador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Los abrepuertas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8" type="#_x0000_t202" style="position:absolute;left:0;text-align:left;margin-left:2.65pt;margin-top:8.65pt;width:115pt;height:172.5pt;z-index:251795456;mso-position-horizontal-relative:text;mso-position-vertical-relative:text">
                  <v:textbox style="mso-next-textbox:#_x0000_s16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SATELITE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Orbita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Artificial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49" type="#_x0000_t202" style="position:absolute;left:0;text-align:left;margin-left:3.15pt;margin-top:8.65pt;width:115pt;height:172.5pt;z-index:2517964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SIMPLE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Difícil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Doble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Fácil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Compuesto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Sencillo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0" type="#_x0000_t202" style="position:absolute;left:0;text-align:left;margin-left:2.85pt;margin-top:8.65pt;width:115pt;height:172.5pt;z-index:251798528;mso-position-horizontal-relative:text;mso-position-vertical-relative:text">
                  <v:textbox style="mso-next-textbox:#_x0000_s16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MOTOR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Mover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Capot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Maquina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Mecánica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1" type="#_x0000_t202" style="position:absolute;left:0;text-align:left;margin-left:3.4pt;margin-top:8.65pt;width:115pt;height:172.5pt;z-index:251797504;mso-position-horizontal-relative:text;mso-position-vertical-relative:text">
                  <v:textbox style="mso-next-textbox:#_x0000_s16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DESCIFRAR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Jeroglífico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Código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Secreto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  <w:r>
                          <w:t>Clave</w:t>
                        </w:r>
                      </w:p>
                      <w:p w:rsidR="00CA638F" w:rsidRDefault="00CA638F" w:rsidP="00CA45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2" type="#_x0000_t202" style="position:absolute;left:0;text-align:left;margin-left:2.65pt;margin-top:8.65pt;width:115pt;height:172.5pt;z-index:251799552;mso-position-horizontal-relative:text;mso-position-vertical-relative:text">
                  <v:textbox style="mso-next-textbox:#_x0000_s16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WRANGLER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Jean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Pantalón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Camisa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3" type="#_x0000_t202" style="position:absolute;left:0;text-align:left;margin-left:3.15pt;margin-top:8.65pt;width:115pt;height:172.5pt;z-index:2518005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VENUS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Mercurio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Plutón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Planeta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4" type="#_x0000_t202" style="position:absolute;left:0;text-align:left;margin-left:2.85pt;margin-top:8.65pt;width:115pt;height:172.5pt;z-index:251802624;mso-position-horizontal-relative:text;mso-position-vertical-relative:text">
                  <v:textbox style="mso-next-textbox:#_x0000_s16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SYLVAPEN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Marcadores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Birome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smartTag w:uri="urn:schemas-microsoft-com:office:smarttags" w:element="PersonName">
                          <w:smartTagPr>
                            <w:attr w:name="ProductID" w:val="La Rioja"/>
                          </w:smartTagPr>
                          <w:smartTag w:uri="urn:schemas-microsoft-com:office:smarttags" w:element="metricconverter">
                            <w:smartTagPr>
                              <w:attr w:name="ProductID" w:val="2 KM"/>
                            </w:smartTagPr>
                            <w:r>
                              <w:t>2 KM</w:t>
                            </w:r>
                          </w:smartTag>
                        </w:smartTag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5" type="#_x0000_t202" style="position:absolute;left:0;text-align:left;margin-left:3.4pt;margin-top:8.65pt;width:115pt;height:172.5pt;z-index:251801600;mso-position-horizontal-relative:text;mso-position-vertical-relative:text">
                  <v:textbox style="mso-next-textbox:#_x0000_s16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TATI BORES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Monologo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Peluca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Domingo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Humor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6" type="#_x0000_t202" style="position:absolute;left:0;text-align:left;margin-left:2.65pt;margin-top:8.65pt;width:115pt;height:172.5pt;z-index:251803648;mso-position-horizontal-relative:text;mso-position-vertical-relative:text">
                  <v:textbox style="mso-next-textbox:#_x0000_s16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DESCONGELAR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Derretir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Deshielo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Freezer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Heladera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7" type="#_x0000_t202" style="position:absolute;left:0;text-align:left;margin-left:3.15pt;margin-top:8.65pt;width:115pt;height:172.5pt;z-index:2518046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COSECHA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Siembra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Recolección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Trigo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Campesino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8" type="#_x0000_t202" style="position:absolute;left:0;text-align:left;margin-left:2.85pt;margin-top:8.65pt;width:115pt;height:172.5pt;z-index:251806720;mso-position-horizontal-relative:text;mso-position-vertical-relative:text">
                  <v:textbox style="mso-next-textbox:#_x0000_s16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VACACIONES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Trabajo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Descanso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Viaje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59" type="#_x0000_t202" style="position:absolute;left:0;text-align:left;margin-left:3.4pt;margin-top:8.65pt;width:115pt;height:172.5pt;z-index:251805696;mso-position-horizontal-relative:text;mso-position-vertical-relative:text">
                  <v:textbox style="mso-next-textbox:#_x0000_s16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SECRETO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Confidencial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Saber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Conservar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Decir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0" type="#_x0000_t202" style="position:absolute;left:0;text-align:left;margin-left:2.65pt;margin-top:8.65pt;width:115pt;height:172.5pt;z-index:251807744;mso-position-horizontal-relative:text;mso-position-vertical-relative:text">
                  <v:textbox style="mso-next-textbox:#_x0000_s16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AUTOGRAFO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Lapicera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Famoso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Firma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Nombre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1" type="#_x0000_t202" style="position:absolute;left:0;text-align:left;margin-left:3.15pt;margin-top:8.65pt;width:115pt;height:172.5pt;z-index:2518087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Querer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Corazón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Afecto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Odio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2" type="#_x0000_t202" style="position:absolute;left:0;text-align:left;margin-left:2.85pt;margin-top:8.65pt;width:115pt;height:172.5pt;z-index:251810816;mso-position-horizontal-relative:text;mso-position-vertical-relative:text">
                  <v:textbox style="mso-next-textbox:#_x0000_s16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PARIS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Torre Eiffel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Francois Mitterrand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Francia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Europa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Capital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3" type="#_x0000_t202" style="position:absolute;left:0;text-align:left;margin-left:3.4pt;margin-top:8.65pt;width:115pt;height:172.5pt;z-index:251809792;mso-position-horizontal-relative:text;mso-position-vertical-relative:text">
                  <v:textbox style="mso-next-textbox:#_x0000_s16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DETECTIVE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Crimen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Investigador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Sherlock Holmes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4" type="#_x0000_t202" style="position:absolute;left:0;text-align:left;margin-left:2.65pt;margin-top:8.65pt;width:115pt;height:172.5pt;z-index:251811840;mso-position-horizontal-relative:text;mso-position-vertical-relative:text">
                  <v:textbox style="mso-next-textbox:#_x0000_s16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CASAMIENTO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Iglesia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Luna de Miel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Novia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Civil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5" type="#_x0000_t202" style="position:absolute;left:0;text-align:left;margin-left:3.15pt;margin-top:8.65pt;width:115pt;height:172.5pt;z-index:2518128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CEBRA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Rayado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6" type="#_x0000_t202" style="position:absolute;left:0;text-align:left;margin-left:2.85pt;margin-top:8.65pt;width:115pt;height:172.5pt;z-index:251814912;mso-position-horizontal-relative:text;mso-position-vertical-relative:text">
                  <v:textbox style="mso-next-textbox:#_x0000_s16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CAMISA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Corbata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Pantalón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Manga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Botón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Saco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7" type="#_x0000_t202" style="position:absolute;left:0;text-align:left;margin-left:3.4pt;margin-top:8.65pt;width:115pt;height:172.5pt;z-index:251813888;mso-position-horizontal-relative:text;mso-position-vertical-relative:text">
                  <v:textbox style="mso-next-textbox:#_x0000_s16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VIBORA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Cleopatra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Serpiente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Culebra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Reptil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Veneno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8" type="#_x0000_t202" style="position:absolute;left:0;text-align:left;margin-left:2.65pt;margin-top:8.65pt;width:115pt;height:172.5pt;z-index:251815936;mso-position-horizontal-relative:text;mso-position-vertical-relative:text">
                  <v:textbox style="mso-next-textbox:#_x0000_s16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COCHE FUNEBRE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Cementerio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Llevar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Funeral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Muerto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Vehiculo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69" type="#_x0000_t202" style="position:absolute;left:0;text-align:left;margin-left:3.15pt;margin-top:8.65pt;width:115pt;height:172.5pt;z-index:2518169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MANTECA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Alimento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Leche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Margarina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Untar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0" type="#_x0000_t202" style="position:absolute;left:0;text-align:left;margin-left:2.85pt;margin-top:8.65pt;width:115pt;height:172.5pt;z-index:251819008;mso-position-horizontal-relative:text;mso-position-vertical-relative:text">
                  <v:textbox style="mso-next-textbox:#_x0000_s16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ACEITUNA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Negra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Carozo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Olivo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Clemente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1" type="#_x0000_t202" style="position:absolute;left:0;text-align:left;margin-left:3.4pt;margin-top:8.65pt;width:115pt;height:172.5pt;z-index:251817984;mso-position-horizontal-relative:text;mso-position-vertical-relative:text">
                  <v:textbox style="mso-next-textbox:#_x0000_s16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Cuadro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Retrato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Puerta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Pintura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2" type="#_x0000_t202" style="position:absolute;left:0;text-align:left;margin-left:2.65pt;margin-top:8.65pt;width:115pt;height:172.5pt;z-index:251820032;mso-position-horizontal-relative:text;mso-position-vertical-relative:text">
                  <v:textbox style="mso-next-textbox:#_x0000_s16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MAFALDA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Dibujo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Quino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Chiste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Niña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Manolito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3" type="#_x0000_t202" style="position:absolute;left:0;text-align:left;margin-left:3.15pt;margin-top:8.65pt;width:115pt;height:172.5pt;z-index:2518210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SAUL UBALDINI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Campera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CGT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Gremialista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Político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Huelgas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4" type="#_x0000_t202" style="position:absolute;left:0;text-align:left;margin-left:2.85pt;margin-top:8.65pt;width:115pt;height:172.5pt;z-index:251823104;mso-position-horizontal-relative:text;mso-position-vertical-relative:text">
                  <v:textbox style="mso-next-textbox:#_x0000_s16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TITERE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Marioneta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Hilos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Muñecos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5" type="#_x0000_t202" style="position:absolute;left:0;text-align:left;margin-left:3.4pt;margin-top:8.65pt;width:115pt;height:172.5pt;z-index:251822080;mso-position-horizontal-relative:text;mso-position-vertical-relative:text">
                  <v:textbox style="mso-next-textbox:#_x0000_s16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MULETAS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Discapacitado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Yeso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Pierna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6" type="#_x0000_t202" style="position:absolute;left:0;text-align:left;margin-left:2.65pt;margin-top:8.65pt;width:115pt;height:172.5pt;z-index:251824128;mso-position-horizontal-relative:text;mso-position-vertical-relative:text">
                  <v:textbox style="mso-next-textbox:#_x0000_s16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CALCULADORA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Operaciones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Maquina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Aparato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Números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7" type="#_x0000_t202" style="position:absolute;left:0;text-align:left;margin-left:3.15pt;margin-top:8.65pt;width:115pt;height:172.5pt;z-index:2518251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PELE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Futbolista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Nº 10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Brasileño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Deportista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Xuxa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8" type="#_x0000_t202" style="position:absolute;left:0;text-align:left;margin-left:2.85pt;margin-top:8.65pt;width:115pt;height:172.5pt;z-index:251827200;mso-position-horizontal-relative:text;mso-position-vertical-relative:text">
                  <v:textbox style="mso-next-textbox:#_x0000_s16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TELARAÑA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Polvo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Hilo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Plumero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Trampa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79" type="#_x0000_t202" style="position:absolute;left:0;text-align:left;margin-left:3.4pt;margin-top:8.65pt;width:115pt;height:172.5pt;z-index:251826176;mso-position-horizontal-relative:text;mso-position-vertical-relative:text">
                  <v:textbox style="mso-next-textbox:#_x0000_s16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CARLOS GARDEL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Cantante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Medellín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Zorzal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Tango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Argentino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0" type="#_x0000_t202" style="position:absolute;left:0;text-align:left;margin-left:2.65pt;margin-top:8.65pt;width:115pt;height:172.5pt;z-index:251828224;mso-position-horizontal-relative:text;mso-position-vertical-relative:text">
                  <v:textbox style="mso-next-textbox:#_x0000_s16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Ola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Movimiento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Línea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Curva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1" type="#_x0000_t202" style="position:absolute;left:0;text-align:left;margin-left:3.15pt;margin-top:8.65pt;width:115pt;height:172.5pt;z-index:2518292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SOLTERO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Casado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Novio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Estado Civil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Despedida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Compromiso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2" type="#_x0000_t202" style="position:absolute;left:0;text-align:left;margin-left:2.85pt;margin-top:8.65pt;width:115pt;height:172.5pt;z-index:251831296;mso-position-horizontal-relative:text;mso-position-vertical-relative:text">
                  <v:textbox style="mso-next-textbox:#_x0000_s16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MARTILLO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Clavo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Maza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Herramienta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Golpear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Dedo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3" type="#_x0000_t202" style="position:absolute;left:0;text-align:left;margin-left:3.4pt;margin-top:8.65pt;width:115pt;height:172.5pt;z-index:251830272;mso-position-horizontal-relative:text;mso-position-vertical-relative:text">
                  <v:textbox style="mso-next-textbox:#_x0000_s16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PIPA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Fumar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Tabaco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Cigarrillo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Humo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  <w:r>
                          <w:t>Nicotina</w:t>
                        </w:r>
                      </w:p>
                      <w:p w:rsidR="00CA638F" w:rsidRDefault="00CA638F" w:rsidP="00C852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4" type="#_x0000_t202" style="position:absolute;left:0;text-align:left;margin-left:2.65pt;margin-top:8.65pt;width:115pt;height:172.5pt;z-index:251832320;mso-position-horizontal-relative:text;mso-position-vertical-relative:text">
                  <v:textbox style="mso-next-textbox:#_x0000_s16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NIG BEN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Inglaterra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Londres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Monumento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Reloj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5" type="#_x0000_t202" style="position:absolute;left:0;text-align:left;margin-left:3.15pt;margin-top:8.65pt;width:115pt;height:172.5pt;z-index:2518333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PALMADA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Amistoso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Golpecito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Espalda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Aplauso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6" type="#_x0000_t202" style="position:absolute;left:0;text-align:left;margin-left:2.85pt;margin-top:8.65pt;width:115pt;height:172.5pt;z-index:251835392;mso-position-horizontal-relative:text;mso-position-vertical-relative:text">
                  <v:textbox style="mso-next-textbox:#_x0000_s16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ADIDAS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Tres tiras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Indumentaria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Deportes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Zapatillas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7" type="#_x0000_t202" style="position:absolute;left:0;text-align:left;margin-left:3.4pt;margin-top:8.65pt;width:115pt;height:172.5pt;z-index:251834368;mso-position-horizontal-relative:text;mso-position-vertical-relative:text">
                  <v:textbox style="mso-next-textbox:#_x0000_s16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MOLINO DE VIENTO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Campo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Aspas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Holanda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Harina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Don Quijote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8" type="#_x0000_t202" style="position:absolute;left:0;text-align:left;margin-left:2.65pt;margin-top:8.65pt;width:115pt;height:172.5pt;z-index:251836416;mso-position-horizontal-relative:text;mso-position-vertical-relative:text">
                  <v:textbox style="mso-next-textbox:#_x0000_s16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RECETA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Indicaciones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Ingredientes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Instrucciones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89" type="#_x0000_t202" style="position:absolute;left:0;text-align:left;margin-left:3.15pt;margin-top:8.65pt;width:115pt;height:172.5pt;z-index:2518374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TERMO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Botella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Caliente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0" type="#_x0000_t202" style="position:absolute;left:0;text-align:left;margin-left:2.85pt;margin-top:8.65pt;width:115pt;height:172.5pt;z-index:251839488;mso-position-horizontal-relative:text;mso-position-vertical-relative:text">
                  <v:textbox style="mso-next-textbox:#_x0000_s16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PIC NIC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 xml:space="preserve">Cesta 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Pasto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Excursión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Domingo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1" type="#_x0000_t202" style="position:absolute;left:0;text-align:left;margin-left:3.4pt;margin-top:8.65pt;width:115pt;height:172.5pt;z-index:251838464;mso-position-horizontal-relative:text;mso-position-vertical-relative:text">
                  <v:textbox style="mso-next-textbox:#_x0000_s16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TABACO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Cigarrillo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Fumar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Habano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2" type="#_x0000_t202" style="position:absolute;left:0;text-align:left;margin-left:2.65pt;margin-top:8.65pt;width:115pt;height:172.5pt;z-index:251840512;mso-position-horizontal-relative:text;mso-position-vertical-relative:text">
                  <v:textbox style="mso-next-textbox:#_x0000_s16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ELEFANTE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Marfil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Africa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Trompa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Colmillo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Dumbo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3" type="#_x0000_t202" style="position:absolute;left:0;text-align:left;margin-left:3.15pt;margin-top:8.65pt;width:115pt;height:172.5pt;z-index:2518415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CANGREJO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Pinzas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Crustáceo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Caparazón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Caminar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4" type="#_x0000_t202" style="position:absolute;left:0;text-align:left;margin-left:2.85pt;margin-top:8.65pt;width:115pt;height:172.5pt;z-index:251843584;mso-position-horizontal-relative:text;mso-position-vertical-relative:text">
                  <v:textbox style="mso-next-textbox:#_x0000_s16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VAMPIRO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Murciélago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Chupar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Drácula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5" type="#_x0000_t202" style="position:absolute;left:0;text-align:left;margin-left:3.4pt;margin-top:8.65pt;width:115pt;height:172.5pt;z-index:251842560;mso-position-horizontal-relative:text;mso-position-vertical-relative:text">
                  <v:textbox style="mso-next-textbox:#_x0000_s16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MOVICOM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Llamar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Teléfono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Hablar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Inalámbrico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6" type="#_x0000_t202" style="position:absolute;left:0;text-align:left;margin-left:2.65pt;margin-top:8.65pt;width:115pt;height:172.5pt;z-index:251844608;mso-position-horizontal-relative:text;mso-position-vertical-relative:text">
                  <v:textbox style="mso-next-textbox:#_x0000_s16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TREN ELECTRICO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Vías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Humo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Locomotora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Vehiculo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Vagón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7" type="#_x0000_t202" style="position:absolute;left:0;text-align:left;margin-left:3.15pt;margin-top:8.65pt;width:115pt;height:172.5pt;z-index:2518456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PELUQUERO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Afeitar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Cabello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Cortar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Bigotes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  <w:r>
                          <w:t>Tijeras</w:t>
                        </w: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  <w:p w:rsidR="00CA638F" w:rsidRDefault="00CA638F" w:rsidP="006E0B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8" type="#_x0000_t202" style="position:absolute;left:0;text-align:left;margin-left:2.85pt;margin-top:8.65pt;width:115pt;height:172.5pt;z-index:251847680;mso-position-horizontal-relative:text;mso-position-vertical-relative:text">
                  <v:textbox style="mso-next-textbox:#_x0000_s16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PRESERVATIVO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Profiláctico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Forro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Latex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699" type="#_x0000_t202" style="position:absolute;left:0;text-align:left;margin-left:3.4pt;margin-top:8.65pt;width:115pt;height:172.5pt;z-index:251846656;mso-position-horizontal-relative:text;mso-position-vertical-relative:text">
                  <v:textbox style="mso-next-textbox:#_x0000_s16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HAREN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Muchas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Sultan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Musulmán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Concubinas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0" type="#_x0000_t202" style="position:absolute;left:0;text-align:left;margin-left:2.65pt;margin-top:8.65pt;width:115pt;height:172.5pt;z-index:251848704;mso-position-horizontal-relative:text;mso-position-vertical-relative:text">
                  <v:textbox style="mso-next-textbox:#_x0000_s17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SANDIA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Jugosa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Semilla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1" type="#_x0000_t202" style="position:absolute;left:0;text-align:left;margin-left:3.15pt;margin-top:8.65pt;width:115pt;height:172.5pt;z-index:2518497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CHAMPAGNE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Frances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Brindar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Sidra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2" type="#_x0000_t202" style="position:absolute;left:0;text-align:left;margin-left:2.85pt;margin-top:8.65pt;width:115pt;height:172.5pt;z-index:251851776;mso-position-horizontal-relative:text;mso-position-vertical-relative:text">
                  <v:textbox style="mso-next-textbox:#_x0000_s17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POSAR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Cuadro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Pintor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Desnudo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Modelo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Postura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3" type="#_x0000_t202" style="position:absolute;left:0;text-align:left;margin-left:3.4pt;margin-top:8.65pt;width:115pt;height:172.5pt;z-index:251850752;mso-position-horizontal-relative:text;mso-position-vertical-relative:text">
                  <v:textbox style="mso-next-textbox:#_x0000_s17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PAISAJE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Campo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Panorama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Horizonte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4" type="#_x0000_t202" style="position:absolute;left:0;text-align:left;margin-left:2.65pt;margin-top:8.65pt;width:115pt;height:172.5pt;z-index:251852800;mso-position-horizontal-relative:text;mso-position-vertical-relative:text">
                  <v:textbox style="mso-next-textbox:#_x0000_s17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OVNI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Nave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Extraterrestre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Marciano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5" type="#_x0000_t202" style="position:absolute;left:0;text-align:left;margin-left:3.15pt;margin-top:8.65pt;width:115pt;height:172.5pt;z-index:2518538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RATING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Encuesta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Opinión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Programa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Porcentaje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6" type="#_x0000_t202" style="position:absolute;left:0;text-align:left;margin-left:2.85pt;margin-top:8.65pt;width:115pt;height:172.5pt;z-index:251855872;mso-position-horizontal-relative:text;mso-position-vertical-relative:text">
                  <v:textbox style="mso-next-textbox:#_x0000_s17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PADDLE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Tenis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Paredes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7" type="#_x0000_t202" style="position:absolute;left:0;text-align:left;margin-left:3.4pt;margin-top:8.65pt;width:115pt;height:172.5pt;z-index:251854848;mso-position-horizontal-relative:text;mso-position-vertical-relative:text">
                  <v:textbox style="mso-next-textbox:#_x0000_s17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PARASOL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Paraguas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Proteger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Sombrilla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8" type="#_x0000_t202" style="position:absolute;left:0;text-align:left;margin-left:2.65pt;margin-top:8.65pt;width:115pt;height:172.5pt;z-index:251856896;mso-position-horizontal-relative:text;mso-position-vertical-relative:text">
                  <v:textbox style="mso-next-textbox:#_x0000_s17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CESTO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Huevos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Canasta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09" type="#_x0000_t202" style="position:absolute;left:0;text-align:left;margin-left:3.15pt;margin-top:8.65pt;width:115pt;height:172.5pt;z-index:2518579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TRUCO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Envido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Quiero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0" type="#_x0000_t202" style="position:absolute;left:0;text-align:left;margin-left:2.85pt;margin-top:8.65pt;width:115pt;height:172.5pt;z-index:251859968;mso-position-horizontal-relative:text;mso-position-vertical-relative:text">
                  <v:textbox style="mso-next-textbox:#_x0000_s17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FAX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Copia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Mensaje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Enviar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Rápido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Teléfono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1" type="#_x0000_t202" style="position:absolute;left:0;text-align:left;margin-left:3.4pt;margin-top:8.65pt;width:115pt;height:172.5pt;z-index:251858944;mso-position-horizontal-relative:text;mso-position-vertical-relative:text">
                  <v:textbox style="mso-next-textbox:#_x0000_s17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FABRICA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Industria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Operarios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Producir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Obreros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Maquinas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2" type="#_x0000_t202" style="position:absolute;left:0;text-align:left;margin-left:2.65pt;margin-top:8.65pt;width:115pt;height:172.5pt;z-index:251860992;mso-position-horizontal-relative:text;mso-position-vertical-relative:text">
                  <v:textbox style="mso-next-textbox:#_x0000_s17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TOCADISCOS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Bandeja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Revoluciones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Pasacasete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3" type="#_x0000_t202" style="position:absolute;left:0;text-align:left;margin-left:3.15pt;margin-top:8.65pt;width:115pt;height:172.5pt;z-index:2518620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TELESCOPIO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Astrónomo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Estrellas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Observatorio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Planetas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Microscopio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4" type="#_x0000_t202" style="position:absolute;left:0;text-align:left;margin-left:2.85pt;margin-top:8.65pt;width:115pt;height:172.5pt;z-index:251864064;mso-position-horizontal-relative:text;mso-position-vertical-relative:text">
                  <v:textbox style="mso-next-textbox:#_x0000_s17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TOALLA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Mojado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Secarse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Lavatorio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5" type="#_x0000_t202" style="position:absolute;left:0;text-align:left;margin-left:3.4pt;margin-top:8.65pt;width:115pt;height:172.5pt;z-index:251863040;mso-position-horizontal-relative:text;mso-position-vertical-relative:text">
                  <v:textbox style="mso-next-textbox:#_x0000_s17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CHISMOSO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Noticia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Soplón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Criticar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Rumores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Entrometido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6" type="#_x0000_t202" style="position:absolute;left:0;text-align:left;margin-left:2.65pt;margin-top:8.65pt;width:115pt;height:172.5pt;z-index:251865088;mso-position-horizontal-relative:text;mso-position-vertical-relative:text">
                  <v:textbox style="mso-next-textbox:#_x0000_s17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Muelle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Carga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Anclar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7" type="#_x0000_t202" style="position:absolute;left:0;text-align:left;margin-left:3.15pt;margin-top:8.65pt;width:115pt;height:172.5pt;z-index:2518661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KAMIKAZE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Guerra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Suicida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Piloto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Japonés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Aviador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8" type="#_x0000_t202" style="position:absolute;left:0;text-align:left;margin-left:2.85pt;margin-top:8.65pt;width:115pt;height:172.5pt;z-index:251868160;mso-position-horizontal-relative:text;mso-position-vertical-relative:text">
                  <v:textbox style="mso-next-textbox:#_x0000_s17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BELLEZA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Concurso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Hermosa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19" type="#_x0000_t202" style="position:absolute;left:0;text-align:left;margin-left:3.4pt;margin-top:8.65pt;width:115pt;height:172.5pt;z-index:251867136;mso-position-horizontal-relative:text;mso-position-vertical-relative:text">
                  <v:textbox style="mso-next-textbox:#_x0000_s17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PAVA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Hervir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Calentar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0" type="#_x0000_t202" style="position:absolute;left:0;text-align:left;margin-left:2.65pt;margin-top:8.65pt;width:115pt;height:172.5pt;z-index:251869184;mso-position-horizontal-relative:text;mso-position-vertical-relative:text">
                  <v:textbox style="mso-next-textbox:#_x0000_s17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CEMENTERIO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Tumba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Enterrar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Funeral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Muerte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Chacarita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1" type="#_x0000_t202" style="position:absolute;left:0;text-align:left;margin-left:3.15pt;margin-top:8.65pt;width:115pt;height:172.5pt;z-index:2518702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CACTUS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Pincha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Desierto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2" type="#_x0000_t202" style="position:absolute;left:0;text-align:left;margin-left:2.85pt;margin-top:8.65pt;width:115pt;height:172.5pt;z-index:251872256;mso-position-horizontal-relative:text;mso-position-vertical-relative:text">
                  <v:textbox style="mso-next-textbox:#_x0000_s17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AXE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Axilas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Perfume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Desodorante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Aerosol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3" type="#_x0000_t202" style="position:absolute;left:0;text-align:left;margin-left:3.4pt;margin-top:8.65pt;width:115pt;height:172.5pt;z-index:251871232;mso-position-horizontal-relative:text;mso-position-vertical-relative:text">
                  <v:textbox style="mso-next-textbox:#_x0000_s17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BIBLIA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Religión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Libro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Testamento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4" type="#_x0000_t202" style="position:absolute;left:0;text-align:left;margin-left:2.65pt;margin-top:8.65pt;width:115pt;height:172.5pt;z-index:251873280;mso-position-horizontal-relative:text;mso-position-vertical-relative:text">
                  <v:textbox style="mso-next-textbox:#_x0000_s17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YOGUR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Descremado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Cucharita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Bebible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5" type="#_x0000_t202" style="position:absolute;left:0;text-align:left;margin-left:3.15pt;margin-top:8.65pt;width:115pt;height:172.5pt;z-index:2518743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GACEL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Volkswagen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Modelo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6" type="#_x0000_t202" style="position:absolute;left:0;text-align:left;margin-left:2.85pt;margin-top:8.65pt;width:115pt;height:172.5pt;z-index:251876352;mso-position-horizontal-relative:text;mso-position-vertical-relative:text">
                  <v:textbox style="mso-next-textbox:#_x0000_s17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CHOQUE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Accidente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Colisión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Golpe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Conducir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7" type="#_x0000_t202" style="position:absolute;left:0;text-align:left;margin-left:3.4pt;margin-top:8.65pt;width:115pt;height:172.5pt;z-index:251875328;mso-position-horizontal-relative:text;mso-position-vertical-relative:text">
                  <v:textbox style="mso-next-textbox:#_x0000_s17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MARCADOR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Fibra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Sylvapen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Pintar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8" type="#_x0000_t202" style="position:absolute;left:0;text-align:left;margin-left:2.65pt;margin-top:8.65pt;width:115pt;height:172.5pt;z-index:251877376;mso-position-horizontal-relative:text;mso-position-vertical-relative:text">
                  <v:textbox style="mso-next-textbox:#_x0000_s17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ENCHUFE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Electricidad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Cables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Corriente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Electrodomésticos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29" type="#_x0000_t202" style="position:absolute;left:0;text-align:left;margin-left:3.15pt;margin-top:8.65pt;width:115pt;height:172.5pt;z-index:2518784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CARRERA DE CABALLOS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Apuestas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Stud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Hipódromo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Pura sangre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Jockey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0" type="#_x0000_t202" style="position:absolute;left:0;text-align:left;margin-left:2.85pt;margin-top:8.65pt;width:115pt;height:172.5pt;z-index:251880448;mso-position-horizontal-relative:text;mso-position-vertical-relative:text">
                  <v:textbox style="mso-next-textbox:#_x0000_s17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Afeitar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Bigote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Tijeras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1" type="#_x0000_t202" style="position:absolute;left:0;text-align:left;margin-left:3.4pt;margin-top:8.65pt;width:115pt;height:172.5pt;z-index:251879424;mso-position-horizontal-relative:text;mso-position-vertical-relative:text">
                  <v:textbox style="mso-next-textbox:#_x0000_s17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JUEZ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Sentencia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Jurado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Fiscal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Tribunal</w:t>
                        </w:r>
                      </w:p>
                      <w:p w:rsidR="00CA638F" w:rsidRDefault="00CA638F" w:rsidP="008B7A3F">
                        <w:pPr>
                          <w:jc w:val="center"/>
                        </w:pPr>
                        <w:r>
                          <w:t>Señoria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2" type="#_x0000_t202" style="position:absolute;left:0;text-align:left;margin-left:2.65pt;margin-top:8.65pt;width:115pt;height:172.5pt;z-index:251881472;mso-position-horizontal-relative:text;mso-position-vertical-relative:text">
                  <v:textbox style="mso-next-textbox:#_x0000_s17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PANADERIA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Flautitas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Harina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Facturas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Miñoncitos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3" type="#_x0000_t202" style="position:absolute;left:0;text-align:left;margin-left:3.15pt;margin-top:8.65pt;width:115pt;height:172.5pt;z-index:2518824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IRRTAR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Alterar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Joder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Molestar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Enojar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Nervios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4" type="#_x0000_t202" style="position:absolute;left:0;text-align:left;margin-left:2.85pt;margin-top:8.65pt;width:115pt;height:172.5pt;z-index:251884544;mso-position-horizontal-relative:text;mso-position-vertical-relative:text">
                  <v:textbox style="mso-next-textbox:#_x0000_s17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LIBRO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Biblioteca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Encuadernado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Pagina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5" type="#_x0000_t202" style="position:absolute;left:0;text-align:left;margin-left:3.4pt;margin-top:8.65pt;width:115pt;height:172.5pt;z-index:251883520;mso-position-horizontal-relative:text;mso-position-vertical-relative:text">
                  <v:textbox style="mso-next-textbox:#_x0000_s17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KARATE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Artes Marciales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Oriental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Bruce Lee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Ninja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6" type="#_x0000_t202" style="position:absolute;left:0;text-align:left;margin-left:2.65pt;margin-top:8.65pt;width:115pt;height:172.5pt;z-index:251885568;mso-position-horizontal-relative:text;mso-position-vertical-relative:text">
                  <v:textbox style="mso-next-textbox:#_x0000_s17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TARJETA DE CREDITO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Plástico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7" type="#_x0000_t202" style="position:absolute;left:0;text-align:left;margin-left:3.15pt;margin-top:8.65pt;width:115pt;height:172.5pt;z-index:2518865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DEPARTAMENTO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Ascensor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Alquilar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Vivienda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8" type="#_x0000_t202" style="position:absolute;left:0;text-align:left;margin-left:2.85pt;margin-top:8.65pt;width:115pt;height:172.5pt;z-index:251888640;mso-position-horizontal-relative:text;mso-position-vertical-relative:text">
                  <v:textbox style="mso-next-textbox:#_x0000_s17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LLAVE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Puerta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Candado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Cerradura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Abrir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39" type="#_x0000_t202" style="position:absolute;left:0;text-align:left;margin-left:3.4pt;margin-top:8.65pt;width:115pt;height:172.5pt;z-index:251887616;mso-position-horizontal-relative:text;mso-position-vertical-relative:text">
                  <v:textbox style="mso-next-textbox:#_x0000_s17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PLUMA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Almohada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Ave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0" type="#_x0000_t202" style="position:absolute;left:0;text-align:left;margin-left:2.65pt;margin-top:8.65pt;width:115pt;height:172.5pt;z-index:251889664;mso-position-horizontal-relative:text;mso-position-vertical-relative:text">
                  <v:textbox style="mso-next-textbox:#_x0000_s17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SECUESTRAR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Esconder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Raptar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Rehén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Rescate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Delito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1" type="#_x0000_t202" style="position:absolute;left:0;text-align:left;margin-left:3.15pt;margin-top:8.65pt;width:115pt;height:172.5pt;z-index:2518906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TEATRO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Función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Actores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Director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2" type="#_x0000_t202" style="position:absolute;left:0;text-align:left;margin-left:2.85pt;margin-top:8.65pt;width:115pt;height:172.5pt;z-index:251892736;mso-position-horizontal-relative:text;mso-position-vertical-relative:text">
                  <v:textbox style="mso-next-textbox:#_x0000_s17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CASINO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Apostar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Black Jack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Ruleta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Croupier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Tragamonedas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3" type="#_x0000_t202" style="position:absolute;left:0;text-align:left;margin-left:3.4pt;margin-top:8.65pt;width:115pt;height:172.5pt;z-index:251891712;mso-position-horizontal-relative:text;mso-position-vertical-relative:text">
                  <v:textbox style="mso-next-textbox:#_x0000_s17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COMPASION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Sensible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Piedad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Sensación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Desgracia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4" type="#_x0000_t202" style="position:absolute;left:0;text-align:left;margin-left:2.65pt;margin-top:8.65pt;width:115pt;height:172.5pt;z-index:251893760;mso-position-horizontal-relative:text;mso-position-vertical-relative:text">
                  <v:textbox style="mso-next-textbox:#_x0000_s17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CICLOMOTOR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Cilindrada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2 ruedas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Bicicleta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Manubrio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5" type="#_x0000_t202" style="position:absolute;left:0;text-align:left;margin-left:3.15pt;margin-top:8.65pt;width:115pt;height:172.5pt;z-index:2518947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DICCIONARIO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Definición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Libro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Palabra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Significado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Larousse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6" type="#_x0000_t202" style="position:absolute;left:0;text-align:left;margin-left:2.85pt;margin-top:8.65pt;width:115pt;height:172.5pt;z-index:251896832;mso-position-horizontal-relative:text;mso-position-vertical-relative:text">
                  <v:textbox style="mso-next-textbox:#_x0000_s17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ALPINISTA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Escalar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Trepar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Montaña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Cuerdas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Himalaya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7" type="#_x0000_t202" style="position:absolute;left:0;text-align:left;margin-left:3.4pt;margin-top:8.65pt;width:115pt;height:172.5pt;z-index:251895808;mso-position-horizontal-relative:text;mso-position-vertical-relative:text">
                  <v:textbox style="mso-next-textbox:#_x0000_s17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Envase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Cartón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Cofre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Recipiente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8" type="#_x0000_t202" style="position:absolute;left:0;text-align:left;margin-left:2.65pt;margin-top:8.65pt;width:115pt;height:172.5pt;z-index:251897856;mso-position-horizontal-relative:text;mso-position-vertical-relative:text">
                  <v:textbox style="mso-next-textbox:#_x0000_s17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COMETA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Estrella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Halley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49" type="#_x0000_t202" style="position:absolute;left:0;text-align:left;margin-left:3.15pt;margin-top:8.65pt;width:115pt;height:172.5pt;z-index:2518988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CINTA DE VIDEO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Casete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0" type="#_x0000_t202" style="position:absolute;left:0;text-align:left;margin-left:2.85pt;margin-top:8.65pt;width:115pt;height:172.5pt;z-index:251900928;mso-position-horizontal-relative:text;mso-position-vertical-relative:text">
                  <v:textbox style="mso-next-textbox:#_x0000_s17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AGUILA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Ave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Rapiña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1" type="#_x0000_t202" style="position:absolute;left:0;text-align:left;margin-left:3.4pt;margin-top:8.65pt;width:115pt;height:172.5pt;z-index:251899904;mso-position-horizontal-relative:text;mso-position-vertical-relative:text">
                  <v:textbox style="mso-next-textbox:#_x0000_s17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CAJA FUERTA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Combinación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Ladrones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Robar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Joyas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2" type="#_x0000_t202" style="position:absolute;left:0;text-align:left;margin-left:2.65pt;margin-top:8.65pt;width:115pt;height:172.5pt;z-index:251901952;mso-position-horizontal-relative:text;mso-position-vertical-relative:text">
                  <v:textbox style="mso-next-textbox:#_x0000_s17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LOCO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Enojado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Furioso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Demente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Trastornado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Manicomio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3" type="#_x0000_t202" style="position:absolute;left:0;text-align:left;margin-left:3.15pt;margin-top:8.65pt;width:115pt;height:172.5pt;z-index:2519029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Vecindario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Ciudad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4" type="#_x0000_t202" style="position:absolute;left:0;text-align:left;margin-left:2.85pt;margin-top:8.65pt;width:115pt;height:172.5pt;z-index:251905024;mso-position-horizontal-relative:text;mso-position-vertical-relative:text">
                  <v:textbox style="mso-next-textbox:#_x0000_s17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DIEGO MARADONA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Deportista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Numero 10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Selección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Futbol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5" type="#_x0000_t202" style="position:absolute;left:0;text-align:left;margin-left:3.4pt;margin-top:8.65pt;width:115pt;height:172.5pt;z-index:251904000;mso-position-horizontal-relative:text;mso-position-vertical-relative:text">
                  <v:textbox style="mso-next-textbox:#_x0000_s17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ATAQUE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Asalto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Violencia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Agresión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Defender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Ofensiva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6" type="#_x0000_t202" style="position:absolute;left:0;text-align:left;margin-left:2.65pt;margin-top:8.65pt;width:115pt;height:172.5pt;z-index:251906048;mso-position-horizontal-relative:text;mso-position-vertical-relative:text">
                  <v:textbox style="mso-next-textbox:#_x0000_s17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LADRON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Robar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Asalto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Delincuente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7" type="#_x0000_t202" style="position:absolute;left:0;text-align:left;margin-left:3.15pt;margin-top:8.65pt;width:115pt;height:172.5pt;z-index:2519070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ODOL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Dentífrico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Fluor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Cepillo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8" type="#_x0000_t202" style="position:absolute;left:0;text-align:left;margin-left:2.85pt;margin-top:8.65pt;width:115pt;height:172.5pt;z-index:251909120;mso-position-horizontal-relative:text;mso-position-vertical-relative:text">
                  <v:textbox style="mso-next-textbox:#_x0000_s17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KOH-O-NOOR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Lavarropas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Secarropas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Centrifugar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Electrodomésticos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59" type="#_x0000_t202" style="position:absolute;left:0;text-align:left;margin-left:3.4pt;margin-top:8.65pt;width:115pt;height:172.5pt;z-index:251908096;mso-position-horizontal-relative:text;mso-position-vertical-relative:text">
                  <v:textbox style="mso-next-textbox:#_x0000_s17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GARAGE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Estacionamiento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Automóvil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Parking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Cochera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Guardar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0" type="#_x0000_t202" style="position:absolute;left:0;text-align:left;margin-left:2.65pt;margin-top:8.65pt;width:115pt;height:172.5pt;z-index:251910144;mso-position-horizontal-relative:text;mso-position-vertical-relative:text">
                  <v:textbox style="mso-next-textbox:#_x0000_s17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Respaldo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Descansar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Mueble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1" type="#_x0000_t202" style="position:absolute;left:0;text-align:left;margin-left:3.15pt;margin-top:8.65pt;width:115pt;height:172.5pt;z-index:2519111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COLECTIVERO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Boleto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Conductor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Manejar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Transporte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2" type="#_x0000_t202" style="position:absolute;left:0;text-align:left;margin-left:2.85pt;margin-top:8.65pt;width:115pt;height:172.5pt;z-index:251913216;mso-position-horizontal-relative:text;mso-position-vertical-relative:text">
                  <v:textbox style="mso-next-textbox:#_x0000_s17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BASURA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Manliba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Recolector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Residuos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3" type="#_x0000_t202" style="position:absolute;left:0;text-align:left;margin-left:3.4pt;margin-top:8.65pt;width:115pt;height:172.5pt;z-index:251912192;mso-position-horizontal-relative:text;mso-position-vertical-relative:text">
                  <v:textbox style="mso-next-textbox:#_x0000_s17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CASCARA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Banana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Recubrimiento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Envoltura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Naranja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4" type="#_x0000_t202" style="position:absolute;left:0;text-align:left;margin-left:2.65pt;margin-top:8.65pt;width:115pt;height:172.5pt;z-index:251914240;mso-position-horizontal-relative:text;mso-position-vertical-relative:text">
                  <v:textbox style="mso-next-textbox:#_x0000_s17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NARANJA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Amarillo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Cítrico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Limón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5" type="#_x0000_t202" style="position:absolute;left:0;text-align:left;margin-left:3.15pt;margin-top:8.65pt;width:115pt;height:172.5pt;z-index:2519152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PELICULA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Pantalla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Film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Video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Actores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6" type="#_x0000_t202" style="position:absolute;left:0;text-align:left;margin-left:2.85pt;margin-top:8.65pt;width:115pt;height:172.5pt;z-index:251917312;mso-position-horizontal-relative:text;mso-position-vertical-relative:text">
                  <v:textbox style="mso-next-textbox:#_x0000_s17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ESPONJA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Bañarse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Jabón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Frotar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Espuma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Ducha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7" type="#_x0000_t202" style="position:absolute;left:0;text-align:left;margin-left:3.4pt;margin-top:8.65pt;width:115pt;height:172.5pt;z-index:251916288;mso-position-horizontal-relative:text;mso-position-vertical-relative:text">
                  <v:textbox style="mso-next-textbox:#_x0000_s17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ZANELLA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Ciclomotor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Nacional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2 ruedas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8" type="#_x0000_t202" style="position:absolute;left:0;text-align:left;margin-left:2.65pt;margin-top:8.65pt;width:115pt;height:172.5pt;z-index:251918336;mso-position-horizontal-relative:text;mso-position-vertical-relative:text">
                  <v:textbox style="mso-next-textbox:#_x0000_s17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ABOGADO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Defensa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Acusado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Letrado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Prueba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69" type="#_x0000_t202" style="position:absolute;left:0;text-align:left;margin-left:3.15pt;margin-top:8.65pt;width:115pt;height:172.5pt;z-index:2519193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CLAUSTROFOBIA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Cerrado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Miedo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Pánico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Sensación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Angustia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0" type="#_x0000_t202" style="position:absolute;left:0;text-align:left;margin-left:2.85pt;margin-top:8.65pt;width:115pt;height:172.5pt;z-index:251921408;mso-position-horizontal-relative:text;mso-position-vertical-relative:text">
                  <v:textbox style="mso-next-textbox:#_x0000_s17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ANTIGUO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Tiempo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Años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Historia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Viejo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1" type="#_x0000_t202" style="position:absolute;left:0;text-align:left;margin-left:3.4pt;margin-top:8.65pt;width:115pt;height:172.5pt;z-index:251920384;mso-position-horizontal-relative:text;mso-position-vertical-relative:text">
                  <v:textbox style="mso-next-textbox:#_x0000_s17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BOMBACHA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Corpiño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Tanga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Calzoncillo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2" type="#_x0000_t202" style="position:absolute;left:0;text-align:left;margin-left:2.65pt;margin-top:8.65pt;width:115pt;height:172.5pt;z-index:251922432;mso-position-horizontal-relative:text;mso-position-vertical-relative:text">
                  <v:textbox style="mso-next-textbox:#_x0000_s17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TARANTULA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Negro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Araña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Veneno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Peludo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3" type="#_x0000_t202" style="position:absolute;left:0;text-align:left;margin-left:3.15pt;margin-top:8.65pt;width:115pt;height:172.5pt;z-index:2519234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POMADA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Ungüento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Untar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Crema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Medicamento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4" type="#_x0000_t202" style="position:absolute;left:0;text-align:left;margin-left:2.85pt;margin-top:8.65pt;width:115pt;height:172.5pt;z-index:251925504;mso-position-horizontal-relative:text;mso-position-vertical-relative:text">
                  <v:textbox style="mso-next-textbox:#_x0000_s17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TIMIDO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Vergüenza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Rubor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Callado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Temeroso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Miedo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5" type="#_x0000_t202" style="position:absolute;left:0;text-align:left;margin-left:3.4pt;margin-top:8.65pt;width:115pt;height:172.5pt;z-index:251924480;mso-position-horizontal-relative:text;mso-position-vertical-relative:text">
                  <v:textbox style="mso-next-textbox:#_x0000_s17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Gaseosa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6" type="#_x0000_t202" style="position:absolute;left:0;text-align:left;margin-left:2.65pt;margin-top:8.65pt;width:115pt;height:172.5pt;z-index:251926528;mso-position-horizontal-relative:text;mso-position-vertical-relative:text">
                  <v:textbox style="mso-next-textbox:#_x0000_s17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ESTRELLA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Espacio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Fugaz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7" type="#_x0000_t202" style="position:absolute;left:0;text-align:left;margin-left:3.15pt;margin-top:8.65pt;width:115pt;height:172.5pt;z-index:2519275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PLANEADOR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Avión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Piloto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8" type="#_x0000_t202" style="position:absolute;left:0;text-align:left;margin-left:2.85pt;margin-top:8.65pt;width:115pt;height:172.5pt;z-index:251929600;mso-position-horizontal-relative:text;mso-position-vertical-relative:text">
                  <v:textbox style="mso-next-textbox:#_x0000_s17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Parquímetro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Estacionar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Multa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Grúa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79" type="#_x0000_t202" style="position:absolute;left:0;text-align:left;margin-left:3.4pt;margin-top:8.65pt;width:115pt;height:172.5pt;z-index:251928576;mso-position-horizontal-relative:text;mso-position-vertical-relative:text">
                  <v:textbox style="mso-next-textbox:#_x0000_s17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Barrocutina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Adolescente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0" type="#_x0000_t202" style="position:absolute;left:0;text-align:left;margin-left:2.65pt;margin-top:8.65pt;width:115pt;height:172.5pt;z-index:251930624;mso-position-horizontal-relative:text;mso-position-vertical-relative:text">
                  <v:textbox style="mso-next-textbox:#_x0000_s17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smartTag w:uri="urn:schemas-microsoft-com:office:smarttags" w:element="PersonName">
                          <w:smartTagPr>
                            <w:attr w:name="ProductID" w:val="La Rioja"/>
                          </w:smartTagPr>
                          <w:r>
                            <w:t>La Serenisima</w:t>
                          </w:r>
                        </w:smartTag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Sachet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1" type="#_x0000_t202" style="position:absolute;left:0;text-align:left;margin-left:3.15pt;margin-top:8.65pt;width:115pt;height:172.5pt;z-index:2519316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CHARLY GARCIA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Rock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Cantante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Sui Generis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Seru Giran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2" type="#_x0000_t202" style="position:absolute;left:0;text-align:left;margin-left:2.85pt;margin-top:8.65pt;width:115pt;height:172.5pt;z-index:251933696;mso-position-horizontal-relative:text;mso-position-vertical-relative:text">
                  <v:textbox style="mso-next-textbox:#_x0000_s17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CANGURO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Australia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Salto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Mamífero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3" type="#_x0000_t202" style="position:absolute;left:0;text-align:left;margin-left:3.4pt;margin-top:8.65pt;width:115pt;height:172.5pt;z-index:251932672;mso-position-horizontal-relative:text;mso-position-vertical-relative:text">
                  <v:textbox style="mso-next-textbox:#_x0000_s17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CARLOS MENEM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Presidente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smartTag w:uri="urn:schemas-microsoft-com:office:smarttags" w:element="PersonName">
                          <w:smartTagPr>
                            <w:attr w:name="ProductID" w:val="La Rioja"/>
                          </w:smartTagPr>
                          <w:r>
                            <w:t>La Rioja</w:t>
                          </w:r>
                        </w:smartTag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Patillas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Zulema Yoma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Argentina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4" type="#_x0000_t202" style="position:absolute;left:0;text-align:left;margin-left:2.65pt;margin-top:8.65pt;width:115pt;height:172.5pt;z-index:251934720;mso-position-horizontal-relative:text;mso-position-vertical-relative:text">
                  <v:textbox style="mso-next-textbox:#_x0000_s17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CRUCERO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Vacaciones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Camarote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5" type="#_x0000_t202" style="position:absolute;left:0;text-align:left;margin-left:3.15pt;margin-top:8.65pt;width:115pt;height:172.5pt;z-index:2519357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CLUB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Deportes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Cuota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Vestuario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6" type="#_x0000_t202" style="position:absolute;left:0;text-align:left;margin-left:2.85pt;margin-top:8.65pt;width:115pt;height:172.5pt;z-index:251937792;mso-position-horizontal-relative:text;mso-position-vertical-relative:text">
                  <v:textbox style="mso-next-textbox:#_x0000_s17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AVISO CLASIFICADO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Clarín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Publicidad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7" type="#_x0000_t202" style="position:absolute;left:0;text-align:left;margin-left:3.4pt;margin-top:8.65pt;width:115pt;height:172.5pt;z-index:251936768;mso-position-horizontal-relative:text;mso-position-vertical-relative:text">
                  <v:textbox style="mso-next-textbox:#_x0000_s17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Tarjeta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Crédito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8" type="#_x0000_t202" style="position:absolute;left:0;text-align:left;margin-left:2.65pt;margin-top:8.65pt;width:115pt;height:172.5pt;z-index:251938816;mso-position-horizontal-relative:text;mso-position-vertical-relative:text">
                  <v:textbox style="mso-next-textbox:#_x0000_s17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AMULETO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Talismán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Suerte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Superstición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Pata de conejo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Mascota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89" type="#_x0000_t202" style="position:absolute;left:0;text-align:left;margin-left:3.15pt;margin-top:8.65pt;width:115pt;height:172.5pt;z-index:2519398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BINGO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Lotería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Azar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Números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Tarjetas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0" type="#_x0000_t202" style="position:absolute;left:0;text-align:left;margin-left:2.85pt;margin-top:8.65pt;width:115pt;height:172.5pt;z-index:251941888;mso-position-horizontal-relative:text;mso-position-vertical-relative:text">
                  <v:textbox style="mso-next-textbox:#_x0000_s17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REUNION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Trabajo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Grupo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Juntarse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Fiesta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1" type="#_x0000_t202" style="position:absolute;left:0;text-align:left;margin-left:3.4pt;margin-top:8.65pt;width:115pt;height:172.5pt;z-index:251940864;mso-position-horizontal-relative:text;mso-position-vertical-relative:text">
                  <v:textbox style="mso-next-textbox:#_x0000_s17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NEGATIVO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Signo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Positivo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2" type="#_x0000_t202" style="position:absolute;left:0;text-align:left;margin-left:2.65pt;margin-top:8.65pt;width:115pt;height:172.5pt;z-index:251942912;mso-position-horizontal-relative:text;mso-position-vertical-relative:text">
                  <v:textbox style="mso-next-textbox:#_x0000_s17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PICK UP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Camioneta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4 ruedas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Carga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F-100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3" type="#_x0000_t202" style="position:absolute;left:0;text-align:left;margin-left:3.15pt;margin-top:8.65pt;width:115pt;height:172.5pt;z-index:2519439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BROMA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Chiste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Cómico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Joda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Risa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Diversión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4" type="#_x0000_t202" style="position:absolute;left:0;text-align:left;margin-left:2.85pt;margin-top:8.65pt;width:115pt;height:172.5pt;z-index:251945984;mso-position-horizontal-relative:text;mso-position-vertical-relative:text">
                  <v:textbox style="mso-next-textbox:#_x0000_s17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APAGAR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Encender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Interruptor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Sofocar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5" type="#_x0000_t202" style="position:absolute;left:0;text-align:left;margin-left:3.4pt;margin-top:8.65pt;width:115pt;height:172.5pt;z-index:251944960;mso-position-horizontal-relative:text;mso-position-vertical-relative:text">
                  <v:textbox style="mso-next-textbox:#_x0000_s17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MARCELO TINELLI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Pergolini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TV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Ritmo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Programa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Videomatch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6" type="#_x0000_t202" style="position:absolute;left:0;text-align:left;margin-left:2.65pt;margin-top:8.65pt;width:115pt;height:172.5pt;z-index:251947008;mso-position-horizontal-relative:text;mso-position-vertical-relative:text">
                  <v:textbox style="mso-next-textbox:#_x0000_s17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Burbujas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Ivess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Sifón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7" type="#_x0000_t202" style="position:absolute;left:0;text-align:left;margin-left:3.15pt;margin-top:8.65pt;width:115pt;height:172.5pt;z-index:2519480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TRONCO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Leña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Raíz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8" type="#_x0000_t202" style="position:absolute;left:0;text-align:left;margin-left:2.85pt;margin-top:8.65pt;width:115pt;height:172.5pt;z-index:251950080;mso-position-horizontal-relative:text;mso-position-vertical-relative:text">
                  <v:textbox style="mso-next-textbox:#_x0000_s17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Cubrir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799" type="#_x0000_t202" style="position:absolute;left:0;text-align:left;margin-left:3.4pt;margin-top:8.65pt;width:115pt;height:172.5pt;z-index:251949056;mso-position-horizontal-relative:text;mso-position-vertical-relative:text">
                  <v:textbox style="mso-next-textbox:#_x0000_s17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BEBE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Mamadera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Chupete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Nacer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Pañales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0" type="#_x0000_t202" style="position:absolute;left:0;text-align:left;margin-left:2.65pt;margin-top:8.65pt;width:115pt;height:172.5pt;z-index:251951104;mso-position-horizontal-relative:text;mso-position-vertical-relative:text">
                  <v:textbox style="mso-next-textbox:#_x0000_s18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DESAYUNO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Almuerzo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Merienda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Levantarse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Mañana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1" type="#_x0000_t202" style="position:absolute;left:0;text-align:left;margin-left:3.15pt;margin-top:8.65pt;width:115pt;height:172.5pt;z-index:2519521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MICROONDAS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Cocinar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Descongelar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Eléctrico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2" type="#_x0000_t202" style="position:absolute;left:0;text-align:left;margin-left:2.85pt;margin-top:8.65pt;width:115pt;height:172.5pt;z-index:251954176;mso-position-horizontal-relative:text;mso-position-vertical-relative:text">
                  <v:textbox style="mso-next-textbox:#_x0000_s18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TIERRA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Hemisferios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Mundo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Maceta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3" type="#_x0000_t202" style="position:absolute;left:0;text-align:left;margin-left:3.4pt;margin-top:8.65pt;width:115pt;height:172.5pt;z-index:251953152;mso-position-horizontal-relative:text;mso-position-vertical-relative:text">
                  <v:textbox style="mso-next-textbox:#_x0000_s18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BISTURI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Quirófano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Cirujano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Operar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4" type="#_x0000_t202" style="position:absolute;left:0;text-align:left;margin-left:2.65pt;margin-top:8.65pt;width:115pt;height:172.5pt;z-index:251955200;mso-position-horizontal-relative:text;mso-position-vertical-relative:text">
                  <v:textbox style="mso-next-textbox:#_x0000_s18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NOVELA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Libro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Escritor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Narración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5" type="#_x0000_t202" style="position:absolute;left:0;text-align:left;margin-left:3.15pt;margin-top:8.65pt;width:115pt;height:172.5pt;z-index:2519562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PAÑAL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Descartable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Talco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6" type="#_x0000_t202" style="position:absolute;left:0;text-align:left;margin-left:2.85pt;margin-top:8.65pt;width:115pt;height:172.5pt;z-index:251958272;mso-position-horizontal-relative:text;mso-position-vertical-relative:text">
                  <v:textbox style="mso-next-textbox:#_x0000_s18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JABALINA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Lanza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Olimpiadas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Atletismo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Disciplina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7" type="#_x0000_t202" style="position:absolute;left:0;text-align:left;margin-left:3.4pt;margin-top:8.65pt;width:115pt;height:172.5pt;z-index:251957248;mso-position-horizontal-relative:text;mso-position-vertical-relative:text">
                  <v:textbox style="mso-next-textbox:#_x0000_s18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MICKEY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Walt Disney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Dibujos animados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Ratón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Minnie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Pluto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8" type="#_x0000_t202" style="position:absolute;left:0;text-align:left;margin-left:2.65pt;margin-top:8.65pt;width:115pt;height:172.5pt;z-index:251959296;mso-position-horizontal-relative:text;mso-position-vertical-relative:text">
                  <v:textbox style="mso-next-textbox:#_x0000_s18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TRAGAMONEDAS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Maquina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Azar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09" type="#_x0000_t202" style="position:absolute;left:0;text-align:left;margin-left:3.15pt;margin-top:8.65pt;width:115pt;height:172.5pt;z-index:2519603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APLAUSO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Golpear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Palmas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Ovación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Espectáculo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0" type="#_x0000_t202" style="position:absolute;left:0;text-align:left;margin-left:2.85pt;margin-top:8.65pt;width:115pt;height:172.5pt;z-index:251962368;mso-position-horizontal-relative:text;mso-position-vertical-relative:text">
                  <v:textbox style="mso-next-textbox:#_x0000_s18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CURANDERO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Doctor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Tribu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Enfermo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Remedio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1" type="#_x0000_t202" style="position:absolute;left:0;text-align:left;margin-left:3.4pt;margin-top:8.65pt;width:115pt;height:172.5pt;z-index:251961344;mso-position-horizontal-relative:text;mso-position-vertical-relative:text">
                  <v:textbox style="mso-next-textbox:#_x0000_s18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ESPERMATOZOIDE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Eyacular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Ovulo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Testículos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Semen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2" type="#_x0000_t202" style="position:absolute;left:0;text-align:left;margin-left:2.65pt;margin-top:8.65pt;width:115pt;height:172.5pt;z-index:251963392;mso-position-horizontal-relative:text;mso-position-vertical-relative:text">
                  <v:textbox style="mso-next-textbox:#_x0000_s18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ALVARO ALSOGARAY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Maria Julia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Político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UCD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Ministro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Liberal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3" type="#_x0000_t202" style="position:absolute;left:0;text-align:left;margin-left:3.15pt;margin-top:8.65pt;width:115pt;height:172.5pt;z-index:2519644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CARNAVAL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Bombitas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Mojar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Ríos de Janeiro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Comparsas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4" type="#_x0000_t202" style="position:absolute;left:0;text-align:left;margin-left:2.85pt;margin-top:8.65pt;width:115pt;height:172.5pt;z-index:251966464;mso-position-horizontal-relative:text;mso-position-vertical-relative:text">
                  <v:textbox style="mso-next-textbox:#_x0000_s18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SOÑAR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Dormir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Despierto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Pesadilla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5" type="#_x0000_t202" style="position:absolute;left:0;text-align:left;margin-left:3.4pt;margin-top:8.65pt;width:115pt;height:172.5pt;z-index:251965440;mso-position-horizontal-relative:text;mso-position-vertical-relative:text">
                  <v:textbox style="mso-next-textbox:#_x0000_s18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TORPEDO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Misil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Explosión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Submarino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Bomba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6" type="#_x0000_t202" style="position:absolute;left:0;text-align:left;margin-left:2.65pt;margin-top:8.65pt;width:115pt;height:172.5pt;z-index:251967488;mso-position-horizontal-relative:text;mso-position-vertical-relative:text">
                  <v:textbox style="mso-next-textbox:#_x0000_s18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PING PONG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Pelota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Tenis de Mesa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7" type="#_x0000_t202" style="position:absolute;left:0;text-align:left;margin-left:3.15pt;margin-top:8.65pt;width:115pt;height:172.5pt;z-index:2519685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AUSTRALIA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Canguro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Isla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Koala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Sydney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8" type="#_x0000_t202" style="position:absolute;left:0;text-align:left;margin-left:2.85pt;margin-top:8.65pt;width:115pt;height:172.5pt;z-index:251970560;mso-position-horizontal-relative:text;mso-position-vertical-relative:text">
                  <v:textbox style="mso-next-textbox:#_x0000_s18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RESCATE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Rehén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Secuestrar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Instrucciones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19" type="#_x0000_t202" style="position:absolute;left:0;text-align:left;margin-left:3.4pt;margin-top:8.65pt;width:115pt;height:172.5pt;z-index:251969536;mso-position-horizontal-relative:text;mso-position-vertical-relative:text">
                  <v:textbox style="mso-next-textbox:#_x0000_s18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VIRGEN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Himen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Lujan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Sexo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0" type="#_x0000_t202" style="position:absolute;left:0;text-align:left;margin-left:2.65pt;margin-top:8.65pt;width:115pt;height:172.5pt;z-index:251971584;mso-position-horizontal-relative:text;mso-position-vertical-relative:text">
                  <v:textbox style="mso-next-textbox:#_x0000_s18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PLANCHA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Electrodoméstico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Arruga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Apresto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1" type="#_x0000_t202" style="position:absolute;left:0;text-align:left;margin-left:3.15pt;margin-top:8.65pt;width:115pt;height:172.5pt;z-index:2519726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PULLOVER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Invierno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Abrigo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Sueter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Tejido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2" type="#_x0000_t202" style="position:absolute;left:0;text-align:left;margin-left:2.85pt;margin-top:8.65pt;width:115pt;height:172.5pt;z-index:251974656;mso-position-horizontal-relative:text;mso-position-vertical-relative:text">
                  <v:textbox style="mso-next-textbox:#_x0000_s18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BORRACHO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Mamado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Ebrio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Alcohólico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3" type="#_x0000_t202" style="position:absolute;left:0;text-align:left;margin-left:3.4pt;margin-top:8.65pt;width:115pt;height:172.5pt;z-index:251973632;mso-position-horizontal-relative:text;mso-position-vertical-relative:text">
                  <v:textbox style="mso-next-textbox:#_x0000_s18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Smog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Quemar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Cigarrillo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Chimenea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4" type="#_x0000_t202" style="position:absolute;left:0;text-align:left;margin-left:2.65pt;margin-top:8.65pt;width:115pt;height:172.5pt;z-index:251975680;mso-position-horizontal-relative:text;mso-position-vertical-relative:text">
                  <v:textbox style="mso-next-textbox:#_x0000_s18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FIDEOS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Spaguetti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Tuco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Tallarin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5" type="#_x0000_t202" style="position:absolute;left:0;text-align:left;margin-left:3.15pt;margin-top:8.65pt;width:115pt;height:172.5pt;z-index:2519767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ORQUESTA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Director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Instrumentos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Músicos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Concierto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Sinfonía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6" type="#_x0000_t202" style="position:absolute;left:0;text-align:left;margin-left:2.85pt;margin-top:8.65pt;width:115pt;height:172.5pt;z-index:251978752;mso-position-horizontal-relative:text;mso-position-vertical-relative:text">
                  <v:textbox style="mso-next-textbox:#_x0000_s18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JIRAFA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Manchas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Largo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7" type="#_x0000_t202" style="position:absolute;left:0;text-align:left;margin-left:3.4pt;margin-top:8.65pt;width:115pt;height:172.5pt;z-index:251977728;mso-position-horizontal-relative:text;mso-position-vertical-relative:text">
                  <v:textbox style="mso-next-textbox:#_x0000_s18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SORPRESA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Regalo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Fiesta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Inesperada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Imprevisto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8" type="#_x0000_t202" style="position:absolute;left:0;text-align:left;margin-left:2.65pt;margin-top:8.65pt;width:115pt;height:172.5pt;z-index:251979776;mso-position-horizontal-relative:text;mso-position-vertical-relative:text">
                  <v:textbox style="mso-next-textbox:#_x0000_s18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MINIFALDA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Pollera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29" type="#_x0000_t202" style="position:absolute;left:0;text-align:left;margin-left:3.15pt;margin-top:8.65pt;width:115pt;height:172.5pt;z-index:2519808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NEUMONIA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Enfermedad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Bronquios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Pulmón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Inflamación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0" type="#_x0000_t202" style="position:absolute;left:0;text-align:left;margin-left:2.85pt;margin-top:8.65pt;width:115pt;height:172.5pt;z-index:251982848;mso-position-horizontal-relative:text;mso-position-vertical-relative:text">
                  <v:textbox style="mso-next-textbox:#_x0000_s18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BUHO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Sabio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1" type="#_x0000_t202" style="position:absolute;left:0;text-align:left;margin-left:3.4pt;margin-top:8.65pt;width:115pt;height:172.5pt;z-index:251981824;mso-position-horizontal-relative:text;mso-position-vertical-relative:text">
                  <v:textbox style="mso-next-textbox:#_x0000_s18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PULMON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Corazón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Respirar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Torax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2" type="#_x0000_t202" style="position:absolute;left:0;text-align:left;margin-left:2.65pt;margin-top:8.65pt;width:115pt;height:172.5pt;z-index:251983872;mso-position-horizontal-relative:text;mso-position-vertical-relative:text">
                  <v:textbox style="mso-next-textbox:#_x0000_s18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COMISARIA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Patrullero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Policía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Detenerse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Calabozo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3" type="#_x0000_t202" style="position:absolute;left:0;text-align:left;margin-left:3.15pt;margin-top:8.65pt;width:115pt;height:172.5pt;z-index:2519848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MOSTAZA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Savora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Condimento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Pancho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Hamburguesa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Salchicha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4" type="#_x0000_t202" style="position:absolute;left:0;text-align:left;margin-left:2.85pt;margin-top:8.65pt;width:115pt;height:172.5pt;z-index:251986944;mso-position-horizontal-relative:text;mso-position-vertical-relative:text">
                  <v:textbox style="mso-next-textbox:#_x0000_s18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FIDEL CASTRO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Isla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Presidente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Caribe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5" type="#_x0000_t202" style="position:absolute;left:0;text-align:left;margin-left:3.4pt;margin-top:8.65pt;width:115pt;height:172.5pt;z-index:251985920;mso-position-horizontal-relative:text;mso-position-vertical-relative:text">
                  <v:textbox style="mso-next-textbox:#_x0000_s18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PAGINA/12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Matutino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Jorge Lanata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Títulos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Periódico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6" type="#_x0000_t202" style="position:absolute;left:0;text-align:left;margin-left:2.65pt;margin-top:8.65pt;width:115pt;height:172.5pt;z-index:251987968;mso-position-horizontal-relative:text;mso-position-vertical-relative:text">
                  <v:textbox style="mso-next-textbox:#_x0000_s18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LIBRE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Ocupado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Taxi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Esclavo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7" type="#_x0000_t202" style="position:absolute;left:0;text-align:left;margin-left:3.15pt;margin-top:8.65pt;width:115pt;height:172.5pt;z-index:2519889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LAS LEÑAS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Chapelco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Mendoza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Esquiar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Argentina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Nieve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8" type="#_x0000_t202" style="position:absolute;left:0;text-align:left;margin-left:2.85pt;margin-top:8.65pt;width:115pt;height:172.5pt;z-index:251991040;mso-position-horizontal-relative:text;mso-position-vertical-relative:text">
                  <v:textbox style="mso-next-textbox:#_x0000_s18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Caries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Muela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Encías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39" type="#_x0000_t202" style="position:absolute;left:0;text-align:left;margin-left:3.4pt;margin-top:8.65pt;width:115pt;height:172.5pt;z-index:251990016;mso-position-horizontal-relative:text;mso-position-vertical-relative:text">
                  <v:textbox style="mso-next-textbox:#_x0000_s18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SEMAFORO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Trafico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Señal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0" type="#_x0000_t202" style="position:absolute;left:0;text-align:left;margin-left:2.65pt;margin-top:8.65pt;width:115pt;height:172.5pt;z-index:251992064;mso-position-horizontal-relative:text;mso-position-vertical-relative:text">
                  <v:textbox style="mso-next-textbox:#_x0000_s18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LINEA</w:t>
                        </w:r>
                      </w:p>
                      <w:p w:rsidR="00CA638F" w:rsidRDefault="00CA638F" w:rsidP="00162724">
                        <w:pPr>
                          <w:jc w:val="center"/>
                        </w:pPr>
                        <w:r>
                          <w:t>Raya</w:t>
                        </w:r>
                      </w:p>
                      <w:p w:rsidR="00CA638F" w:rsidRDefault="00CA638F" w:rsidP="00162724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162724">
                        <w:pPr>
                          <w:jc w:val="center"/>
                        </w:pPr>
                        <w:r>
                          <w:t>Trazo</w:t>
                        </w:r>
                      </w:p>
                      <w:p w:rsidR="00CA638F" w:rsidRDefault="00CA638F" w:rsidP="00162724">
                        <w:pPr>
                          <w:jc w:val="center"/>
                        </w:pPr>
                        <w:r>
                          <w:t>Recta</w:t>
                        </w:r>
                      </w:p>
                      <w:p w:rsidR="00CA638F" w:rsidRDefault="00CA638F" w:rsidP="00162724">
                        <w:pPr>
                          <w:jc w:val="center"/>
                        </w:pPr>
                        <w:r>
                          <w:t>Curva</w:t>
                        </w: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1" type="#_x0000_t202" style="position:absolute;left:0;text-align:left;margin-left:3.15pt;margin-top:8.65pt;width:115pt;height:172.5pt;z-index:2519930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GRANBY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Verdes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Lavarropa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Azules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Jabón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2" type="#_x0000_t202" style="position:absolute;left:0;text-align:left;margin-left:2.85pt;margin-top:8.65pt;width:115pt;height:172.5pt;z-index:251995136;mso-position-horizontal-relative:text;mso-position-vertical-relative:text">
                  <v:textbox style="mso-next-textbox:#_x0000_s18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TESTICULOS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Genitales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Semen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3" type="#_x0000_t202" style="position:absolute;left:0;text-align:left;margin-left:3.4pt;margin-top:8.65pt;width:115pt;height:172.5pt;z-index:251994112;mso-position-horizontal-relative:text;mso-position-vertical-relative:text">
                  <v:textbox style="mso-next-textbox:#_x0000_s18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KODAK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Cámara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Fotografía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Film 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Revelar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4" type="#_x0000_t202" style="position:absolute;left:0;text-align:left;margin-left:2.65pt;margin-top:8.65pt;width:115pt;height:172.5pt;z-index:251996160;mso-position-horizontal-relative:text;mso-position-vertical-relative:text">
                  <v:textbox style="mso-next-textbox:#_x0000_s18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EMERGENCIA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Ambulancia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Urgencia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S.O.S.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Llamada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Accidente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5" type="#_x0000_t202" style="position:absolute;left:0;text-align:left;margin-left:3.15pt;margin-top:8.65pt;width:115pt;height:172.5pt;z-index:2519971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PROFESION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Trabajo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Laburo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Ocupación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Oficio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6" type="#_x0000_t202" style="position:absolute;left:0;text-align:left;margin-left:2.85pt;margin-top:8.65pt;width:115pt;height:172.5pt;z-index:251999232;mso-position-horizontal-relative:text;mso-position-vertical-relative:text">
                  <v:textbox style="mso-next-textbox:#_x0000_s18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BATMAN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Gatubela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Ciudad Gotica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Robin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Superhéroe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Guason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7" type="#_x0000_t202" style="position:absolute;left:0;text-align:left;margin-left:3.4pt;margin-top:8.65pt;width:115pt;height:172.5pt;z-index:251998208;mso-position-horizontal-relative:text;mso-position-vertical-relative:text">
                  <v:textbox style="mso-next-textbox:#_x0000_s18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MILLONARIO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Jet-Set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Tener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8" type="#_x0000_t202" style="position:absolute;left:0;text-align:left;margin-left:2.65pt;margin-top:8.65pt;width:115pt;height:172.5pt;z-index:252000256;mso-position-horizontal-relative:text;mso-position-vertical-relative:text">
                  <v:textbox style="mso-next-textbox:#_x0000_s18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CANOA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Navegar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Indio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49" type="#_x0000_t202" style="position:absolute;left:0;text-align:left;margin-left:3.15pt;margin-top:8.65pt;width:115pt;height:172.5pt;z-index:2520012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REVISTA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Fotos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Publicación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Quiosco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0" type="#_x0000_t202" style="position:absolute;left:0;text-align:left;margin-left:2.85pt;margin-top:8.65pt;width:115pt;height:172.5pt;z-index:252003328;mso-position-horizontal-relative:text;mso-position-vertical-relative:text">
                  <v:textbox style="mso-next-textbox:#_x0000_s18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Cabeza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Cabello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Postizo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1" type="#_x0000_t202" style="position:absolute;left:0;text-align:left;margin-left:3.4pt;margin-top:8.65pt;width:115pt;height:172.5pt;z-index:252002304;mso-position-horizontal-relative:text;mso-position-vertical-relative:text">
                  <v:textbox style="mso-next-textbox:#_x0000_s18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JOHNSON’S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Shampoo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Lavar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Jabón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2" type="#_x0000_t202" style="position:absolute;left:0;text-align:left;margin-left:2.65pt;margin-top:8.65pt;width:115pt;height:172.5pt;z-index:252004352;mso-position-horizontal-relative:text;mso-position-vertical-relative:text">
                  <v:textbox style="mso-next-textbox:#_x0000_s18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HOTEL ALOJAMIENTO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Albergue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Habitación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Gemir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Gritar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respirarfghfghHora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JADEAR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3" type="#_x0000_t202" style="position:absolute;left:0;text-align:left;margin-left:3.15pt;margin-top:8.65pt;width:115pt;height:172.5pt;z-index:2520053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JADEAR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Gemir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Gritar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Respirar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Gozar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4" type="#_x0000_t202" style="position:absolute;left:0;text-align:left;margin-left:2.85pt;margin-top:8.65pt;width:115pt;height:172.5pt;z-index:252007424;mso-position-horizontal-relative:text;mso-position-vertical-relative:text">
                  <v:textbox style="mso-next-textbox:#_x0000_s18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FALCON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Ford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4 ruedas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Patrullero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Policía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5" type="#_x0000_t202" style="position:absolute;left:0;text-align:left;margin-left:3.4pt;margin-top:8.65pt;width:115pt;height:172.5pt;z-index:252006400;mso-position-horizontal-relative:text;mso-position-vertical-relative:text">
                  <v:textbox style="mso-next-textbox:#_x0000_s18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QUIETO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Agitado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Tranquilo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Inmóvil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Moverse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Sentado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6" type="#_x0000_t202" style="position:absolute;left:0;text-align:left;margin-left:2.65pt;margin-top:8.65pt;width:115pt;height:172.5pt;z-index:252008448;mso-position-horizontal-relative:text;mso-position-vertical-relative:text">
                  <v:textbox style="mso-next-textbox:#_x0000_s18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BARANDA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Agarrarse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Escalera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Pasamano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Balcón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7" type="#_x0000_t202" style="position:absolute;left:0;text-align:left;margin-left:3.15pt;margin-top:8.65pt;width:115pt;height:172.5pt;z-index:2520094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PARLANTE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Bafle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Escuchar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Estéreo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Altavoz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8" type="#_x0000_t202" style="position:absolute;left:0;text-align:left;margin-left:2.85pt;margin-top:8.65pt;width:115pt;height:172.5pt;z-index:252011520;mso-position-horizontal-relative:text;mso-position-vertical-relative:text">
                  <v:textbox style="mso-next-textbox:#_x0000_s18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Construir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Guía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Arquitecto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59" type="#_x0000_t202" style="position:absolute;left:0;text-align:left;margin-left:3.4pt;margin-top:8.65pt;width:115pt;height:172.5pt;z-index:252010496;mso-position-horizontal-relative:text;mso-position-vertical-relative:text">
                  <v:textbox style="mso-next-textbox:#_x0000_s18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CIENTIFICO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Descubrimiento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Experimento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Laboratorio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Microscopio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Tubo de ensayo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0" type="#_x0000_t202" style="position:absolute;left:0;text-align:left;margin-left:2.65pt;margin-top:8.65pt;width:115pt;height:172.5pt;z-index:252012544;mso-position-horizontal-relative:text;mso-position-vertical-relative:text">
                  <v:textbox style="mso-next-textbox:#_x0000_s18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GEOMETRIA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Ángulos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Escuela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Escuadra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Polígonos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1" type="#_x0000_t202" style="position:absolute;left:0;text-align:left;margin-left:3.15pt;margin-top:8.65pt;width:115pt;height:172.5pt;z-index:2520135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INVISIBLE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Transparente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Fantasma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2" type="#_x0000_t202" style="position:absolute;left:0;text-align:left;margin-left:2.85pt;margin-top:8.65pt;width:115pt;height:172.5pt;z-index:252015616;mso-position-horizontal-relative:text;mso-position-vertical-relative:text">
                  <v:textbox style="mso-next-textbox:#_x0000_s18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CARPETA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Cuaderno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Tapas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Forro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3" type="#_x0000_t202" style="position:absolute;left:0;text-align:left;margin-left:3.4pt;margin-top:8.65pt;width:115pt;height:172.5pt;z-index:252014592;mso-position-horizontal-relative:text;mso-position-vertical-relative:text">
                  <v:textbox style="mso-next-textbox:#_x0000_s18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CHEQUE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Firmar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4" type="#_x0000_t202" style="position:absolute;left:0;text-align:left;margin-left:2.65pt;margin-top:8.65pt;width:115pt;height:172.5pt;z-index:252016640;mso-position-horizontal-relative:text;mso-position-vertical-relative:text">
                  <v:textbox style="mso-next-textbox:#_x0000_s18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BIBLIOTECA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Escritores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Libros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Silencio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Fichero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5" type="#_x0000_t202" style="position:absolute;left:0;text-align:left;margin-left:3.15pt;margin-top:8.65pt;width:115pt;height:172.5pt;z-index:2520176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SEÑAL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Huella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Cartel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Indicio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6" type="#_x0000_t202" style="position:absolute;left:0;text-align:left;margin-left:2.85pt;margin-top:8.65pt;width:115pt;height:172.5pt;z-index:252019712;mso-position-horizontal-relative:text;mso-position-vertical-relative:text">
                  <v:textbox style="mso-next-textbox:#_x0000_s18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CARTAS DE TAROT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Bola de cristal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Adivinar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Futuro</w:t>
                        </w:r>
                      </w:p>
                      <w:p w:rsidR="00CA638F" w:rsidRDefault="00CA638F" w:rsidP="00057EC8">
                        <w:pPr>
                          <w:jc w:val="center"/>
                        </w:pPr>
                        <w:r>
                          <w:t>Gitano</w:t>
                        </w:r>
                      </w:p>
                      <w:p w:rsidR="00CA638F" w:rsidRDefault="00CA638F" w:rsidP="00057EC8">
                        <w:pPr>
                          <w:jc w:val="center"/>
                        </w:pPr>
                        <w:r>
                          <w:t>Naipes</w:t>
                        </w:r>
                      </w:p>
                      <w:p w:rsidR="00CA638F" w:rsidRDefault="00CA638F" w:rsidP="00057EC8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7" type="#_x0000_t202" style="position:absolute;left:0;text-align:left;margin-left:3.4pt;margin-top:8.65pt;width:115pt;height:172.5pt;z-index:252018688;mso-position-horizontal-relative:text;mso-position-vertical-relative:text">
                  <v:textbox style="mso-next-textbox:#_x0000_s18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Entero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Trozo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Pedazo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Fracción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Fragmento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8" type="#_x0000_t202" style="position:absolute;left:0;text-align:left;margin-left:2.65pt;margin-top:8.65pt;width:115pt;height:172.5pt;z-index:252020736;mso-position-horizontal-relative:text;mso-position-vertical-relative:text">
                  <v:textbox style="mso-next-textbox:#_x0000_s18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Agujas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Ovillo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Crochet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Pullover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69" type="#_x0000_t202" style="position:absolute;left:0;text-align:left;margin-left:3.15pt;margin-top:8.65pt;width:115pt;height:172.5pt;z-index:252021760;mso-position-horizontal-relative:text;mso-position-vertical-relative:text">
                  <v:textbox>
                    <w:txbxContent>
                      <w:p w:rsidR="00CA638F" w:rsidRPr="00402080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402080">
                          <w:rPr>
                            <w:sz w:val="26"/>
                            <w:szCs w:val="26"/>
                            <w:lang w:val="en-US"/>
                          </w:rPr>
                          <w:t>RAMBO</w:t>
                        </w:r>
                      </w:p>
                      <w:p w:rsidR="00CA638F" w:rsidRPr="00402080" w:rsidRDefault="00CA638F" w:rsidP="00DA17D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2080">
                          <w:rPr>
                            <w:lang w:val="en-US"/>
                          </w:rPr>
                          <w:t>Sylvester Stallone</w:t>
                        </w:r>
                      </w:p>
                      <w:p w:rsidR="00CA638F" w:rsidRPr="00402080" w:rsidRDefault="00CA638F" w:rsidP="00DA17D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2080">
                          <w:rPr>
                            <w:lang w:val="en-US"/>
                          </w:rPr>
                          <w:t>Rocky</w:t>
                        </w:r>
                      </w:p>
                      <w:p w:rsidR="00CA638F" w:rsidRPr="00402080" w:rsidRDefault="00CA638F" w:rsidP="00DA17D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2080">
                          <w:rPr>
                            <w:lang w:val="en-US"/>
                          </w:rPr>
                          <w:t>Actor</w:t>
                        </w:r>
                      </w:p>
                      <w:p w:rsidR="00CA638F" w:rsidRPr="00402080" w:rsidRDefault="00CA638F" w:rsidP="00DA17D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2080">
                          <w:rPr>
                            <w:lang w:val="en-US"/>
                          </w:rPr>
                          <w:t>Película</w:t>
                        </w:r>
                      </w:p>
                      <w:p w:rsidR="00CA638F" w:rsidRPr="00402080" w:rsidRDefault="00CA638F" w:rsidP="00DA17D1">
                        <w:pPr>
                          <w:jc w:val="center"/>
                          <w:rPr>
                            <w:lang w:val="en-US"/>
                          </w:rPr>
                        </w:pPr>
                        <w:smartTag w:uri="urn:schemas-microsoft-com:office:smarttags" w:element="place">
                          <w:smartTag w:uri="urn:schemas-microsoft-com:office:smarttags" w:element="country-region">
                            <w:r w:rsidRPr="00402080">
                              <w:rPr>
                                <w:lang w:val="en-US"/>
                              </w:rPr>
                              <w:t>Vietnam</w:t>
                            </w:r>
                          </w:smartTag>
                        </w:smartTag>
                      </w:p>
                      <w:p w:rsidR="00CA638F" w:rsidRPr="00402080" w:rsidRDefault="00CA638F" w:rsidP="00DA17D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0" type="#_x0000_t202" style="position:absolute;left:0;text-align:left;margin-left:2.85pt;margin-top:8.65pt;width:115pt;height:172.5pt;z-index:252023808;mso-position-horizontal-relative:text;mso-position-vertical-relative:text">
                  <v:textbox style="mso-next-textbox:#_x0000_s18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ENANO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Petiso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Circo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Blancanieves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1" type="#_x0000_t202" style="position:absolute;left:0;text-align:left;margin-left:3.4pt;margin-top:8.65pt;width:115pt;height:172.5pt;z-index:252022784;mso-position-horizontal-relative:text;mso-position-vertical-relative:text">
                  <v:textbox style="mso-next-textbox:#_x0000_s18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FOSFOROS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Fuego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Encendedor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Cerillas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2" type="#_x0000_t202" style="position:absolute;left:0;text-align:left;margin-left:2.65pt;margin-top:8.65pt;width:115pt;height:172.5pt;z-index:252024832;mso-position-horizontal-relative:text;mso-position-vertical-relative:text">
                  <v:textbox style="mso-next-textbox:#_x0000_s18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SONRISA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Dientes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Labios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Alegría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3" type="#_x0000_t202" style="position:absolute;left:0;text-align:left;margin-left:3.15pt;margin-top:8.65pt;width:115pt;height:172.5pt;z-index:2520258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APOSTADOR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Ganar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Lotería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Carreras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4" type="#_x0000_t202" style="position:absolute;left:0;text-align:left;margin-left:2.85pt;margin-top:8.65pt;width:115pt;height:172.5pt;z-index:252027904;mso-position-horizontal-relative:text;mso-position-vertical-relative:text">
                  <v:textbox style="mso-next-textbox:#_x0000_s18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Felino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Arañar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Maullido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Ronroneo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5" type="#_x0000_t202" style="position:absolute;left:0;text-align:left;margin-left:3.4pt;margin-top:8.65pt;width:115pt;height:172.5pt;z-index:252026880;mso-position-horizontal-relative:text;mso-position-vertical-relative:text">
                  <v:textbox style="mso-next-textbox:#_x0000_s18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ARBITRO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Juez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Reglas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Deportes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Futbol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Referi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6" type="#_x0000_t202" style="position:absolute;left:0;text-align:left;margin-left:2.65pt;margin-top:8.65pt;width:115pt;height:172.5pt;z-index:252028928;mso-position-horizontal-relative:text;mso-position-vertical-relative:text">
                  <v:textbox style="mso-next-textbox:#_x0000_s18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SHELL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Nafta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Combustible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Lubricante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Estación de Servicio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7" type="#_x0000_t202" style="position:absolute;left:0;text-align:left;margin-left:3.15pt;margin-top:8.65pt;width:115pt;height:172.5pt;z-index:2520299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GUERRA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Batalla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Armas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Ejercito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Soldados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Combate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8" type="#_x0000_t202" style="position:absolute;left:0;text-align:left;margin-left:2.85pt;margin-top:8.65pt;width:115pt;height:172.5pt;z-index:252032000;mso-position-horizontal-relative:text;mso-position-vertical-relative:text">
                  <v:textbox style="mso-next-textbox:#_x0000_s18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SAUNA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Gimnasio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Transpirar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Vapor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Adelgazar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79" type="#_x0000_t202" style="position:absolute;left:0;text-align:left;margin-left:3.4pt;margin-top:8.65pt;width:115pt;height:172.5pt;z-index:252030976;mso-position-horizontal-relative:text;mso-position-vertical-relative:text">
                  <v:textbox style="mso-next-textbox:#_x0000_s18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BARRIL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Cerveza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Tonel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0" type="#_x0000_t202" style="position:absolute;left:0;text-align:left;margin-left:2.65pt;margin-top:8.65pt;width:115pt;height:172.5pt;z-index:252033024;mso-position-horizontal-relative:text;mso-position-vertical-relative:text">
                  <v:textbox style="mso-next-textbox:#_x0000_s18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AVION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Piloto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Aeropuerto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1" type="#_x0000_t202" style="position:absolute;left:0;text-align:left;margin-left:3.15pt;margin-top:8.65pt;width:115pt;height:172.5pt;z-index:2520340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ESTUFA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Calentar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Invierno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2" type="#_x0000_t202" style="position:absolute;left:0;text-align:left;margin-left:2.85pt;margin-top:8.65pt;width:115pt;height:172.5pt;z-index:252036096;mso-position-horizontal-relative:text;mso-position-vertical-relative:text">
                  <v:textbox style="mso-next-textbox:#_x0000_s18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VAGABUNDO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Mendigo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Linyera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Ciruja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3" type="#_x0000_t202" style="position:absolute;left:0;text-align:left;margin-left:3.4pt;margin-top:8.65pt;width:115pt;height:172.5pt;z-index:252035072;mso-position-horizontal-relative:text;mso-position-vertical-relative:text">
                  <v:textbox style="mso-next-textbox:#_x0000_s18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DEBUT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Primera vez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Estreno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Virgen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Comienzo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Artista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4" type="#_x0000_t202" style="position:absolute;left:0;text-align:left;margin-left:2.65pt;margin-top:8.65pt;width:115pt;height:172.5pt;z-index:252037120;mso-position-horizontal-relative:text;mso-position-vertical-relative:text">
                  <v:textbox style="mso-next-textbox:#_x0000_s18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Joya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Colgante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Adorno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Garganta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5" type="#_x0000_t202" style="position:absolute;left:0;text-align:left;margin-left:3.15pt;margin-top:8.65pt;width:115pt;height:172.5pt;z-index:2520381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Sentido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Nariz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Aroma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Fragancia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Perfume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6" type="#_x0000_t202" style="position:absolute;left:0;text-align:left;margin-left:2.85pt;margin-top:8.65pt;width:115pt;height:172.5pt;z-index:252040192;mso-position-horizontal-relative:text;mso-position-vertical-relative:text">
                  <v:textbox style="mso-next-textbox:#_x0000_s18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HOMOSEXUAL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Lesbiana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Mariposón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Travesti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Trolo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Maricón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7" type="#_x0000_t202" style="position:absolute;left:0;text-align:left;margin-left:3.4pt;margin-top:8.65pt;width:115pt;height:172.5pt;z-index:252039168;mso-position-horizontal-relative:text;mso-position-vertical-relative:text">
                  <v:textbox style="mso-next-textbox:#_x0000_s18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ANIVERSARIO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Casamiento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Celebración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Festejo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Fecha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8" type="#_x0000_t202" style="position:absolute;left:0;text-align:left;margin-left:2.65pt;margin-top:8.65pt;width:115pt;height:172.5pt;z-index:252041216;mso-position-horizontal-relative:text;mso-position-vertical-relative:text">
                  <v:textbox style="mso-next-textbox:#_x0000_s18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CARTERA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Documentos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Billetera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Llaves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89" type="#_x0000_t202" style="position:absolute;left:0;text-align:left;margin-left:3.15pt;margin-top:8.65pt;width:115pt;height:172.5pt;z-index:2520422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MASCARA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Carnaval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Antifaz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Disfraz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Cubrir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0" type="#_x0000_t202" style="position:absolute;left:0;text-align:left;margin-left:2.85pt;margin-top:8.65pt;width:115pt;height:172.5pt;z-index:252044288;mso-position-horizontal-relative:text;mso-position-vertical-relative:text">
                  <v:textbox style="mso-next-textbox:#_x0000_s18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INVITADO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Cumpleaños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Fiesta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Amigos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Convidar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1" type="#_x0000_t202" style="position:absolute;left:0;text-align:left;margin-left:3.4pt;margin-top:8.65pt;width:115pt;height:172.5pt;z-index:252043264;mso-position-horizontal-relative:text;mso-position-vertical-relative:text">
                  <v:textbox style="mso-next-textbox:#_x0000_s18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CUCARACHA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Cocina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Bicho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Nocturno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2" type="#_x0000_t202" style="position:absolute;left:0;text-align:left;margin-left:2.65pt;margin-top:8.65pt;width:115pt;height:172.5pt;z-index:252045312;mso-position-horizontal-relative:text;mso-position-vertical-relative:text">
                  <v:textbox style="mso-next-textbox:#_x0000_s18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BUFANDA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Proteger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3" type="#_x0000_t202" style="position:absolute;left:0;text-align:left;margin-left:3.15pt;margin-top:8.65pt;width:115pt;height:172.5pt;z-index:2520463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Alta costura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Temporada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Desfile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4" type="#_x0000_t202" style="position:absolute;left:0;text-align:left;margin-left:2.85pt;margin-top:8.65pt;width:115pt;height:172.5pt;z-index:252048384;mso-position-horizontal-relative:text;mso-position-vertical-relative:text">
                  <v:textbox style="mso-next-textbox:#_x0000_s18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DELFIN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Ballena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Amaestrado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Mamífero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5" type="#_x0000_t202" style="position:absolute;left:0;text-align:left;margin-left:3.4pt;margin-top:8.65pt;width:115pt;height:172.5pt;z-index:252047360;mso-position-horizontal-relative:text;mso-position-vertical-relative:text">
                  <v:textbox style="mso-next-textbox:#_x0000_s18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GOLF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Caddy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Hoyos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18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Golpe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6" type="#_x0000_t202" style="position:absolute;left:0;text-align:left;margin-left:2.65pt;margin-top:8.65pt;width:115pt;height:172.5pt;z-index:252049408;mso-position-horizontal-relative:text;mso-position-vertical-relative:text">
                  <v:textbox style="mso-next-textbox:#_x0000_s18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GUANTE</w:t>
                        </w:r>
                      </w:p>
                      <w:p w:rsidR="00CA638F" w:rsidRDefault="00CA638F" w:rsidP="009A4595">
                        <w:pPr>
                          <w:jc w:val="center"/>
                        </w:pPr>
                        <w:r>
                          <w:t>Manos</w:t>
                        </w:r>
                      </w:p>
                      <w:p w:rsidR="00CA638F" w:rsidRDefault="00CA638F" w:rsidP="009A4595">
                        <w:pPr>
                          <w:jc w:val="center"/>
                        </w:pPr>
                        <w:r>
                          <w:t>Dedos</w:t>
                        </w:r>
                      </w:p>
                      <w:p w:rsidR="00CA638F" w:rsidRDefault="00CA638F" w:rsidP="009A4595">
                        <w:pPr>
                          <w:jc w:val="center"/>
                        </w:pPr>
                        <w:r>
                          <w:t>Invierno</w:t>
                        </w:r>
                      </w:p>
                      <w:p w:rsidR="00CA638F" w:rsidRDefault="00CA638F" w:rsidP="009A4595">
                        <w:pPr>
                          <w:jc w:val="center"/>
                        </w:pPr>
                        <w:r>
                          <w:t>Boxeador</w:t>
                        </w:r>
                      </w:p>
                      <w:p w:rsidR="00CA638F" w:rsidRDefault="00CA638F" w:rsidP="009A4595">
                        <w:pPr>
                          <w:jc w:val="center"/>
                        </w:pPr>
                        <w:r>
                          <w:t>Lana</w:t>
                        </w:r>
                      </w:p>
                      <w:p w:rsidR="00CA638F" w:rsidRDefault="00CA638F" w:rsidP="009A4595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7" type="#_x0000_t202" style="position:absolute;left:0;text-align:left;margin-left:3.15pt;margin-top:8.65pt;width:115pt;height:172.5pt;z-index:2520504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DIBUJOS ANIMADOS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Caricatura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Niños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Tom &amp; Jerry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Televisión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8" type="#_x0000_t202" style="position:absolute;left:0;text-align:left;margin-left:2.85pt;margin-top:8.65pt;width:115pt;height:172.5pt;z-index:252052480;mso-position-horizontal-relative:text;mso-position-vertical-relative:text">
                  <v:textbox style="mso-next-textbox:#_x0000_s18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ESCOBA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Barrer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Limpiar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Bruja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899" type="#_x0000_t202" style="position:absolute;left:0;text-align:left;margin-left:3.4pt;margin-top:8.65pt;width:115pt;height:172.5pt;z-index:252051456;mso-position-horizontal-relative:text;mso-position-vertical-relative:text">
                  <v:textbox style="mso-next-textbox:#_x0000_s18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ENREDADERA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Jardín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Subir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Pared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Trepar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0" type="#_x0000_t202" style="position:absolute;left:0;text-align:left;margin-left:2.65pt;margin-top:8.65pt;width:115pt;height:172.5pt;z-index:252053504;mso-position-horizontal-relative:text;mso-position-vertical-relative:text">
                  <v:textbox style="mso-next-textbox:#_x0000_s19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INVERSION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Finanzas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Dinero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Acciones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1" type="#_x0000_t202" style="position:absolute;left:0;text-align:left;margin-left:3.15pt;margin-top:8.65pt;width:115pt;height:172.5pt;z-index:2520545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ESPALDA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Columna Vertebral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Mochila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Hombros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2" type="#_x0000_t202" style="position:absolute;left:0;text-align:left;margin-left:2.85pt;margin-top:8.65pt;width:115pt;height:172.5pt;z-index:252056576;mso-position-horizontal-relative:text;mso-position-vertical-relative:text">
                  <v:textbox style="mso-next-textbox:#_x0000_s190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CORAZON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Músculo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Sangre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Latir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3" type="#_x0000_t202" style="position:absolute;left:0;text-align:left;margin-left:3.4pt;margin-top:8.65pt;width:115pt;height:172.5pt;z-index:252055552;mso-position-horizontal-relative:text;mso-position-vertical-relative:text">
                  <v:textbox style="mso-next-textbox:#_x0000_s190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CHOFER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Conductor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Manejar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Camión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4" type="#_x0000_t202" style="position:absolute;left:0;text-align:left;margin-left:2.65pt;margin-top:8.65pt;width:115pt;height:172.5pt;z-index:252057600;mso-position-horizontal-relative:text;mso-position-vertical-relative:text">
                  <v:textbox style="mso-next-textbox:#_x0000_s190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JOCKEY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Fusta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Hipódromo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Montar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5" type="#_x0000_t202" style="position:absolute;left:0;text-align:left;margin-left:3.15pt;margin-top:8.65pt;width:115pt;height:172.5pt;z-index:25205862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DIVISION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Aritmética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Matemática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Calculadora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Multiplicación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6" type="#_x0000_t202" style="position:absolute;left:0;text-align:left;margin-left:2.85pt;margin-top:8.65pt;width:115pt;height:172.5pt;z-index:252060672;mso-position-horizontal-relative:text;mso-position-vertical-relative:text">
                  <v:textbox style="mso-next-textbox:#_x0000_s190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INFANTIL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Juguete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Niño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Pequeño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Nene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7" type="#_x0000_t202" style="position:absolute;left:0;text-align:left;margin-left:3.4pt;margin-top:8.65pt;width:115pt;height:172.5pt;z-index:252059648;mso-position-horizontal-relative:text;mso-position-vertical-relative:text">
                  <v:textbox style="mso-next-textbox:#_x0000_s190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CIRCUITO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Carrera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Competición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Formula 1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Recorrido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8" type="#_x0000_t202" style="position:absolute;left:0;text-align:left;margin-left:2.65pt;margin-top:8.65pt;width:115pt;height:172.5pt;z-index:252061696;mso-position-horizontal-relative:text;mso-position-vertical-relative:text">
                  <v:textbox style="mso-next-textbox:#_x0000_s190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ISLA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Océano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Rodeada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09" type="#_x0000_t202" style="position:absolute;left:0;text-align:left;margin-left:3.15pt;margin-top:8.65pt;width:115pt;height:172.5pt;z-index:25206272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RECITAL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Concierto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Instrumentos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Escenario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Grupo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0" type="#_x0000_t202" style="position:absolute;left:0;text-align:left;margin-left:2.85pt;margin-top:8.65pt;width:115pt;height:172.5pt;z-index:252064768;mso-position-horizontal-relative:text;mso-position-vertical-relative:text">
                  <v:textbox style="mso-next-textbox:#_x0000_s191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POPEYE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Olivia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Brutus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Dibujo Animado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Espinacas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Marinero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1" type="#_x0000_t202" style="position:absolute;left:0;text-align:left;margin-left:3.4pt;margin-top:8.65pt;width:115pt;height:172.5pt;z-index:252063744;mso-position-horizontal-relative:text;mso-position-vertical-relative:text">
                  <v:textbox style="mso-next-textbox:#_x0000_s191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HURACAN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Ciclon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Tormenta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Tornado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Torbellino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2" type="#_x0000_t202" style="position:absolute;left:0;text-align:left;margin-left:2.65pt;margin-top:8.65pt;width:115pt;height:172.5pt;z-index:252065792;mso-position-horizontal-relative:text;mso-position-vertical-relative:text">
                  <v:textbox style="mso-next-textbox:#_x0000_s191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ENTRADA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Puerta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Dentro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Acceso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Ingreso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Salida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3" type="#_x0000_t202" style="position:absolute;left:0;text-align:left;margin-left:3.15pt;margin-top:8.65pt;width:115pt;height:172.5pt;z-index:25206681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DESODORANTE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Transpiración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Aerosol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Perfume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Axilas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4" type="#_x0000_t202" style="position:absolute;left:0;text-align:left;margin-left:2.85pt;margin-top:8.65pt;width:115pt;height:172.5pt;z-index:252068864;mso-position-horizontal-relative:text;mso-position-vertical-relative:text">
                  <v:textbox style="mso-next-textbox:#_x0000_s191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TOILETTE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Recepción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Inodoro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Pintarse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Lavarse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5" type="#_x0000_t202" style="position:absolute;left:0;text-align:left;margin-left:3.4pt;margin-top:8.65pt;width:115pt;height:172.5pt;z-index:252067840;mso-position-horizontal-relative:text;mso-position-vertical-relative:text">
                  <v:textbox style="mso-next-textbox:#_x0000_s191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VENECIA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Italia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Ciudad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Canales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Góndolas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6" type="#_x0000_t202" style="position:absolute;left:0;text-align:left;margin-left:2.65pt;margin-top:8.65pt;width:115pt;height:172.5pt;z-index:252069888;mso-position-horizontal-relative:text;mso-position-vertical-relative:text">
                  <v:textbox style="mso-next-textbox:#_x0000_s191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COLECTIVO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Boleto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Viajar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Línea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Bondi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Micro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7" type="#_x0000_t202" style="position:absolute;left:0;text-align:left;margin-left:3.15pt;margin-top:8.65pt;width:115pt;height:172.5pt;z-index:25207091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DESIERTO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Oasis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Sahara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Espejismo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8" type="#_x0000_t202" style="position:absolute;left:0;text-align:left;margin-left:2.85pt;margin-top:8.65pt;width:115pt;height:172.5pt;z-index:252072960;mso-position-horizontal-relative:text;mso-position-vertical-relative:text">
                  <v:textbox style="mso-next-textbox:#_x0000_s191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VACUNAR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Obligatorio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Enfermedad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Sabin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Triple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Prevenir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19" type="#_x0000_t202" style="position:absolute;left:0;text-align:left;margin-left:3.4pt;margin-top:8.65pt;width:115pt;height:172.5pt;z-index:252071936;mso-position-horizontal-relative:text;mso-position-vertical-relative:text">
                  <v:textbox style="mso-next-textbox:#_x0000_s191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Verde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Hojas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Maceta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Vegetal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0" type="#_x0000_t202" style="position:absolute;left:0;text-align:left;margin-left:2.65pt;margin-top:8.65pt;width:115pt;height:172.5pt;z-index:252073984;mso-position-horizontal-relative:text;mso-position-vertical-relative:text">
                  <v:textbox style="mso-next-textbox:#_x0000_s192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NESQUIK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Cacao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Chocolate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Merienda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1" type="#_x0000_t202" style="position:absolute;left:0;text-align:left;margin-left:3.15pt;margin-top:8.65pt;width:115pt;height:172.5pt;z-index:25207500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HELADERA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Conservar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Frío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Refrigerador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Cubitos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2" type="#_x0000_t202" style="position:absolute;left:0;text-align:left;margin-left:2.85pt;margin-top:8.65pt;width:115pt;height:172.5pt;z-index:252077056;mso-position-horizontal-relative:text;mso-position-vertical-relative:text">
                  <v:textbox style="mso-next-textbox:#_x0000_s192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PILDORA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Remedio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Medicina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Enfermo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Pastilla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3" type="#_x0000_t202" style="position:absolute;left:0;text-align:left;margin-left:3.4pt;margin-top:8.65pt;width:115pt;height:172.5pt;z-index:252076032;mso-position-horizontal-relative:text;mso-position-vertical-relative:text">
                  <v:textbox style="mso-next-textbox:#_x0000_s192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MAYONESA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Mostaza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Hellmann’s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Amarilla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Condimento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Sándwich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4" type="#_x0000_t202" style="position:absolute;left:0;text-align:left;margin-left:2.65pt;margin-top:8.65pt;width:115pt;height:172.5pt;z-index:252078080;mso-position-horizontal-relative:text;mso-position-vertical-relative:text">
                  <v:textbox style="mso-next-textbox:#_x0000_s192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TARZAN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Chita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Jane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Selva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Lianas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5" type="#_x0000_t202" style="position:absolute;left:0;text-align:left;margin-left:3.15pt;margin-top:8.65pt;width:115pt;height:172.5pt;z-index:25207910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ESTERIL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Embarazo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Esperma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Fértil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Hijos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Procrear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6" type="#_x0000_t202" style="position:absolute;left:0;text-align:left;margin-left:2.85pt;margin-top:8.65pt;width:115pt;height:172.5pt;z-index:252081152;mso-position-horizontal-relative:text;mso-position-vertical-relative:text">
                  <v:textbox style="mso-next-textbox:#_x0000_s192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VERGÜENZA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Colorado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Papelón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Bochorno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Tímido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Rubor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7" type="#_x0000_t202" style="position:absolute;left:0;text-align:left;margin-left:3.4pt;margin-top:8.65pt;width:115pt;height:172.5pt;z-index:252080128;mso-position-horizontal-relative:text;mso-position-vertical-relative:text">
                  <v:textbox style="mso-next-textbox:#_x0000_s192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MERCADO DE VALORES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Acciones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Wall Street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8" type="#_x0000_t202" style="position:absolute;left:0;text-align:left;margin-left:2.65pt;margin-top:8.65pt;width:115pt;height:172.5pt;z-index:252082176;mso-position-horizontal-relative:text;mso-position-vertical-relative:text">
                  <v:textbox style="mso-next-textbox:#_x0000_s192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PRECIOSA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Hermosa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Bonita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Piedra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29" type="#_x0000_t202" style="position:absolute;left:0;text-align:left;margin-left:3.15pt;margin-top:8.65pt;width:115pt;height:172.5pt;z-index:25208320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BEISBOL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Golpe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Juego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Deporte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0" type="#_x0000_t202" style="position:absolute;left:0;text-align:left;margin-left:2.85pt;margin-top:8.65pt;width:115pt;height:172.5pt;z-index:252085248;mso-position-horizontal-relative:text;mso-position-vertical-relative:text">
                  <v:textbox style="mso-next-textbox:#_x0000_s193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MIEL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Abejas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Dulce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Panal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Colmena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Insecto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1" type="#_x0000_t202" style="position:absolute;left:0;text-align:left;margin-left:3.4pt;margin-top:8.65pt;width:115pt;height:172.5pt;z-index:252084224;mso-position-horizontal-relative:text;mso-position-vertical-relative:text">
                  <v:textbox style="mso-next-textbox:#_x0000_s193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Herramienta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Sacar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Agujero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2" type="#_x0000_t202" style="position:absolute;left:0;text-align:left;margin-left:2.65pt;margin-top:8.65pt;width:115pt;height:172.5pt;z-index:252086272;mso-position-horizontal-relative:text;mso-position-vertical-relative:text">
                  <v:textbox style="mso-next-textbox:#_x0000_s193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ACONCAGUA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Mendoza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Montaña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Cordillera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Alpinismo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3" type="#_x0000_t202" style="position:absolute;left:0;text-align:left;margin-left:3.15pt;margin-top:8.65pt;width:115pt;height:172.5pt;z-index:25208729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TAMBOR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Palillos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Batería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Percusión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Música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Instrumento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4" type="#_x0000_t202" style="position:absolute;left:0;text-align:left;margin-left:2.85pt;margin-top:8.65pt;width:115pt;height:172.5pt;z-index:252089344;mso-position-horizontal-relative:text;mso-position-vertical-relative:text">
                  <v:textbox style="mso-next-textbox:#_x0000_s193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STRESS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Tensión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Trabajo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Nervios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Presión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Ansiedad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5" type="#_x0000_t202" style="position:absolute;left:0;text-align:left;margin-left:3.4pt;margin-top:8.65pt;width:115pt;height:172.5pt;z-index:252088320;mso-position-horizontal-relative:text;mso-position-vertical-relative:text">
                  <v:textbox style="mso-next-textbox:#_x0000_s193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HACHA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Bosque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Leñador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6" type="#_x0000_t202" style="position:absolute;left:0;text-align:left;margin-left:2.65pt;margin-top:8.65pt;width:115pt;height:172.5pt;z-index:252090368;mso-position-horizontal-relative:text;mso-position-vertical-relative:text">
                  <v:textbox style="mso-next-textbox:#_x0000_s193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AMARILLO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Banana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Limón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7" type="#_x0000_t202" style="position:absolute;left:0;text-align:left;margin-left:3.15pt;margin-top:8.65pt;width:115pt;height:172.5pt;z-index:25209139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BAZOOKA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Chicle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Globo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Quiosco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Masticas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8" type="#_x0000_t202" style="position:absolute;left:0;text-align:left;margin-left:2.85pt;margin-top:8.65pt;width:115pt;height:172.5pt;z-index:252093440;mso-position-horizontal-relative:text;mso-position-vertical-relative:text">
                  <v:textbox style="mso-next-textbox:#_x0000_s193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VENTILADOR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Aire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Aspas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39" type="#_x0000_t202" style="position:absolute;left:0;text-align:left;margin-left:3.4pt;margin-top:8.65pt;width:115pt;height:172.5pt;z-index:252092416;mso-position-horizontal-relative:text;mso-position-vertical-relative:text">
                  <v:textbox style="mso-next-textbox:#_x0000_s193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MADERA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Tronco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Leños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Carpintero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Árboles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Tabla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0" type="#_x0000_t202" style="position:absolute;left:0;text-align:left;margin-left:2.65pt;margin-top:8.65pt;width:115pt;height:172.5pt;z-index:252094464;mso-position-horizontal-relative:text;mso-position-vertical-relative:text">
                  <v:textbox style="mso-next-textbox:#_x0000_s194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CAMPO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Cultivar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Ciudad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Gaucho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Vacas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Rural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1" type="#_x0000_t202" style="position:absolute;left:0;text-align:left;margin-left:3.15pt;margin-top:8.65pt;width:115pt;height:172.5pt;z-index:25209548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VELOCIMETRO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Auto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R.P.M.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Reloj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Tacómetro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2" type="#_x0000_t202" style="position:absolute;left:0;text-align:left;margin-left:2.85pt;margin-top:8.65pt;width:115pt;height:172.5pt;z-index:252097536;mso-position-horizontal-relative:text;mso-position-vertical-relative:text">
                  <v:textbox style="mso-next-textbox:#_x0000_s194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SOMBRA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Luz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Árbol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Obscuridad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3" type="#_x0000_t202" style="position:absolute;left:0;text-align:left;margin-left:3.4pt;margin-top:8.65pt;width:115pt;height:172.5pt;z-index:252096512;mso-position-horizontal-relative:text;mso-position-vertical-relative:text">
                  <v:textbox style="mso-next-textbox:#_x0000_s194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ESCENARIO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Actores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Espectáculo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Teatro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4" type="#_x0000_t202" style="position:absolute;left:0;text-align:left;margin-left:2.65pt;margin-top:8.65pt;width:115pt;height:172.5pt;z-index:252098560;mso-position-horizontal-relative:text;mso-position-vertical-relative:text">
                  <v:textbox style="mso-next-textbox:#_x0000_s194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TURISTA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Extranjero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Visitar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Hotel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Vacaciones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5" type="#_x0000_t202" style="position:absolute;left:0;text-align:left;margin-left:3.15pt;margin-top:8.65pt;width:115pt;height:172.5pt;z-index:25209958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ENFERMERA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Doctor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Consultorio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Hospital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6" type="#_x0000_t202" style="position:absolute;left:0;text-align:left;margin-left:2.85pt;margin-top:8.65pt;width:115pt;height:172.5pt;z-index:252101632;mso-position-horizontal-relative:text;mso-position-vertical-relative:text">
                  <v:textbox style="mso-next-textbox:#_x0000_s194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Alcohol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Uvas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7" type="#_x0000_t202" style="position:absolute;left:0;text-align:left;margin-left:3.4pt;margin-top:8.65pt;width:115pt;height:172.5pt;z-index:252100608;mso-position-horizontal-relative:text;mso-position-vertical-relative:text">
                  <v:textbox style="mso-next-textbox:#_x0000_s194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NOVIA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Soltera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Blanco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8" type="#_x0000_t202" style="position:absolute;left:0;text-align:left;margin-left:2.65pt;margin-top:8.65pt;width:115pt;height:172.5pt;z-index:252102656;mso-position-horizontal-relative:text;mso-position-vertical-relative:text">
                  <v:textbox style="mso-next-textbox:#_x0000_s194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MONTAÑA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Esquí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Rocas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Escalar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Everest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Cordillera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49" type="#_x0000_t202" style="position:absolute;left:0;text-align:left;margin-left:3.15pt;margin-top:8.65pt;width:115pt;height:172.5pt;z-index:25210368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BAMBI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Animal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Ciervo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Dibujo Animado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Walt Disney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0" type="#_x0000_t202" style="position:absolute;left:0;text-align:left;margin-left:2.85pt;margin-top:8.65pt;width:115pt;height:172.5pt;z-index:252105728;mso-position-horizontal-relative:text;mso-position-vertical-relative:text">
                  <v:textbox style="mso-next-textbox:#_x0000_s195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LEVANTARSE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Sentarse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Incorporarse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Acostarse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Elevarse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1" type="#_x0000_t202" style="position:absolute;left:0;text-align:left;margin-left:3.4pt;margin-top:8.65pt;width:115pt;height:172.5pt;z-index:252104704;mso-position-horizontal-relative:text;mso-position-vertical-relative:text">
                  <v:textbox style="mso-next-textbox:#_x0000_s195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COCA-COLA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Gaseosa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Pepsi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2" type="#_x0000_t202" style="position:absolute;left:0;text-align:left;margin-left:2.65pt;margin-top:8.65pt;width:115pt;height:172.5pt;z-index:252106752;mso-position-horizontal-relative:text;mso-position-vertical-relative:text">
                  <v:textbox style="mso-next-textbox:#_x0000_s195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CRISTOBAL COLON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12 de Octubre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Descubridor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America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Carabelas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Puerto de Palos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3" type="#_x0000_t202" style="position:absolute;left:0;text-align:left;margin-left:3.15pt;margin-top:8.65pt;width:115pt;height:172.5pt;z-index:25210777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DINAMARCA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Holanda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Europa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Escandinavo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País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Copenhague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4" type="#_x0000_t202" style="position:absolute;left:0;text-align:left;margin-left:2.85pt;margin-top:8.65pt;width:115pt;height:172.5pt;z-index:252109824;mso-position-horizontal-relative:text;mso-position-vertical-relative:text">
                  <v:textbox style="mso-next-textbox:#_x0000_s195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Torcedura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Medico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Farmacia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Herida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5" type="#_x0000_t202" style="position:absolute;left:0;text-align:left;margin-left:3.4pt;margin-top:8.65pt;width:115pt;height:172.5pt;z-index:252108800;mso-position-horizontal-relative:text;mso-position-vertical-relative:text">
                  <v:textbox style="mso-next-textbox:#_x0000_s195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PEZON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Pechos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Punta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Leche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6" type="#_x0000_t202" style="position:absolute;left:0;text-align:left;margin-left:2.65pt;margin-top:8.65pt;width:115pt;height:172.5pt;z-index:252110848;mso-position-horizontal-relative:text;mso-position-vertical-relative:text">
                  <v:textbox style="mso-next-textbox:#_x0000_s195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CARRETILLA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Llevar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Rueda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Tierra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7" type="#_x0000_t202" style="position:absolute;left:0;text-align:left;margin-left:3.15pt;margin-top:8.65pt;width:115pt;height:172.5pt;z-index:25211187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BICICLETA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2 ruedas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Velódromo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Manubrio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Pedal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8" type="#_x0000_t202" style="position:absolute;left:0;text-align:left;margin-left:2.85pt;margin-top:8.65pt;width:115pt;height:172.5pt;z-index:252113920;mso-position-horizontal-relative:text;mso-position-vertical-relative:text">
                  <v:textbox style="mso-next-textbox:#_x0000_s195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GABRIELA SABATINI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Tenis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Graf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Seles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Raqueta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Argentina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59" type="#_x0000_t202" style="position:absolute;left:0;text-align:left;margin-left:3.4pt;margin-top:8.65pt;width:115pt;height:172.5pt;z-index:252112896;mso-position-horizontal-relative:text;mso-position-vertical-relative:text">
                  <v:textbox style="mso-next-textbox:#_x0000_s195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MARIO PERGOLILNI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TV 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Radio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Ataca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Hacelo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Tinelli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0" type="#_x0000_t202" style="position:absolute;left:0;text-align:left;margin-left:2.65pt;margin-top:8.65pt;width:115pt;height:172.5pt;z-index:252114944;mso-position-horizontal-relative:text;mso-position-vertical-relative:text">
                  <v:textbox style="mso-next-textbox:#_x0000_s196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PORNOGRAFIA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Erotismo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Censura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Revistas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Películas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Obseno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1" type="#_x0000_t202" style="position:absolute;left:0;text-align:left;margin-left:3.15pt;margin-top:8.65pt;width:115pt;height:172.5pt;z-index:25211596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TERMOMETRO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Medir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Fiebre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Axila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Temperatura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Cuerpo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2" type="#_x0000_t202" style="position:absolute;left:0;text-align:left;margin-left:2.85pt;margin-top:8.65pt;width:115pt;height:172.5pt;z-index:252118016;mso-position-horizontal-relative:text;mso-position-vertical-relative:text">
                  <v:textbox style="mso-next-textbox:#_x0000_s196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LAPICERA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Birome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Cartucho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3" type="#_x0000_t202" style="position:absolute;left:0;text-align:left;margin-left:3.4pt;margin-top:8.65pt;width:115pt;height:172.5pt;z-index:252116992;mso-position-horizontal-relative:text;mso-position-vertical-relative:text">
                  <v:textbox style="mso-next-textbox:#_x0000_s196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HIMEN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Virgen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Vagina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Membrana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Sexo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4" type="#_x0000_t202" style="position:absolute;left:0;text-align:left;margin-left:2.65pt;margin-top:8.65pt;width:115pt;height:172.5pt;z-index:252119040;mso-position-horizontal-relative:text;mso-position-vertical-relative:text">
                  <v:textbox style="mso-next-textbox:#_x0000_s196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BALCON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Edificio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Departamento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Terraza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Baranda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5" type="#_x0000_t202" style="position:absolute;left:0;text-align:left;margin-left:3.15pt;margin-top:8.65pt;width:115pt;height:172.5pt;z-index:25212006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POLLERA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Mini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Falda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Vestido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6" type="#_x0000_t202" style="position:absolute;left:0;text-align:left;margin-left:2.85pt;margin-top:8.65pt;width:115pt;height:172.5pt;z-index:252122112;mso-position-horizontal-relative:text;mso-position-vertical-relative:text">
                  <v:textbox style="mso-next-textbox:#_x0000_s196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RAUL ALFONSIN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UCR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Radical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Político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Chascomus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ExPresidente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7" type="#_x0000_t202" style="position:absolute;left:0;text-align:left;margin-left:3.4pt;margin-top:8.65pt;width:115pt;height:172.5pt;z-index:252121088;mso-position-horizontal-relative:text;mso-position-vertical-relative:text">
                  <v:textbox style="mso-next-textbox:#_x0000_s196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PLASTICOLA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Adhesivo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Pegamento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Papel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8" type="#_x0000_t202" style="position:absolute;left:0;text-align:left;margin-left:2.65pt;margin-top:8.65pt;width:115pt;height:172.5pt;z-index:252123136;mso-position-horizontal-relative:text;mso-position-vertical-relative:text">
                  <v:textbox style="mso-next-textbox:#_x0000_s196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CAPATAZ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Encargado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Fabrica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Obreros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Mandar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 Trabajo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69" type="#_x0000_t202" style="position:absolute;left:0;text-align:left;margin-left:3.15pt;margin-top:8.65pt;width:115pt;height:172.5pt;z-index:25212416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HIPODROMO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Carreras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Caballos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Apuestas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Palermo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San Isidro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0" type="#_x0000_t202" style="position:absolute;left:0;text-align:left;margin-left:2.85pt;margin-top:8.65pt;width:115pt;height:172.5pt;z-index:252126208;mso-position-horizontal-relative:text;mso-position-vertical-relative:text">
                  <v:textbox style="mso-next-textbox:#_x0000_s197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TOMATE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Rojo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Verdura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Perita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Salsa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Pizza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1" type="#_x0000_t202" style="position:absolute;left:0;text-align:left;margin-left:3.4pt;margin-top:8.65pt;width:115pt;height:172.5pt;z-index:252125184;mso-position-horizontal-relative:text;mso-position-vertical-relative:text">
                  <v:textbox style="mso-next-textbox:#_x0000_s197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PLAGIO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Copia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Imitación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Ideas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Delito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Falso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2" type="#_x0000_t202" style="position:absolute;left:0;text-align:left;margin-left:2.65pt;margin-top:8.65pt;width:115pt;height:172.5pt;z-index:252127232;mso-position-horizontal-relative:text;mso-position-vertical-relative:text">
                  <v:textbox style="mso-next-textbox:#_x0000_s197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CRIMEN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Cadáver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Asesinato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Victima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Homicidio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3" type="#_x0000_t202" style="position:absolute;left:0;text-align:left;margin-left:3.15pt;margin-top:8.65pt;width:115pt;height:172.5pt;z-index:25212825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PRUEBA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Colegio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Escuela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Test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Examen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4" type="#_x0000_t202" style="position:absolute;left:0;text-align:left;margin-left:2.85pt;margin-top:8.65pt;width:115pt;height:172.5pt;z-index:252130304;mso-position-horizontal-relative:text;mso-position-vertical-relative:text">
                  <v:textbox style="mso-next-textbox:#_x0000_s197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LAPIZ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Escribir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Sacar punta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Borrar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5" type="#_x0000_t202" style="position:absolute;left:0;text-align:left;margin-left:3.4pt;margin-top:8.65pt;width:115pt;height:172.5pt;z-index:252129280;mso-position-horizontal-relative:text;mso-position-vertical-relative:text">
                  <v:textbox style="mso-next-textbox:#_x0000_s197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FURGON DE COLA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Final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Vagón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Locomotora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Tren 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Ultimo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6" type="#_x0000_t202" style="position:absolute;left:0;text-align:left;margin-left:2.65pt;margin-top:8.65pt;width:115pt;height:172.5pt;z-index:252131328;mso-position-horizontal-relative:text;mso-position-vertical-relative:text">
                  <v:textbox style="mso-next-textbox:#_x0000_s197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CALZONCILLOS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Bombacha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Slip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Pantalón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Ropa Interior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7" type="#_x0000_t202" style="position:absolute;left:0;text-align:left;margin-left:3.15pt;margin-top:8.65pt;width:115pt;height:172.5pt;z-index:25213235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0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Playa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Orilla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Río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8" type="#_x0000_t202" style="position:absolute;left:0;text-align:left;margin-left:2.85pt;margin-top:8.65pt;width:115pt;height:172.5pt;z-index:252134400;mso-position-horizontal-relative:text;mso-position-vertical-relative:text">
                  <v:textbox style="mso-next-textbox:#_x0000_s197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AÑO NUEVO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Fiesta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Primero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Empezar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Diciembre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79" type="#_x0000_t202" style="position:absolute;left:0;text-align:left;margin-left:3.4pt;margin-top:8.65pt;width:115pt;height:172.5pt;z-index:252133376;mso-position-horizontal-relative:text;mso-position-vertical-relative:text">
                  <v:textbox style="mso-next-textbox:#_x0000_s197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PAJARO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Nido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Volar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Aves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0" type="#_x0000_t202" style="position:absolute;left:0;text-align:left;margin-left:2.65pt;margin-top:8.65pt;width:115pt;height:172.5pt;z-index:252135424;mso-position-horizontal-relative:text;mso-position-vertical-relative:text">
                  <v:textbox style="mso-next-textbox:#_x0000_s198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CERVEZA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Bebida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Porrón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Espuma 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Chop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Balón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1" type="#_x0000_t202" style="position:absolute;left:0;text-align:left;margin-left:3.15pt;margin-top:8.65pt;width:115pt;height:172.5pt;z-index:25213644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EQUIPAJE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Bolsos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Bultos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Perder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Valija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Viaje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2" type="#_x0000_t202" style="position:absolute;left:0;text-align:left;margin-left:2.85pt;margin-top:8.65pt;width:115pt;height:172.5pt;z-index:252138496;mso-position-horizontal-relative:text;mso-position-vertical-relative:text">
                  <v:textbox style="mso-next-textbox:#_x0000_s198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TITULO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Libro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Nombre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Palabra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Película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Descripción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3" type="#_x0000_t202" style="position:absolute;left:0;text-align:left;margin-left:3.4pt;margin-top:8.65pt;width:115pt;height:172.5pt;z-index:252137472;mso-position-horizontal-relative:text;mso-position-vertical-relative:text">
                  <v:textbox style="mso-next-textbox:#_x0000_s1983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HOMBRE RANA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Agua 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Tubos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Escafandra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Buzo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4" type="#_x0000_t202" style="position:absolute;left:0;text-align:left;margin-left:2.65pt;margin-top:8.65pt;width:115pt;height:172.5pt;z-index:252139520;mso-position-horizontal-relative:text;mso-position-vertical-relative:text">
                  <v:textbox style="mso-next-textbox:#_x0000_s198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RELAMPAGO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Descarga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Nube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Tormenta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Rayo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Trueno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5" type="#_x0000_t202" style="position:absolute;left:0;text-align:left;margin-left:3.15pt;margin-top:8.65pt;width:115pt;height:172.5pt;z-index:252140544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HILO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Zurcir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Enhebrar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Cosas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 xml:space="preserve"> Botón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6" type="#_x0000_t202" style="position:absolute;left:0;text-align:left;margin-left:2.85pt;margin-top:8.65pt;width:115pt;height:172.5pt;z-index:252142592;mso-position-horizontal-relative:text;mso-position-vertical-relative:text">
                  <v:textbox style="mso-next-textbox:#_x0000_s198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CANARIO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Pájaro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Jaula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Amarillo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Tweety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7" type="#_x0000_t202" style="position:absolute;left:0;text-align:left;margin-left:3.4pt;margin-top:8.65pt;width:115pt;height:172.5pt;z-index:252141568;mso-position-horizontal-relative:text;mso-position-vertical-relative:text">
                  <v:textbox style="mso-next-textbox:#_x0000_s1987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MANGUERA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Regar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Canilla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Goma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8" type="#_x0000_t202" style="position:absolute;left:0;text-align:left;margin-left:2.65pt;margin-top:8.65pt;width:115pt;height:172.5pt;z-index:252143616;mso-position-horizontal-relative:text;mso-position-vertical-relative:text">
                  <v:textbox style="mso-next-textbox:#_x0000_s198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VEREDA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Circular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Peatón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Baldosa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Cordón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89" type="#_x0000_t202" style="position:absolute;left:0;text-align:left;margin-left:3.15pt;margin-top:8.65pt;width:115pt;height:172.5pt;z-index:252144640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MELON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Fruta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Verano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Rodaja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Sandia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Semillas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0" type="#_x0000_t202" style="position:absolute;left:0;text-align:left;margin-left:2.85pt;margin-top:8.65pt;width:115pt;height:172.5pt;z-index:252146688;mso-position-horizontal-relative:text;mso-position-vertical-relative:text">
                  <v:textbox style="mso-next-textbox:#_x0000_s199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MOJADO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Paraguas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Lluvia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Toalla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1" type="#_x0000_t202" style="position:absolute;left:0;text-align:left;margin-left:3.4pt;margin-top:8.65pt;width:115pt;height:172.5pt;z-index:252145664;mso-position-horizontal-relative:text;mso-position-vertical-relative:text">
                  <v:textbox style="mso-next-textbox:#_x0000_s1991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POSTE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Cerco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Palo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Columna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Mástil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Arco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2" type="#_x0000_t202" style="position:absolute;left:0;text-align:left;margin-left:2.65pt;margin-top:8.65pt;width:115pt;height:172.5pt;z-index:252147712;mso-position-horizontal-relative:text;mso-position-vertical-relative:text">
                  <v:textbox style="mso-next-textbox:#_x0000_s1992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FRIGIDA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Insensible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Mujer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Placer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Orgasmo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Sexual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3" type="#_x0000_t202" style="position:absolute;left:0;text-align:left;margin-left:3.15pt;margin-top:8.65pt;width:115pt;height:172.5pt;z-index:252148736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PAQUETE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Correo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Envolver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Atar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Regalo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4" type="#_x0000_t202" style="position:absolute;left:0;text-align:left;margin-left:2.85pt;margin-top:8.65pt;width:115pt;height:172.5pt;z-index:252150784;mso-position-horizontal-relative:text;mso-position-vertical-relative:text">
                  <v:textbox style="mso-next-textbox:#_x0000_s1994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ESCALERA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Peldaño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Ascensor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Bajar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Subir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Baranda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5" type="#_x0000_t202" style="position:absolute;left:0;text-align:left;margin-left:3.4pt;margin-top:8.65pt;width:115pt;height:172.5pt;z-index:252149760;mso-position-horizontal-relative:text;mso-position-vertical-relative:text">
                  <v:textbox style="mso-next-textbox:#_x0000_s1995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ESCORPION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Aguijón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Desierto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Alacrán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Picar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Veneno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6" type="#_x0000_t202" style="position:absolute;left:0;text-align:left;margin-left:2.65pt;margin-top:8.65pt;width:115pt;height:172.5pt;z-index:252151808;mso-position-horizontal-relative:text;mso-position-vertical-relative:text">
                  <v:textbox style="mso-next-textbox:#_x0000_s1996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COMERCIANTE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Negocio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Minorista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Vender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Comprar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Tienda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7" type="#_x0000_t202" style="position:absolute;left:0;text-align:left;margin-left:3.15pt;margin-top:8.65pt;width:115pt;height:172.5pt;z-index:252152832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COINCIDENCIA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Inesperado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Casualidad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Azar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Involuntario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Suerte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CA638F" w:rsidRPr="00120629" w:rsidTr="00120629">
        <w:trPr>
          <w:trHeight w:val="3818"/>
        </w:trPr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8" type="#_x0000_t202" style="position:absolute;left:0;text-align:left;margin-left:2.85pt;margin-top:8.65pt;width:115pt;height:172.5pt;z-index:252154880;mso-position-horizontal-relative:text;mso-position-vertical-relative:text">
                  <v:textbox style="mso-next-textbox:#_x0000_s1998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GRANJA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Caballo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Estancia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Vaca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Campo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Ganado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1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1999" type="#_x0000_t202" style="position:absolute;left:0;text-align:left;margin-left:3.4pt;margin-top:8.65pt;width:115pt;height:172.5pt;z-index:252153856;mso-position-horizontal-relative:text;mso-position-vertical-relative:text">
                  <v:textbox style="mso-next-textbox:#_x0000_s1999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HOTEL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Estrellas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Turistas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Albergue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Hospedaje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Motel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2000" type="#_x0000_t202" style="position:absolute;left:0;text-align:left;margin-left:2.65pt;margin-top:8.65pt;width:115pt;height:172.5pt;z-index:252155904;mso-position-horizontal-relative:text;mso-position-vertical-relative:text">
                  <v:textbox style="mso-next-textbox:#_x0000_s2000"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BERENJENA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Comer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Cultivar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Planta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Púrpura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Vegetal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/>
                    </w:txbxContent>
                  </v:textbox>
                </v:shape>
              </w:pict>
            </w:r>
          </w:p>
        </w:tc>
        <w:tc>
          <w:tcPr>
            <w:tcW w:w="2652" w:type="dxa"/>
          </w:tcPr>
          <w:p w:rsidR="00CA638F" w:rsidRPr="00120629" w:rsidRDefault="00CA638F" w:rsidP="00120629">
            <w:pPr>
              <w:spacing w:after="0" w:line="240" w:lineRule="auto"/>
              <w:jc w:val="center"/>
              <w:rPr>
                <w:rFonts w:ascii="BankGothic Lt BT" w:hAnsi="BankGothic Lt BT"/>
                <w:sz w:val="26"/>
                <w:szCs w:val="26"/>
              </w:rPr>
            </w:pPr>
            <w:r>
              <w:rPr>
                <w:noProof/>
                <w:lang w:val="en-US"/>
              </w:rPr>
              <w:pict>
                <v:shape id="_x0000_s2001" type="#_x0000_t202" style="position:absolute;left:0;text-align:left;margin-left:3.15pt;margin-top:8.65pt;width:115pt;height:172.5pt;z-index:252156928;mso-position-horizontal-relative:text;mso-position-vertical-relative:text">
                  <v:textbox>
                    <w:txbxContent>
                      <w:p w:rsidR="00CA638F" w:rsidRPr="008E1AA8" w:rsidRDefault="00CA638F" w:rsidP="00120629">
                        <w:pPr>
                          <w:pBdr>
                            <w:bottom w:val="single" w:sz="24" w:space="1" w:color="595959"/>
                          </w:pBd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SUDOR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Transpirar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Piel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Ejercicio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Calor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  <w:r>
                          <w:t>Desodorante</w:t>
                        </w: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  <w:p w:rsidR="00CA638F" w:rsidRDefault="00CA638F" w:rsidP="00DA17D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CA638F" w:rsidRPr="003B7F60" w:rsidRDefault="00CA638F" w:rsidP="00402080"/>
    <w:sectPr w:rsidR="00CA638F" w:rsidRPr="003B7F60" w:rsidSect="008E1AA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8F" w:rsidRDefault="00CA638F" w:rsidP="003B7F60">
      <w:pPr>
        <w:spacing w:after="0" w:line="240" w:lineRule="auto"/>
      </w:pPr>
      <w:r>
        <w:separator/>
      </w:r>
    </w:p>
  </w:endnote>
  <w:endnote w:type="continuationSeparator" w:id="0">
    <w:p w:rsidR="00CA638F" w:rsidRDefault="00CA638F" w:rsidP="003B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nkGothic Lt BT">
    <w:altName w:val="Eras Bold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8F" w:rsidRDefault="00CA638F" w:rsidP="003B7F60">
      <w:pPr>
        <w:spacing w:after="0" w:line="240" w:lineRule="auto"/>
      </w:pPr>
      <w:r>
        <w:separator/>
      </w:r>
    </w:p>
  </w:footnote>
  <w:footnote w:type="continuationSeparator" w:id="0">
    <w:p w:rsidR="00CA638F" w:rsidRDefault="00CA638F" w:rsidP="003B7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1AA8"/>
    <w:rsid w:val="000003C9"/>
    <w:rsid w:val="000048D2"/>
    <w:rsid w:val="0001414E"/>
    <w:rsid w:val="00014B64"/>
    <w:rsid w:val="00027B69"/>
    <w:rsid w:val="000319F7"/>
    <w:rsid w:val="00057EC8"/>
    <w:rsid w:val="000D12CB"/>
    <w:rsid w:val="00120629"/>
    <w:rsid w:val="00121B3D"/>
    <w:rsid w:val="0012355E"/>
    <w:rsid w:val="00136053"/>
    <w:rsid w:val="001378D1"/>
    <w:rsid w:val="00162724"/>
    <w:rsid w:val="001C723C"/>
    <w:rsid w:val="001F06E5"/>
    <w:rsid w:val="001F4F0D"/>
    <w:rsid w:val="00201D3F"/>
    <w:rsid w:val="00263548"/>
    <w:rsid w:val="00266C70"/>
    <w:rsid w:val="0028550D"/>
    <w:rsid w:val="002A783D"/>
    <w:rsid w:val="002C2D71"/>
    <w:rsid w:val="0033514C"/>
    <w:rsid w:val="003B7F60"/>
    <w:rsid w:val="003C1257"/>
    <w:rsid w:val="003D6391"/>
    <w:rsid w:val="003D7915"/>
    <w:rsid w:val="00402080"/>
    <w:rsid w:val="00415C57"/>
    <w:rsid w:val="00422102"/>
    <w:rsid w:val="00446CF1"/>
    <w:rsid w:val="00457B4D"/>
    <w:rsid w:val="004A1BB4"/>
    <w:rsid w:val="004B0F59"/>
    <w:rsid w:val="004D05B5"/>
    <w:rsid w:val="00503298"/>
    <w:rsid w:val="00623100"/>
    <w:rsid w:val="00623760"/>
    <w:rsid w:val="0065563A"/>
    <w:rsid w:val="0066700D"/>
    <w:rsid w:val="00667675"/>
    <w:rsid w:val="00686FCF"/>
    <w:rsid w:val="006E0BFE"/>
    <w:rsid w:val="006E49A4"/>
    <w:rsid w:val="007B6451"/>
    <w:rsid w:val="0082760E"/>
    <w:rsid w:val="0088601F"/>
    <w:rsid w:val="008A16EB"/>
    <w:rsid w:val="008B7A3F"/>
    <w:rsid w:val="008E1AA8"/>
    <w:rsid w:val="009835FB"/>
    <w:rsid w:val="009A4595"/>
    <w:rsid w:val="009B5BEF"/>
    <w:rsid w:val="00A22D71"/>
    <w:rsid w:val="00AC7146"/>
    <w:rsid w:val="00AF7253"/>
    <w:rsid w:val="00B62E75"/>
    <w:rsid w:val="00C061F1"/>
    <w:rsid w:val="00C10A6D"/>
    <w:rsid w:val="00C22E2C"/>
    <w:rsid w:val="00C5692E"/>
    <w:rsid w:val="00C8528F"/>
    <w:rsid w:val="00C85CF4"/>
    <w:rsid w:val="00CA0D34"/>
    <w:rsid w:val="00CA45E1"/>
    <w:rsid w:val="00CA638F"/>
    <w:rsid w:val="00CE433F"/>
    <w:rsid w:val="00D60BCC"/>
    <w:rsid w:val="00DA17D1"/>
    <w:rsid w:val="00DB268F"/>
    <w:rsid w:val="00DC3BBF"/>
    <w:rsid w:val="00DF2143"/>
    <w:rsid w:val="00E05510"/>
    <w:rsid w:val="00E071FA"/>
    <w:rsid w:val="00EF361B"/>
    <w:rsid w:val="00EF40F6"/>
    <w:rsid w:val="00F371F0"/>
    <w:rsid w:val="00F6718F"/>
    <w:rsid w:val="00FA2DF4"/>
    <w:rsid w:val="00FD4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metricconverter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"/>
  <w:shapeDefaults>
    <o:shapedefaults v:ext="edit" spidmax="20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7F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E1AA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E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1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3B7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B7F6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B7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B7F6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</TotalTime>
  <Pages>62</Pages>
  <Words>338</Words>
  <Characters>1859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ECI</cp:lastModifiedBy>
  <cp:revision>8</cp:revision>
  <cp:lastPrinted>2009-10-15T00:13:00Z</cp:lastPrinted>
  <dcterms:created xsi:type="dcterms:W3CDTF">2009-10-26T02:38:00Z</dcterms:created>
  <dcterms:modified xsi:type="dcterms:W3CDTF">2009-11-07T07:15:00Z</dcterms:modified>
</cp:coreProperties>
</file>